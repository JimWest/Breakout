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855" w:type="pct"/>
        <w:jc w:val="center"/>
        <w:tblLook w:val="04A0"/>
      </w:tblPr>
      <w:tblGrid>
        <w:gridCol w:w="4623"/>
        <w:gridCol w:w="4395"/>
      </w:tblGrid>
      <w:tr w:rsidR="009E0847" w:rsidRPr="006751F1" w:rsidTr="009E0847">
        <w:trPr>
          <w:trHeight w:val="2390"/>
          <w:jc w:val="center"/>
        </w:trPr>
        <w:sdt>
          <w:sdtPr>
            <w:rPr>
              <w:noProof/>
              <w:lang w:eastAsia="de-DE"/>
            </w:rPr>
            <w:alias w:val="Hochschullogo/Firmenlogo"/>
            <w:tag w:val="Logo"/>
            <w:id w:val="1175462361"/>
            <w:lock w:val="sdtLocked"/>
            <w:picture/>
          </w:sdtPr>
          <w:sdtContent>
            <w:tc>
              <w:tcPr>
                <w:tcW w:w="5000" w:type="pct"/>
                <w:gridSpan w:val="2"/>
                <w:vAlign w:val="center"/>
              </w:tcPr>
              <w:p w:rsidR="009E0847" w:rsidRPr="006751F1" w:rsidRDefault="00A56EA3" w:rsidP="00BD0616">
                <w:pPr>
                  <w:pStyle w:val="KeinLeerraum"/>
                  <w:rPr>
                    <w:caps/>
                  </w:rPr>
                </w:pPr>
                <w:r>
                  <w:rPr>
                    <w:noProof/>
                    <w:lang w:eastAsia="de-DE"/>
                  </w:rPr>
                  <w:drawing>
                    <wp:inline distT="0" distB="0" distL="0" distR="0">
                      <wp:extent cx="2557764" cy="914400"/>
                      <wp:effectExtent l="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2570640" cy="919003"/>
                              </a:xfrm>
                              <a:prstGeom prst="rect">
                                <a:avLst/>
                              </a:prstGeom>
                              <a:noFill/>
                              <a:ln>
                                <a:noFill/>
                              </a:ln>
                            </pic:spPr>
                          </pic:pic>
                        </a:graphicData>
                      </a:graphic>
                    </wp:inline>
                  </w:drawing>
                </w:r>
              </w:p>
            </w:tc>
          </w:sdtContent>
        </w:sdt>
      </w:tr>
      <w:tr w:rsidR="00EF5001" w:rsidRPr="006751F1" w:rsidTr="00553644">
        <w:trPr>
          <w:trHeight w:val="581"/>
          <w:jc w:val="center"/>
        </w:trPr>
        <w:tc>
          <w:tcPr>
            <w:tcW w:w="5000" w:type="pct"/>
            <w:gridSpan w:val="2"/>
            <w:vAlign w:val="center"/>
          </w:tcPr>
          <w:sdt>
            <w:sdtPr>
              <w:rPr>
                <w:rFonts w:asciiTheme="majorHAnsi" w:hAnsiTheme="majorHAnsi"/>
                <w:sz w:val="80"/>
                <w:szCs w:val="80"/>
              </w:rPr>
              <w:alias w:val="Titel"/>
              <w:tag w:val=""/>
              <w:id w:val="1673298275"/>
              <w:placeholder>
                <w:docPart w:val="A0123B7CD5AA42DD9089D658893EFF3F"/>
              </w:placeholder>
              <w:dataBinding w:prefixMappings="xmlns:ns0='http://purl.org/dc/elements/1.1/' xmlns:ns1='http://schemas.openxmlformats.org/package/2006/metadata/core-properties' " w:xpath="/ns1:coreProperties[1]/ns0:title[1]" w:storeItemID="{6C3C8BC8-F283-45AE-878A-BAB7291924A1}"/>
              <w:text/>
            </w:sdtPr>
            <w:sdtContent>
              <w:p w:rsidR="003E330A" w:rsidRPr="00E540AF" w:rsidRDefault="00271C99" w:rsidP="00BD0616">
                <w:pPr>
                  <w:pStyle w:val="KeinLeerraum"/>
                  <w:spacing w:before="240" w:after="240" w:line="360" w:lineRule="auto"/>
                  <w:rPr>
                    <w:b/>
                    <w:sz w:val="28"/>
                    <w:szCs w:val="36"/>
                  </w:rPr>
                </w:pPr>
                <w:r>
                  <w:rPr>
                    <w:rFonts w:asciiTheme="majorHAnsi" w:hAnsiTheme="majorHAnsi"/>
                    <w:sz w:val="80"/>
                    <w:szCs w:val="80"/>
                  </w:rPr>
                  <w:t>Projektarbeit</w:t>
                </w:r>
              </w:p>
            </w:sdtContent>
          </w:sdt>
        </w:tc>
      </w:tr>
      <w:tr w:rsidR="00553644" w:rsidRPr="00271C99" w:rsidTr="00553644">
        <w:trPr>
          <w:trHeight w:val="560"/>
          <w:jc w:val="center"/>
        </w:trPr>
        <w:tc>
          <w:tcPr>
            <w:tcW w:w="5000" w:type="pct"/>
            <w:gridSpan w:val="2"/>
            <w:vAlign w:val="center"/>
          </w:tcPr>
          <w:sdt>
            <w:sdtPr>
              <w:rPr>
                <w:rFonts w:asciiTheme="majorHAnsi" w:hAnsiTheme="majorHAnsi"/>
                <w:sz w:val="44"/>
                <w:szCs w:val="44"/>
              </w:rPr>
              <w:alias w:val="Betreff"/>
              <w:tag w:val=""/>
              <w:id w:val="-501125065"/>
              <w:placeholder>
                <w:docPart w:val="017F7ED857BA48BDADE211A7F95DA026"/>
              </w:placeholder>
              <w:dataBinding w:prefixMappings="xmlns:ns0='http://purl.org/dc/elements/1.1/' xmlns:ns1='http://schemas.openxmlformats.org/package/2006/metadata/core-properties' " w:xpath="/ns1:coreProperties[1]/ns0:subject[1]" w:storeItemID="{6C3C8BC8-F283-45AE-878A-BAB7291924A1}"/>
              <w:text/>
            </w:sdtPr>
            <w:sdtContent>
              <w:p w:rsidR="00553644" w:rsidRPr="00271C99" w:rsidRDefault="00271C99" w:rsidP="00BD0616">
                <w:pPr>
                  <w:pStyle w:val="KeinLeerraum"/>
                  <w:spacing w:before="240" w:after="240" w:line="360" w:lineRule="auto"/>
                  <w:rPr>
                    <w:b/>
                    <w:sz w:val="28"/>
                    <w:szCs w:val="36"/>
                  </w:rPr>
                </w:pPr>
                <w:r w:rsidRPr="00271C99">
                  <w:rPr>
                    <w:rFonts w:asciiTheme="majorHAnsi" w:hAnsiTheme="majorHAnsi"/>
                    <w:sz w:val="44"/>
                    <w:szCs w:val="44"/>
                  </w:rPr>
                  <w:t xml:space="preserve">Realisierung des Spiels </w:t>
                </w:r>
                <w:proofErr w:type="spellStart"/>
                <w:r w:rsidRPr="00271C99">
                  <w:rPr>
                    <w:rFonts w:asciiTheme="majorHAnsi" w:hAnsiTheme="majorHAnsi"/>
                    <w:sz w:val="44"/>
                    <w:szCs w:val="44"/>
                  </w:rPr>
                  <w:t>Breakout</w:t>
                </w:r>
                <w:proofErr w:type="spellEnd"/>
                <w:r w:rsidRPr="00271C99">
                  <w:rPr>
                    <w:rFonts w:asciiTheme="majorHAnsi" w:hAnsiTheme="majorHAnsi"/>
                    <w:sz w:val="44"/>
                    <w:szCs w:val="44"/>
                  </w:rPr>
                  <w:t xml:space="preserve"> mit C++</w:t>
                </w:r>
                <w:r>
                  <w:rPr>
                    <w:rFonts w:asciiTheme="majorHAnsi" w:hAnsiTheme="majorHAnsi"/>
                    <w:sz w:val="44"/>
                    <w:szCs w:val="44"/>
                  </w:rPr>
                  <w:t xml:space="preserve"> und OpenGL</w:t>
                </w:r>
              </w:p>
            </w:sdtContent>
          </w:sdt>
        </w:tc>
      </w:tr>
      <w:tr w:rsidR="00EF5001" w:rsidRPr="006751F1" w:rsidTr="00553644">
        <w:trPr>
          <w:trHeight w:val="5156"/>
          <w:jc w:val="center"/>
        </w:trPr>
        <w:tc>
          <w:tcPr>
            <w:tcW w:w="5000" w:type="pct"/>
            <w:gridSpan w:val="2"/>
            <w:tcBorders>
              <w:bottom w:val="single" w:sz="4" w:space="0" w:color="000000" w:themeColor="text1"/>
            </w:tcBorders>
            <w:vAlign w:val="center"/>
          </w:tcPr>
          <w:p w:rsidR="00D93029" w:rsidRPr="00E540AF" w:rsidRDefault="002362E6" w:rsidP="00BD0616">
            <w:pPr>
              <w:pStyle w:val="KeinLeerraum"/>
              <w:spacing w:before="240" w:after="240" w:line="360" w:lineRule="auto"/>
              <w:rPr>
                <w:sz w:val="28"/>
              </w:rPr>
            </w:pPr>
            <w:r w:rsidRPr="00E540AF">
              <w:rPr>
                <w:sz w:val="28"/>
              </w:rPr>
              <w:t>i</w:t>
            </w:r>
            <w:r w:rsidR="006A53A4" w:rsidRPr="00E540AF">
              <w:rPr>
                <w:sz w:val="28"/>
              </w:rPr>
              <w:t>m Studiengang</w:t>
            </w:r>
            <w:r w:rsidR="004D6F89">
              <w:rPr>
                <w:sz w:val="28"/>
              </w:rPr>
              <w:t xml:space="preserve"> </w:t>
            </w:r>
            <w:sdt>
              <w:sdtPr>
                <w:rPr>
                  <w:sz w:val="28"/>
                </w:rPr>
                <w:alias w:val="Studiengang"/>
                <w:tag w:val="Studiengang"/>
                <w:id w:val="-1699770065"/>
                <w:placeholder>
                  <w:docPart w:val="3A03E612398B4539B6347BF9FE21FA69"/>
                </w:placeholder>
              </w:sdtPr>
              <w:sdtContent>
                <w:r w:rsidR="00687E4D">
                  <w:rPr>
                    <w:sz w:val="28"/>
                  </w:rPr>
                  <w:t>Informatik</w:t>
                </w:r>
              </w:sdtContent>
            </w:sdt>
          </w:p>
          <w:p w:rsidR="00D93029" w:rsidRPr="00E540AF" w:rsidRDefault="002362E6" w:rsidP="00BD0616">
            <w:pPr>
              <w:pStyle w:val="KeinLeerraum"/>
              <w:spacing w:before="240" w:after="240" w:line="360" w:lineRule="auto"/>
              <w:rPr>
                <w:sz w:val="28"/>
              </w:rPr>
            </w:pPr>
            <w:r w:rsidRPr="00E540AF">
              <w:rPr>
                <w:sz w:val="28"/>
              </w:rPr>
              <w:t>a</w:t>
            </w:r>
            <w:r w:rsidR="009E0847">
              <w:rPr>
                <w:sz w:val="28"/>
              </w:rPr>
              <w:t xml:space="preserve">n der Fakultät </w:t>
            </w:r>
            <w:sdt>
              <w:sdtPr>
                <w:rPr>
                  <w:sz w:val="28"/>
                </w:rPr>
                <w:alias w:val="Fakultät"/>
                <w:tag w:val="Fakultät"/>
                <w:id w:val="-202643111"/>
                <w:lock w:val="sdtLocked"/>
                <w:placeholder>
                  <w:docPart w:val="45AC7FCA41774FAB9A3F53CF151DB545"/>
                </w:placeholder>
              </w:sdtPr>
              <w:sdtContent>
                <w:r w:rsidR="00AF498B">
                  <w:rPr>
                    <w:sz w:val="28"/>
                  </w:rPr>
                  <w:t>Informatik</w:t>
                </w:r>
              </w:sdtContent>
            </w:sdt>
          </w:p>
          <w:p w:rsidR="007C703B" w:rsidRPr="00E540AF" w:rsidRDefault="005079DC" w:rsidP="00BD0616">
            <w:pPr>
              <w:pStyle w:val="KeinLeerraum"/>
              <w:spacing w:before="240" w:after="240" w:line="360" w:lineRule="auto"/>
              <w:rPr>
                <w:sz w:val="28"/>
              </w:rPr>
            </w:pPr>
            <w:r w:rsidRPr="00E540AF">
              <w:rPr>
                <w:sz w:val="28"/>
              </w:rPr>
              <w:t>der</w:t>
            </w:r>
            <w:r w:rsidR="0053656A">
              <w:rPr>
                <w:sz w:val="28"/>
              </w:rPr>
              <w:t xml:space="preserve"> </w:t>
            </w:r>
            <w:sdt>
              <w:sdtPr>
                <w:rPr>
                  <w:sz w:val="28"/>
                  <w:szCs w:val="28"/>
                </w:rPr>
                <w:alias w:val="Hochschule"/>
                <w:tag w:val="Hochschule"/>
                <w:id w:val="242916493"/>
                <w:placeholder>
                  <w:docPart w:val="92074A5B2A9746169C44AD240A90F6EE"/>
                </w:placeholder>
              </w:sdtPr>
              <w:sdtContent>
                <w:r w:rsidR="00687E4D">
                  <w:rPr>
                    <w:sz w:val="28"/>
                    <w:szCs w:val="28"/>
                  </w:rPr>
                  <w:t>Hochschule Karlsruhe</w:t>
                </w:r>
              </w:sdtContent>
            </w:sdt>
          </w:p>
          <w:p w:rsidR="00582BCA" w:rsidRDefault="006A53A4" w:rsidP="00BD0616">
            <w:pPr>
              <w:pStyle w:val="KeinLeerraum"/>
              <w:spacing w:before="240" w:after="240" w:line="360" w:lineRule="auto"/>
              <w:rPr>
                <w:sz w:val="28"/>
              </w:rPr>
            </w:pPr>
            <w:r w:rsidRPr="00E540AF">
              <w:rPr>
                <w:sz w:val="28"/>
              </w:rPr>
              <w:t>vorgelegt von</w:t>
            </w:r>
          </w:p>
          <w:p w:rsidR="00DF5B59" w:rsidRPr="00E540AF" w:rsidRDefault="000066A0" w:rsidP="00BD0616">
            <w:pPr>
              <w:pStyle w:val="KeinLeerraum"/>
              <w:spacing w:before="240" w:after="240" w:line="360" w:lineRule="auto"/>
              <w:rPr>
                <w:b/>
                <w:bCs/>
                <w:sz w:val="28"/>
                <w:szCs w:val="36"/>
              </w:rPr>
            </w:pPr>
            <w:r>
              <w:rPr>
                <w:sz w:val="28"/>
              </w:rPr>
              <w:t xml:space="preserve">Marco </w:t>
            </w:r>
            <w:proofErr w:type="spellStart"/>
            <w:r>
              <w:rPr>
                <w:sz w:val="28"/>
              </w:rPr>
              <w:t>Pattke</w:t>
            </w:r>
            <w:proofErr w:type="spellEnd"/>
          </w:p>
        </w:tc>
      </w:tr>
      <w:tr w:rsidR="00D93029" w:rsidRPr="006751F1" w:rsidTr="00122F20">
        <w:trPr>
          <w:trHeight w:val="70"/>
          <w:jc w:val="center"/>
        </w:trPr>
        <w:tc>
          <w:tcPr>
            <w:tcW w:w="2563" w:type="pct"/>
            <w:tcBorders>
              <w:top w:val="single" w:sz="4" w:space="0" w:color="000000" w:themeColor="text1"/>
            </w:tcBorders>
            <w:vAlign w:val="center"/>
          </w:tcPr>
          <w:p w:rsidR="00D93029" w:rsidRPr="006751F1" w:rsidRDefault="00D93029" w:rsidP="00BD0616">
            <w:pPr>
              <w:pStyle w:val="KeinLeerraum"/>
            </w:pPr>
          </w:p>
        </w:tc>
        <w:tc>
          <w:tcPr>
            <w:tcW w:w="2437" w:type="pct"/>
            <w:tcBorders>
              <w:top w:val="single" w:sz="4" w:space="0" w:color="000000" w:themeColor="text1"/>
            </w:tcBorders>
            <w:vAlign w:val="center"/>
          </w:tcPr>
          <w:p w:rsidR="00D93029" w:rsidRPr="006751F1" w:rsidRDefault="00D93029" w:rsidP="00BD0616">
            <w:pPr>
              <w:pStyle w:val="KeinLeerraum"/>
            </w:pPr>
          </w:p>
        </w:tc>
      </w:tr>
      <w:tr w:rsidR="00B24313" w:rsidRPr="006751F1" w:rsidTr="00122F20">
        <w:trPr>
          <w:trHeight w:val="281"/>
          <w:jc w:val="center"/>
        </w:trPr>
        <w:tc>
          <w:tcPr>
            <w:tcW w:w="2563" w:type="pct"/>
            <w:vAlign w:val="center"/>
          </w:tcPr>
          <w:p w:rsidR="00B24313" w:rsidRPr="006751F1" w:rsidRDefault="001766CF" w:rsidP="00BD0616">
            <w:pPr>
              <w:pStyle w:val="KeinLeerraum"/>
            </w:pPr>
            <w:r>
              <w:t>Referent</w:t>
            </w:r>
            <w:r w:rsidR="00B24313" w:rsidRPr="006751F1">
              <w:t>:</w:t>
            </w:r>
          </w:p>
        </w:tc>
        <w:tc>
          <w:tcPr>
            <w:tcW w:w="2437" w:type="pct"/>
            <w:vAlign w:val="center"/>
          </w:tcPr>
          <w:p w:rsidR="00B24313" w:rsidRPr="006751F1" w:rsidRDefault="00E75FA8" w:rsidP="00BD0616">
            <w:pPr>
              <w:pStyle w:val="KeinLeerraum"/>
            </w:pPr>
            <w:sdt>
              <w:sdtPr>
                <w:rPr>
                  <w:szCs w:val="28"/>
                </w:rPr>
                <w:alias w:val="1. Referent"/>
                <w:id w:val="37176528"/>
                <w:placeholder>
                  <w:docPart w:val="87180573892A490EB314E836AA238B2E"/>
                </w:placeholder>
              </w:sdtPr>
              <w:sdtContent>
                <w:r w:rsidR="00271C99">
                  <w:rPr>
                    <w:szCs w:val="28"/>
                  </w:rPr>
                  <w:t>Prof. Dr. Pape</w:t>
                </w:r>
              </w:sdtContent>
            </w:sdt>
          </w:p>
        </w:tc>
      </w:tr>
      <w:tr w:rsidR="00B24313" w:rsidRPr="006751F1" w:rsidTr="00122F20">
        <w:trPr>
          <w:trHeight w:val="80"/>
          <w:jc w:val="center"/>
        </w:trPr>
        <w:tc>
          <w:tcPr>
            <w:tcW w:w="2563" w:type="pct"/>
            <w:vAlign w:val="center"/>
          </w:tcPr>
          <w:p w:rsidR="00B24313" w:rsidRPr="006751F1" w:rsidRDefault="00B24313" w:rsidP="00BD0616">
            <w:pPr>
              <w:pStyle w:val="KeinLeerraum"/>
            </w:pPr>
          </w:p>
        </w:tc>
        <w:tc>
          <w:tcPr>
            <w:tcW w:w="2437" w:type="pct"/>
            <w:vAlign w:val="center"/>
          </w:tcPr>
          <w:p w:rsidR="00B24313" w:rsidRPr="006751F1" w:rsidRDefault="00B24313" w:rsidP="00BD0616">
            <w:pPr>
              <w:pStyle w:val="KeinLeerraum"/>
            </w:pPr>
          </w:p>
        </w:tc>
      </w:tr>
      <w:tr w:rsidR="00B24313" w:rsidRPr="006751F1" w:rsidTr="00122F20">
        <w:trPr>
          <w:trHeight w:val="220"/>
          <w:jc w:val="center"/>
        </w:trPr>
        <w:tc>
          <w:tcPr>
            <w:tcW w:w="2563" w:type="pct"/>
            <w:vAlign w:val="center"/>
          </w:tcPr>
          <w:p w:rsidR="00B24313" w:rsidRPr="006751F1" w:rsidRDefault="00B24313" w:rsidP="00BD0616">
            <w:pPr>
              <w:pStyle w:val="KeinLeerraum"/>
            </w:pPr>
          </w:p>
        </w:tc>
        <w:tc>
          <w:tcPr>
            <w:tcW w:w="2437" w:type="pct"/>
            <w:vAlign w:val="center"/>
          </w:tcPr>
          <w:p w:rsidR="00B24313" w:rsidRPr="006751F1" w:rsidRDefault="00B24313" w:rsidP="00BD0616">
            <w:pPr>
              <w:pStyle w:val="KeinLeerraum"/>
            </w:pPr>
          </w:p>
        </w:tc>
      </w:tr>
      <w:tr w:rsidR="00B24313" w:rsidRPr="006751F1" w:rsidTr="00122F20">
        <w:trPr>
          <w:trHeight w:val="220"/>
          <w:jc w:val="center"/>
        </w:trPr>
        <w:tc>
          <w:tcPr>
            <w:tcW w:w="2563" w:type="pct"/>
            <w:vAlign w:val="center"/>
          </w:tcPr>
          <w:p w:rsidR="00B24313" w:rsidRPr="006751F1" w:rsidRDefault="006A53A4" w:rsidP="00BD0616">
            <w:pPr>
              <w:pStyle w:val="KeinLeerraum"/>
            </w:pPr>
            <w:r w:rsidRPr="006751F1">
              <w:t>Eingereicht am</w:t>
            </w:r>
            <w:r w:rsidR="00B24313" w:rsidRPr="006751F1">
              <w:t>:</w:t>
            </w:r>
          </w:p>
        </w:tc>
        <w:sdt>
          <w:sdtPr>
            <w:rPr>
              <w:bCs/>
              <w:szCs w:val="28"/>
            </w:rPr>
            <w:alias w:val="Veröffentlichungsdatum"/>
            <w:tag w:val=""/>
            <w:id w:val="2142847170"/>
            <w:placeholder>
              <w:docPart w:val="2EFD5232067447FCB1A179E2D78AD016"/>
            </w:placeholder>
            <w:dataBinding w:prefixMappings="xmlns:ns0='http://schemas.microsoft.com/office/2006/coverPageProps' " w:xpath="/ns0:CoverPageProperties[1]/ns0:PublishDate[1]" w:storeItemID="{55AF091B-3C7A-41E3-B477-F2FDAA23CFDA}"/>
            <w:date w:fullDate="2015-02-26T00:00:00Z">
              <w:dateFormat w:val="dd.MM.yyyy"/>
              <w:lid w:val="de-DE"/>
              <w:storeMappedDataAs w:val="dateTime"/>
              <w:calendar w:val="gregorian"/>
            </w:date>
          </w:sdtPr>
          <w:sdtContent>
            <w:tc>
              <w:tcPr>
                <w:tcW w:w="2437" w:type="pct"/>
                <w:vAlign w:val="center"/>
              </w:tcPr>
              <w:p w:rsidR="00B24313" w:rsidRPr="006751F1" w:rsidRDefault="00756A01" w:rsidP="00BD0616">
                <w:pPr>
                  <w:pStyle w:val="KeinLeerraum"/>
                  <w:rPr>
                    <w:bCs/>
                    <w:sz w:val="28"/>
                    <w:szCs w:val="28"/>
                  </w:rPr>
                </w:pPr>
                <w:r>
                  <w:rPr>
                    <w:bCs/>
                    <w:szCs w:val="28"/>
                  </w:rPr>
                  <w:t>26.02.2015</w:t>
                </w:r>
              </w:p>
            </w:tc>
          </w:sdtContent>
        </w:sdt>
      </w:tr>
    </w:tbl>
    <w:p w:rsidR="004E4037" w:rsidRPr="006751F1" w:rsidRDefault="004E4037" w:rsidP="00BD0616">
      <w:pPr>
        <w:sectPr w:rsidR="004E4037" w:rsidRPr="006751F1" w:rsidSect="00D74211">
          <w:footerReference w:type="even" r:id="rId12"/>
          <w:type w:val="oddPage"/>
          <w:pgSz w:w="11907" w:h="16839" w:code="9"/>
          <w:pgMar w:top="1418" w:right="1418" w:bottom="1134" w:left="1418" w:header="709" w:footer="709" w:gutter="0"/>
          <w:cols w:space="708"/>
          <w:titlePg/>
          <w:docGrid w:linePitch="360"/>
        </w:sectPr>
      </w:pPr>
    </w:p>
    <w:sdt>
      <w:sdtPr>
        <w:rPr>
          <w:iCs/>
          <w:smallCaps w:val="0"/>
          <w:sz w:val="22"/>
          <w:szCs w:val="22"/>
        </w:rPr>
        <w:id w:val="148184299"/>
        <w:docPartObj>
          <w:docPartGallery w:val="Table of Contents"/>
          <w:docPartUnique/>
        </w:docPartObj>
      </w:sdtPr>
      <w:sdtEndPr>
        <w:rPr>
          <w:b/>
          <w:bCs/>
          <w:iCs w:val="0"/>
          <w:noProof/>
          <w:sz w:val="24"/>
        </w:rPr>
      </w:sdtEndPr>
      <w:sdtContent>
        <w:p w:rsidR="003D7E2B" w:rsidRPr="006751F1" w:rsidRDefault="005079DC" w:rsidP="00BD0616">
          <w:pPr>
            <w:pStyle w:val="Titel"/>
          </w:pPr>
          <w:r w:rsidRPr="006751F1">
            <w:t>Inhaltsverzeichnis</w:t>
          </w:r>
        </w:p>
        <w:p w:rsidR="00DE7BB8" w:rsidRDefault="00E75FA8">
          <w:pPr>
            <w:pStyle w:val="Verzeichnis1"/>
            <w:tabs>
              <w:tab w:val="left" w:pos="442"/>
            </w:tabs>
            <w:rPr>
              <w:rFonts w:eastAsiaTheme="minorEastAsia" w:cstheme="minorBidi"/>
              <w:b w:val="0"/>
              <w:bCs w:val="0"/>
              <w:smallCaps w:val="0"/>
              <w:noProof/>
              <w:sz w:val="22"/>
              <w:szCs w:val="22"/>
              <w:lang w:eastAsia="de-DE"/>
            </w:rPr>
          </w:pPr>
          <w:r w:rsidRPr="00E75FA8">
            <w:fldChar w:fldCharType="begin"/>
          </w:r>
          <w:r w:rsidR="001712B5" w:rsidRPr="006751F1">
            <w:instrText xml:space="preserve"> TOC \o "1-4" \h \z \t "Title,1" </w:instrText>
          </w:r>
          <w:r w:rsidRPr="00E75FA8">
            <w:fldChar w:fldCharType="separate"/>
          </w:r>
          <w:hyperlink w:anchor="_Toc412718633" w:history="1">
            <w:r w:rsidR="00DE7BB8" w:rsidRPr="009929A2">
              <w:rPr>
                <w:rStyle w:val="Hyperlink"/>
                <w:noProof/>
              </w:rPr>
              <w:t>1</w:t>
            </w:r>
            <w:r w:rsidR="00DE7BB8">
              <w:rPr>
                <w:rFonts w:eastAsiaTheme="minorEastAsia" w:cstheme="minorBidi"/>
                <w:b w:val="0"/>
                <w:bCs w:val="0"/>
                <w:smallCaps w:val="0"/>
                <w:noProof/>
                <w:sz w:val="22"/>
                <w:szCs w:val="22"/>
                <w:lang w:eastAsia="de-DE"/>
              </w:rPr>
              <w:tab/>
            </w:r>
            <w:r w:rsidR="00DE7BB8" w:rsidRPr="009929A2">
              <w:rPr>
                <w:rStyle w:val="Hyperlink"/>
                <w:noProof/>
              </w:rPr>
              <w:t>Einleitung</w:t>
            </w:r>
            <w:r w:rsidR="00DE7BB8">
              <w:rPr>
                <w:noProof/>
                <w:webHidden/>
              </w:rPr>
              <w:tab/>
            </w:r>
            <w:r>
              <w:rPr>
                <w:noProof/>
                <w:webHidden/>
              </w:rPr>
              <w:fldChar w:fldCharType="begin"/>
            </w:r>
            <w:r w:rsidR="00DE7BB8">
              <w:rPr>
                <w:noProof/>
                <w:webHidden/>
              </w:rPr>
              <w:instrText xml:space="preserve"> PAGEREF _Toc412718633 \h </w:instrText>
            </w:r>
            <w:r>
              <w:rPr>
                <w:noProof/>
                <w:webHidden/>
              </w:rPr>
            </w:r>
            <w:r>
              <w:rPr>
                <w:noProof/>
                <w:webHidden/>
              </w:rPr>
              <w:fldChar w:fldCharType="separate"/>
            </w:r>
            <w:r w:rsidR="00DE7BB8">
              <w:rPr>
                <w:noProof/>
                <w:webHidden/>
              </w:rPr>
              <w:t>5</w:t>
            </w:r>
            <w:r>
              <w:rPr>
                <w:noProof/>
                <w:webHidden/>
              </w:rPr>
              <w:fldChar w:fldCharType="end"/>
            </w:r>
          </w:hyperlink>
        </w:p>
        <w:p w:rsidR="00DE7BB8" w:rsidRDefault="00E75FA8">
          <w:pPr>
            <w:pStyle w:val="Verzeichnis1"/>
            <w:tabs>
              <w:tab w:val="left" w:pos="442"/>
            </w:tabs>
            <w:rPr>
              <w:rFonts w:eastAsiaTheme="minorEastAsia" w:cstheme="minorBidi"/>
              <w:b w:val="0"/>
              <w:bCs w:val="0"/>
              <w:smallCaps w:val="0"/>
              <w:noProof/>
              <w:sz w:val="22"/>
              <w:szCs w:val="22"/>
              <w:lang w:eastAsia="de-DE"/>
            </w:rPr>
          </w:pPr>
          <w:hyperlink w:anchor="_Toc412718634" w:history="1">
            <w:r w:rsidR="00DE7BB8" w:rsidRPr="009929A2">
              <w:rPr>
                <w:rStyle w:val="Hyperlink"/>
                <w:noProof/>
              </w:rPr>
              <w:t>2</w:t>
            </w:r>
            <w:r w:rsidR="00DE7BB8">
              <w:rPr>
                <w:rFonts w:eastAsiaTheme="minorEastAsia" w:cstheme="minorBidi"/>
                <w:b w:val="0"/>
                <w:bCs w:val="0"/>
                <w:smallCaps w:val="0"/>
                <w:noProof/>
                <w:sz w:val="22"/>
                <w:szCs w:val="22"/>
                <w:lang w:eastAsia="de-DE"/>
              </w:rPr>
              <w:tab/>
            </w:r>
            <w:r w:rsidR="00DE7BB8" w:rsidRPr="009929A2">
              <w:rPr>
                <w:rStyle w:val="Hyperlink"/>
                <w:noProof/>
              </w:rPr>
              <w:t>Grundlagen</w:t>
            </w:r>
            <w:r w:rsidR="00DE7BB8">
              <w:rPr>
                <w:noProof/>
                <w:webHidden/>
              </w:rPr>
              <w:tab/>
            </w:r>
            <w:r>
              <w:rPr>
                <w:noProof/>
                <w:webHidden/>
              </w:rPr>
              <w:fldChar w:fldCharType="begin"/>
            </w:r>
            <w:r w:rsidR="00DE7BB8">
              <w:rPr>
                <w:noProof/>
                <w:webHidden/>
              </w:rPr>
              <w:instrText xml:space="preserve"> PAGEREF _Toc412718634 \h </w:instrText>
            </w:r>
            <w:r>
              <w:rPr>
                <w:noProof/>
                <w:webHidden/>
              </w:rPr>
            </w:r>
            <w:r>
              <w:rPr>
                <w:noProof/>
                <w:webHidden/>
              </w:rPr>
              <w:fldChar w:fldCharType="separate"/>
            </w:r>
            <w:r w:rsidR="00DE7BB8">
              <w:rPr>
                <w:noProof/>
                <w:webHidden/>
              </w:rPr>
              <w:t>7</w:t>
            </w:r>
            <w:r>
              <w:rPr>
                <w:noProof/>
                <w:webHidden/>
              </w:rPr>
              <w:fldChar w:fldCharType="end"/>
            </w:r>
          </w:hyperlink>
        </w:p>
        <w:p w:rsidR="00DE7BB8" w:rsidRDefault="00E75FA8">
          <w:pPr>
            <w:pStyle w:val="Verzeichnis2"/>
            <w:tabs>
              <w:tab w:val="left" w:pos="880"/>
              <w:tab w:val="right" w:leader="dot" w:pos="9063"/>
            </w:tabs>
            <w:rPr>
              <w:rFonts w:eastAsiaTheme="minorEastAsia" w:cstheme="minorBidi"/>
              <w:noProof/>
              <w:sz w:val="22"/>
              <w:szCs w:val="22"/>
              <w:lang w:eastAsia="de-DE"/>
            </w:rPr>
          </w:pPr>
          <w:hyperlink w:anchor="_Toc412718635" w:history="1">
            <w:r w:rsidR="00DE7BB8" w:rsidRPr="009929A2">
              <w:rPr>
                <w:rStyle w:val="Hyperlink"/>
                <w:noProof/>
              </w:rPr>
              <w:t>2.1</w:t>
            </w:r>
            <w:r w:rsidR="00DE7BB8">
              <w:rPr>
                <w:rFonts w:eastAsiaTheme="minorEastAsia" w:cstheme="minorBidi"/>
                <w:noProof/>
                <w:sz w:val="22"/>
                <w:szCs w:val="22"/>
                <w:lang w:eastAsia="de-DE"/>
              </w:rPr>
              <w:tab/>
            </w:r>
            <w:r w:rsidR="00DE7BB8" w:rsidRPr="009929A2">
              <w:rPr>
                <w:rStyle w:val="Hyperlink"/>
                <w:noProof/>
              </w:rPr>
              <w:t>Was ist OpenGL?</w:t>
            </w:r>
            <w:r w:rsidR="00DE7BB8">
              <w:rPr>
                <w:noProof/>
                <w:webHidden/>
              </w:rPr>
              <w:tab/>
            </w:r>
            <w:r>
              <w:rPr>
                <w:noProof/>
                <w:webHidden/>
              </w:rPr>
              <w:fldChar w:fldCharType="begin"/>
            </w:r>
            <w:r w:rsidR="00DE7BB8">
              <w:rPr>
                <w:noProof/>
                <w:webHidden/>
              </w:rPr>
              <w:instrText xml:space="preserve"> PAGEREF _Toc412718635 \h </w:instrText>
            </w:r>
            <w:r>
              <w:rPr>
                <w:noProof/>
                <w:webHidden/>
              </w:rPr>
            </w:r>
            <w:r>
              <w:rPr>
                <w:noProof/>
                <w:webHidden/>
              </w:rPr>
              <w:fldChar w:fldCharType="separate"/>
            </w:r>
            <w:r w:rsidR="00DE7BB8">
              <w:rPr>
                <w:noProof/>
                <w:webHidden/>
              </w:rPr>
              <w:t>7</w:t>
            </w:r>
            <w:r>
              <w:rPr>
                <w:noProof/>
                <w:webHidden/>
              </w:rPr>
              <w:fldChar w:fldCharType="end"/>
            </w:r>
          </w:hyperlink>
        </w:p>
        <w:p w:rsidR="00DE7BB8" w:rsidRDefault="00E75FA8">
          <w:pPr>
            <w:pStyle w:val="Verzeichnis2"/>
            <w:tabs>
              <w:tab w:val="left" w:pos="880"/>
              <w:tab w:val="right" w:leader="dot" w:pos="9063"/>
            </w:tabs>
            <w:rPr>
              <w:rFonts w:eastAsiaTheme="minorEastAsia" w:cstheme="minorBidi"/>
              <w:noProof/>
              <w:sz w:val="22"/>
              <w:szCs w:val="22"/>
              <w:lang w:eastAsia="de-DE"/>
            </w:rPr>
          </w:pPr>
          <w:hyperlink w:anchor="_Toc412718636" w:history="1">
            <w:r w:rsidR="00DE7BB8" w:rsidRPr="009929A2">
              <w:rPr>
                <w:rStyle w:val="Hyperlink"/>
                <w:noProof/>
              </w:rPr>
              <w:t>2.2</w:t>
            </w:r>
            <w:r w:rsidR="00DE7BB8">
              <w:rPr>
                <w:rFonts w:eastAsiaTheme="minorEastAsia" w:cstheme="minorBidi"/>
                <w:noProof/>
                <w:sz w:val="22"/>
                <w:szCs w:val="22"/>
                <w:lang w:eastAsia="de-DE"/>
              </w:rPr>
              <w:tab/>
            </w:r>
            <w:r w:rsidR="00DE7BB8" w:rsidRPr="009929A2">
              <w:rPr>
                <w:rStyle w:val="Hyperlink"/>
                <w:noProof/>
              </w:rPr>
              <w:t>Was leistet OpenGL?</w:t>
            </w:r>
            <w:r w:rsidR="00DE7BB8">
              <w:rPr>
                <w:noProof/>
                <w:webHidden/>
              </w:rPr>
              <w:tab/>
            </w:r>
            <w:r>
              <w:rPr>
                <w:noProof/>
                <w:webHidden/>
              </w:rPr>
              <w:fldChar w:fldCharType="begin"/>
            </w:r>
            <w:r w:rsidR="00DE7BB8">
              <w:rPr>
                <w:noProof/>
                <w:webHidden/>
              </w:rPr>
              <w:instrText xml:space="preserve"> PAGEREF _Toc412718636 \h </w:instrText>
            </w:r>
            <w:r>
              <w:rPr>
                <w:noProof/>
                <w:webHidden/>
              </w:rPr>
            </w:r>
            <w:r>
              <w:rPr>
                <w:noProof/>
                <w:webHidden/>
              </w:rPr>
              <w:fldChar w:fldCharType="separate"/>
            </w:r>
            <w:r w:rsidR="00DE7BB8">
              <w:rPr>
                <w:noProof/>
                <w:webHidden/>
              </w:rPr>
              <w:t>7</w:t>
            </w:r>
            <w:r>
              <w:rPr>
                <w:noProof/>
                <w:webHidden/>
              </w:rPr>
              <w:fldChar w:fldCharType="end"/>
            </w:r>
          </w:hyperlink>
        </w:p>
        <w:p w:rsidR="00DE7BB8" w:rsidRDefault="00E75FA8">
          <w:pPr>
            <w:pStyle w:val="Verzeichnis2"/>
            <w:tabs>
              <w:tab w:val="left" w:pos="880"/>
              <w:tab w:val="right" w:leader="dot" w:pos="9063"/>
            </w:tabs>
            <w:rPr>
              <w:rFonts w:eastAsiaTheme="minorEastAsia" w:cstheme="minorBidi"/>
              <w:noProof/>
              <w:sz w:val="22"/>
              <w:szCs w:val="22"/>
              <w:lang w:eastAsia="de-DE"/>
            </w:rPr>
          </w:pPr>
          <w:hyperlink w:anchor="_Toc412718637" w:history="1">
            <w:r w:rsidR="00DE7BB8" w:rsidRPr="009929A2">
              <w:rPr>
                <w:rStyle w:val="Hyperlink"/>
                <w:noProof/>
              </w:rPr>
              <w:t>2.3</w:t>
            </w:r>
            <w:r w:rsidR="00DE7BB8">
              <w:rPr>
                <w:rFonts w:eastAsiaTheme="minorEastAsia" w:cstheme="minorBidi"/>
                <w:noProof/>
                <w:sz w:val="22"/>
                <w:szCs w:val="22"/>
                <w:lang w:eastAsia="de-DE"/>
              </w:rPr>
              <w:tab/>
            </w:r>
            <w:r w:rsidR="00DE7BB8" w:rsidRPr="009929A2">
              <w:rPr>
                <w:rStyle w:val="Hyperlink"/>
                <w:noProof/>
              </w:rPr>
              <w:t>Game-Engine</w:t>
            </w:r>
            <w:r w:rsidR="00DE7BB8">
              <w:rPr>
                <w:noProof/>
                <w:webHidden/>
              </w:rPr>
              <w:tab/>
            </w:r>
            <w:r>
              <w:rPr>
                <w:noProof/>
                <w:webHidden/>
              </w:rPr>
              <w:fldChar w:fldCharType="begin"/>
            </w:r>
            <w:r w:rsidR="00DE7BB8">
              <w:rPr>
                <w:noProof/>
                <w:webHidden/>
              </w:rPr>
              <w:instrText xml:space="preserve"> PAGEREF _Toc412718637 \h </w:instrText>
            </w:r>
            <w:r>
              <w:rPr>
                <w:noProof/>
                <w:webHidden/>
              </w:rPr>
            </w:r>
            <w:r>
              <w:rPr>
                <w:noProof/>
                <w:webHidden/>
              </w:rPr>
              <w:fldChar w:fldCharType="separate"/>
            </w:r>
            <w:r w:rsidR="00DE7BB8">
              <w:rPr>
                <w:noProof/>
                <w:webHidden/>
              </w:rPr>
              <w:t>8</w:t>
            </w:r>
            <w:r>
              <w:rPr>
                <w:noProof/>
                <w:webHidden/>
              </w:rPr>
              <w:fldChar w:fldCharType="end"/>
            </w:r>
          </w:hyperlink>
        </w:p>
        <w:p w:rsidR="00DE7BB8" w:rsidRDefault="00E75FA8">
          <w:pPr>
            <w:pStyle w:val="Verzeichnis1"/>
            <w:tabs>
              <w:tab w:val="left" w:pos="442"/>
            </w:tabs>
            <w:rPr>
              <w:rFonts w:eastAsiaTheme="minorEastAsia" w:cstheme="minorBidi"/>
              <w:b w:val="0"/>
              <w:bCs w:val="0"/>
              <w:smallCaps w:val="0"/>
              <w:noProof/>
              <w:sz w:val="22"/>
              <w:szCs w:val="22"/>
              <w:lang w:eastAsia="de-DE"/>
            </w:rPr>
          </w:pPr>
          <w:hyperlink w:anchor="_Toc412718638" w:history="1">
            <w:r w:rsidR="00DE7BB8" w:rsidRPr="009929A2">
              <w:rPr>
                <w:rStyle w:val="Hyperlink"/>
                <w:noProof/>
              </w:rPr>
              <w:t>3</w:t>
            </w:r>
            <w:r w:rsidR="00DE7BB8">
              <w:rPr>
                <w:rFonts w:eastAsiaTheme="minorEastAsia" w:cstheme="minorBidi"/>
                <w:b w:val="0"/>
                <w:bCs w:val="0"/>
                <w:smallCaps w:val="0"/>
                <w:noProof/>
                <w:sz w:val="22"/>
                <w:szCs w:val="22"/>
                <w:lang w:eastAsia="de-DE"/>
              </w:rPr>
              <w:tab/>
            </w:r>
            <w:r w:rsidR="00DE7BB8" w:rsidRPr="009929A2">
              <w:rPr>
                <w:rStyle w:val="Hyperlink"/>
                <w:noProof/>
              </w:rPr>
              <w:t>Umsetzung</w:t>
            </w:r>
            <w:r w:rsidR="00DE7BB8">
              <w:rPr>
                <w:noProof/>
                <w:webHidden/>
              </w:rPr>
              <w:tab/>
            </w:r>
            <w:r>
              <w:rPr>
                <w:noProof/>
                <w:webHidden/>
              </w:rPr>
              <w:fldChar w:fldCharType="begin"/>
            </w:r>
            <w:r w:rsidR="00DE7BB8">
              <w:rPr>
                <w:noProof/>
                <w:webHidden/>
              </w:rPr>
              <w:instrText xml:space="preserve"> PAGEREF _Toc412718638 \h </w:instrText>
            </w:r>
            <w:r>
              <w:rPr>
                <w:noProof/>
                <w:webHidden/>
              </w:rPr>
            </w:r>
            <w:r>
              <w:rPr>
                <w:noProof/>
                <w:webHidden/>
              </w:rPr>
              <w:fldChar w:fldCharType="separate"/>
            </w:r>
            <w:r w:rsidR="00DE7BB8">
              <w:rPr>
                <w:noProof/>
                <w:webHidden/>
              </w:rPr>
              <w:t>9</w:t>
            </w:r>
            <w:r>
              <w:rPr>
                <w:noProof/>
                <w:webHidden/>
              </w:rPr>
              <w:fldChar w:fldCharType="end"/>
            </w:r>
          </w:hyperlink>
        </w:p>
        <w:p w:rsidR="00DE7BB8" w:rsidRDefault="00E75FA8">
          <w:pPr>
            <w:pStyle w:val="Verzeichnis2"/>
            <w:tabs>
              <w:tab w:val="left" w:pos="880"/>
              <w:tab w:val="right" w:leader="dot" w:pos="9063"/>
            </w:tabs>
            <w:rPr>
              <w:rFonts w:eastAsiaTheme="minorEastAsia" w:cstheme="minorBidi"/>
              <w:noProof/>
              <w:sz w:val="22"/>
              <w:szCs w:val="22"/>
              <w:lang w:eastAsia="de-DE"/>
            </w:rPr>
          </w:pPr>
          <w:hyperlink w:anchor="_Toc412718639" w:history="1">
            <w:r w:rsidR="00DE7BB8" w:rsidRPr="009929A2">
              <w:rPr>
                <w:rStyle w:val="Hyperlink"/>
                <w:noProof/>
              </w:rPr>
              <w:t>3.1</w:t>
            </w:r>
            <w:r w:rsidR="00DE7BB8">
              <w:rPr>
                <w:rFonts w:eastAsiaTheme="minorEastAsia" w:cstheme="minorBidi"/>
                <w:noProof/>
                <w:sz w:val="22"/>
                <w:szCs w:val="22"/>
                <w:lang w:eastAsia="de-DE"/>
              </w:rPr>
              <w:tab/>
            </w:r>
            <w:r w:rsidR="00DE7BB8" w:rsidRPr="009929A2">
              <w:rPr>
                <w:rStyle w:val="Hyperlink"/>
                <w:noProof/>
              </w:rPr>
              <w:t>Erste Schritte</w:t>
            </w:r>
            <w:r w:rsidR="00DE7BB8">
              <w:rPr>
                <w:noProof/>
                <w:webHidden/>
              </w:rPr>
              <w:tab/>
            </w:r>
            <w:r>
              <w:rPr>
                <w:noProof/>
                <w:webHidden/>
              </w:rPr>
              <w:fldChar w:fldCharType="begin"/>
            </w:r>
            <w:r w:rsidR="00DE7BB8">
              <w:rPr>
                <w:noProof/>
                <w:webHidden/>
              </w:rPr>
              <w:instrText xml:space="preserve"> PAGEREF _Toc412718639 \h </w:instrText>
            </w:r>
            <w:r>
              <w:rPr>
                <w:noProof/>
                <w:webHidden/>
              </w:rPr>
            </w:r>
            <w:r>
              <w:rPr>
                <w:noProof/>
                <w:webHidden/>
              </w:rPr>
              <w:fldChar w:fldCharType="separate"/>
            </w:r>
            <w:r w:rsidR="00DE7BB8">
              <w:rPr>
                <w:noProof/>
                <w:webHidden/>
              </w:rPr>
              <w:t>9</w:t>
            </w:r>
            <w:r>
              <w:rPr>
                <w:noProof/>
                <w:webHidden/>
              </w:rPr>
              <w:fldChar w:fldCharType="end"/>
            </w:r>
          </w:hyperlink>
        </w:p>
        <w:p w:rsidR="00DE7BB8" w:rsidRDefault="00E75FA8">
          <w:pPr>
            <w:pStyle w:val="Verzeichnis2"/>
            <w:tabs>
              <w:tab w:val="left" w:pos="880"/>
              <w:tab w:val="right" w:leader="dot" w:pos="9063"/>
            </w:tabs>
            <w:rPr>
              <w:rFonts w:eastAsiaTheme="minorEastAsia" w:cstheme="minorBidi"/>
              <w:noProof/>
              <w:sz w:val="22"/>
              <w:szCs w:val="22"/>
              <w:lang w:eastAsia="de-DE"/>
            </w:rPr>
          </w:pPr>
          <w:hyperlink w:anchor="_Toc412718640" w:history="1">
            <w:r w:rsidR="00DE7BB8" w:rsidRPr="009929A2">
              <w:rPr>
                <w:rStyle w:val="Hyperlink"/>
                <w:noProof/>
              </w:rPr>
              <w:t>3.2</w:t>
            </w:r>
            <w:r w:rsidR="00DE7BB8">
              <w:rPr>
                <w:rFonts w:eastAsiaTheme="minorEastAsia" w:cstheme="minorBidi"/>
                <w:noProof/>
                <w:sz w:val="22"/>
                <w:szCs w:val="22"/>
                <w:lang w:eastAsia="de-DE"/>
              </w:rPr>
              <w:tab/>
            </w:r>
            <w:r w:rsidR="00DE7BB8" w:rsidRPr="009929A2">
              <w:rPr>
                <w:rStyle w:val="Hyperlink"/>
                <w:noProof/>
              </w:rPr>
              <w:t>Render-Ablauf</w:t>
            </w:r>
            <w:r w:rsidR="00DE7BB8">
              <w:rPr>
                <w:noProof/>
                <w:webHidden/>
              </w:rPr>
              <w:tab/>
            </w:r>
            <w:r>
              <w:rPr>
                <w:noProof/>
                <w:webHidden/>
              </w:rPr>
              <w:fldChar w:fldCharType="begin"/>
            </w:r>
            <w:r w:rsidR="00DE7BB8">
              <w:rPr>
                <w:noProof/>
                <w:webHidden/>
              </w:rPr>
              <w:instrText xml:space="preserve"> PAGEREF _Toc412718640 \h </w:instrText>
            </w:r>
            <w:r>
              <w:rPr>
                <w:noProof/>
                <w:webHidden/>
              </w:rPr>
            </w:r>
            <w:r>
              <w:rPr>
                <w:noProof/>
                <w:webHidden/>
              </w:rPr>
              <w:fldChar w:fldCharType="separate"/>
            </w:r>
            <w:r w:rsidR="00DE7BB8">
              <w:rPr>
                <w:noProof/>
                <w:webHidden/>
              </w:rPr>
              <w:t>11</w:t>
            </w:r>
            <w:r>
              <w:rPr>
                <w:noProof/>
                <w:webHidden/>
              </w:rPr>
              <w:fldChar w:fldCharType="end"/>
            </w:r>
          </w:hyperlink>
        </w:p>
        <w:p w:rsidR="00DE7BB8" w:rsidRDefault="00E75FA8">
          <w:pPr>
            <w:pStyle w:val="Verzeichnis3"/>
            <w:rPr>
              <w:rFonts w:eastAsiaTheme="minorEastAsia" w:cstheme="minorBidi"/>
              <w:iCs w:val="0"/>
              <w:noProof/>
              <w:sz w:val="22"/>
              <w:szCs w:val="22"/>
              <w:lang w:eastAsia="de-DE"/>
            </w:rPr>
          </w:pPr>
          <w:hyperlink w:anchor="_Toc412718641" w:history="1">
            <w:r w:rsidR="00DE7BB8" w:rsidRPr="009929A2">
              <w:rPr>
                <w:rStyle w:val="Hyperlink"/>
                <w:noProof/>
              </w:rPr>
              <w:t>3.2.1</w:t>
            </w:r>
            <w:r w:rsidR="00DE7BB8">
              <w:rPr>
                <w:rFonts w:eastAsiaTheme="minorEastAsia" w:cstheme="minorBidi"/>
                <w:iCs w:val="0"/>
                <w:noProof/>
                <w:sz w:val="22"/>
                <w:szCs w:val="22"/>
                <w:lang w:eastAsia="de-DE"/>
              </w:rPr>
              <w:tab/>
            </w:r>
            <w:r w:rsidR="00DE7BB8" w:rsidRPr="009929A2">
              <w:rPr>
                <w:rStyle w:val="Hyperlink"/>
                <w:noProof/>
              </w:rPr>
              <w:t>PreRender - TODO</w:t>
            </w:r>
            <w:r w:rsidR="00DE7BB8">
              <w:rPr>
                <w:noProof/>
                <w:webHidden/>
              </w:rPr>
              <w:tab/>
            </w:r>
            <w:r>
              <w:rPr>
                <w:noProof/>
                <w:webHidden/>
              </w:rPr>
              <w:fldChar w:fldCharType="begin"/>
            </w:r>
            <w:r w:rsidR="00DE7BB8">
              <w:rPr>
                <w:noProof/>
                <w:webHidden/>
              </w:rPr>
              <w:instrText xml:space="preserve"> PAGEREF _Toc412718641 \h </w:instrText>
            </w:r>
            <w:r>
              <w:rPr>
                <w:noProof/>
                <w:webHidden/>
              </w:rPr>
            </w:r>
            <w:r>
              <w:rPr>
                <w:noProof/>
                <w:webHidden/>
              </w:rPr>
              <w:fldChar w:fldCharType="separate"/>
            </w:r>
            <w:r w:rsidR="00DE7BB8">
              <w:rPr>
                <w:noProof/>
                <w:webHidden/>
              </w:rPr>
              <w:t>11</w:t>
            </w:r>
            <w:r>
              <w:rPr>
                <w:noProof/>
                <w:webHidden/>
              </w:rPr>
              <w:fldChar w:fldCharType="end"/>
            </w:r>
          </w:hyperlink>
        </w:p>
        <w:p w:rsidR="00DE7BB8" w:rsidRDefault="00E75FA8">
          <w:pPr>
            <w:pStyle w:val="Verzeichnis3"/>
            <w:rPr>
              <w:rFonts w:eastAsiaTheme="minorEastAsia" w:cstheme="minorBidi"/>
              <w:iCs w:val="0"/>
              <w:noProof/>
              <w:sz w:val="22"/>
              <w:szCs w:val="22"/>
              <w:lang w:eastAsia="de-DE"/>
            </w:rPr>
          </w:pPr>
          <w:hyperlink w:anchor="_Toc412718642" w:history="1">
            <w:r w:rsidR="00DE7BB8" w:rsidRPr="009929A2">
              <w:rPr>
                <w:rStyle w:val="Hyperlink"/>
                <w:noProof/>
              </w:rPr>
              <w:t>3.2.2</w:t>
            </w:r>
            <w:r w:rsidR="00DE7BB8">
              <w:rPr>
                <w:rFonts w:eastAsiaTheme="minorEastAsia" w:cstheme="minorBidi"/>
                <w:iCs w:val="0"/>
                <w:noProof/>
                <w:sz w:val="22"/>
                <w:szCs w:val="22"/>
                <w:lang w:eastAsia="de-DE"/>
              </w:rPr>
              <w:tab/>
            </w:r>
            <w:r w:rsidR="00DE7BB8" w:rsidRPr="009929A2">
              <w:rPr>
                <w:rStyle w:val="Hyperlink"/>
                <w:noProof/>
              </w:rPr>
              <w:t>Rendern aller Objekte – TODO</w:t>
            </w:r>
            <w:r w:rsidR="00DE7BB8">
              <w:rPr>
                <w:noProof/>
                <w:webHidden/>
              </w:rPr>
              <w:tab/>
            </w:r>
            <w:r>
              <w:rPr>
                <w:noProof/>
                <w:webHidden/>
              </w:rPr>
              <w:fldChar w:fldCharType="begin"/>
            </w:r>
            <w:r w:rsidR="00DE7BB8">
              <w:rPr>
                <w:noProof/>
                <w:webHidden/>
              </w:rPr>
              <w:instrText xml:space="preserve"> PAGEREF _Toc412718642 \h </w:instrText>
            </w:r>
            <w:r>
              <w:rPr>
                <w:noProof/>
                <w:webHidden/>
              </w:rPr>
            </w:r>
            <w:r>
              <w:rPr>
                <w:noProof/>
                <w:webHidden/>
              </w:rPr>
              <w:fldChar w:fldCharType="separate"/>
            </w:r>
            <w:r w:rsidR="00DE7BB8">
              <w:rPr>
                <w:noProof/>
                <w:webHidden/>
              </w:rPr>
              <w:t>11</w:t>
            </w:r>
            <w:r>
              <w:rPr>
                <w:noProof/>
                <w:webHidden/>
              </w:rPr>
              <w:fldChar w:fldCharType="end"/>
            </w:r>
          </w:hyperlink>
        </w:p>
        <w:p w:rsidR="00DE7BB8" w:rsidRDefault="00E75FA8">
          <w:pPr>
            <w:pStyle w:val="Verzeichnis3"/>
            <w:rPr>
              <w:rFonts w:eastAsiaTheme="minorEastAsia" w:cstheme="minorBidi"/>
              <w:iCs w:val="0"/>
              <w:noProof/>
              <w:sz w:val="22"/>
              <w:szCs w:val="22"/>
              <w:lang w:eastAsia="de-DE"/>
            </w:rPr>
          </w:pPr>
          <w:hyperlink w:anchor="_Toc412718643" w:history="1">
            <w:r w:rsidR="00DE7BB8" w:rsidRPr="009929A2">
              <w:rPr>
                <w:rStyle w:val="Hyperlink"/>
                <w:noProof/>
              </w:rPr>
              <w:t>3.2.3</w:t>
            </w:r>
            <w:r w:rsidR="00DE7BB8">
              <w:rPr>
                <w:rFonts w:eastAsiaTheme="minorEastAsia" w:cstheme="minorBidi"/>
                <w:iCs w:val="0"/>
                <w:noProof/>
                <w:sz w:val="22"/>
                <w:szCs w:val="22"/>
                <w:lang w:eastAsia="de-DE"/>
              </w:rPr>
              <w:tab/>
            </w:r>
            <w:r w:rsidR="00DE7BB8" w:rsidRPr="009929A2">
              <w:rPr>
                <w:rStyle w:val="Hyperlink"/>
                <w:noProof/>
              </w:rPr>
              <w:t>PostRender – TODO</w:t>
            </w:r>
            <w:r w:rsidR="00DE7BB8">
              <w:rPr>
                <w:noProof/>
                <w:webHidden/>
              </w:rPr>
              <w:tab/>
            </w:r>
            <w:r>
              <w:rPr>
                <w:noProof/>
                <w:webHidden/>
              </w:rPr>
              <w:fldChar w:fldCharType="begin"/>
            </w:r>
            <w:r w:rsidR="00DE7BB8">
              <w:rPr>
                <w:noProof/>
                <w:webHidden/>
              </w:rPr>
              <w:instrText xml:space="preserve"> PAGEREF _Toc412718643 \h </w:instrText>
            </w:r>
            <w:r>
              <w:rPr>
                <w:noProof/>
                <w:webHidden/>
              </w:rPr>
            </w:r>
            <w:r>
              <w:rPr>
                <w:noProof/>
                <w:webHidden/>
              </w:rPr>
              <w:fldChar w:fldCharType="separate"/>
            </w:r>
            <w:r w:rsidR="00DE7BB8">
              <w:rPr>
                <w:noProof/>
                <w:webHidden/>
              </w:rPr>
              <w:t>11</w:t>
            </w:r>
            <w:r>
              <w:rPr>
                <w:noProof/>
                <w:webHidden/>
              </w:rPr>
              <w:fldChar w:fldCharType="end"/>
            </w:r>
          </w:hyperlink>
        </w:p>
        <w:p w:rsidR="00DE7BB8" w:rsidRDefault="00E75FA8">
          <w:pPr>
            <w:pStyle w:val="Verzeichnis2"/>
            <w:tabs>
              <w:tab w:val="left" w:pos="880"/>
              <w:tab w:val="right" w:leader="dot" w:pos="9063"/>
            </w:tabs>
            <w:rPr>
              <w:rFonts w:eastAsiaTheme="minorEastAsia" w:cstheme="minorBidi"/>
              <w:noProof/>
              <w:sz w:val="22"/>
              <w:szCs w:val="22"/>
              <w:lang w:eastAsia="de-DE"/>
            </w:rPr>
          </w:pPr>
          <w:hyperlink w:anchor="_Toc412718644" w:history="1">
            <w:r w:rsidR="00DE7BB8" w:rsidRPr="009929A2">
              <w:rPr>
                <w:rStyle w:val="Hyperlink"/>
                <w:noProof/>
              </w:rPr>
              <w:t>3.3</w:t>
            </w:r>
            <w:r w:rsidR="00DE7BB8">
              <w:rPr>
                <w:rFonts w:eastAsiaTheme="minorEastAsia" w:cstheme="minorBidi"/>
                <w:noProof/>
                <w:sz w:val="22"/>
                <w:szCs w:val="22"/>
                <w:lang w:eastAsia="de-DE"/>
              </w:rPr>
              <w:tab/>
            </w:r>
            <w:r w:rsidR="00DE7BB8" w:rsidRPr="009929A2">
              <w:rPr>
                <w:rStyle w:val="Hyperlink"/>
                <w:noProof/>
              </w:rPr>
              <w:t>Aufteilung in Klassen - TODO</w:t>
            </w:r>
            <w:r w:rsidR="00DE7BB8">
              <w:rPr>
                <w:noProof/>
                <w:webHidden/>
              </w:rPr>
              <w:tab/>
            </w:r>
            <w:r>
              <w:rPr>
                <w:noProof/>
                <w:webHidden/>
              </w:rPr>
              <w:fldChar w:fldCharType="begin"/>
            </w:r>
            <w:r w:rsidR="00DE7BB8">
              <w:rPr>
                <w:noProof/>
                <w:webHidden/>
              </w:rPr>
              <w:instrText xml:space="preserve"> PAGEREF _Toc412718644 \h </w:instrText>
            </w:r>
            <w:r>
              <w:rPr>
                <w:noProof/>
                <w:webHidden/>
              </w:rPr>
            </w:r>
            <w:r>
              <w:rPr>
                <w:noProof/>
                <w:webHidden/>
              </w:rPr>
              <w:fldChar w:fldCharType="separate"/>
            </w:r>
            <w:r w:rsidR="00DE7BB8">
              <w:rPr>
                <w:noProof/>
                <w:webHidden/>
              </w:rPr>
              <w:t>12</w:t>
            </w:r>
            <w:r>
              <w:rPr>
                <w:noProof/>
                <w:webHidden/>
              </w:rPr>
              <w:fldChar w:fldCharType="end"/>
            </w:r>
          </w:hyperlink>
        </w:p>
        <w:p w:rsidR="00DE7BB8" w:rsidRDefault="00E75FA8">
          <w:pPr>
            <w:pStyle w:val="Verzeichnis1"/>
            <w:tabs>
              <w:tab w:val="left" w:pos="442"/>
            </w:tabs>
            <w:rPr>
              <w:rFonts w:eastAsiaTheme="minorEastAsia" w:cstheme="minorBidi"/>
              <w:b w:val="0"/>
              <w:bCs w:val="0"/>
              <w:smallCaps w:val="0"/>
              <w:noProof/>
              <w:sz w:val="22"/>
              <w:szCs w:val="22"/>
              <w:lang w:eastAsia="de-DE"/>
            </w:rPr>
          </w:pPr>
          <w:hyperlink w:anchor="_Toc412718645" w:history="1">
            <w:r w:rsidR="00DE7BB8" w:rsidRPr="009929A2">
              <w:rPr>
                <w:rStyle w:val="Hyperlink"/>
                <w:noProof/>
              </w:rPr>
              <w:t>4</w:t>
            </w:r>
            <w:r w:rsidR="00DE7BB8">
              <w:rPr>
                <w:rFonts w:eastAsiaTheme="minorEastAsia" w:cstheme="minorBidi"/>
                <w:b w:val="0"/>
                <w:bCs w:val="0"/>
                <w:smallCaps w:val="0"/>
                <w:noProof/>
                <w:sz w:val="22"/>
                <w:szCs w:val="22"/>
                <w:lang w:eastAsia="de-DE"/>
              </w:rPr>
              <w:tab/>
            </w:r>
            <w:r w:rsidR="00DE7BB8" w:rsidRPr="009929A2">
              <w:rPr>
                <w:rStyle w:val="Hyperlink"/>
                <w:noProof/>
              </w:rPr>
              <w:t>Verbesserungen</w:t>
            </w:r>
            <w:r w:rsidR="00DE7BB8">
              <w:rPr>
                <w:noProof/>
                <w:webHidden/>
              </w:rPr>
              <w:tab/>
            </w:r>
            <w:r>
              <w:rPr>
                <w:noProof/>
                <w:webHidden/>
              </w:rPr>
              <w:fldChar w:fldCharType="begin"/>
            </w:r>
            <w:r w:rsidR="00DE7BB8">
              <w:rPr>
                <w:noProof/>
                <w:webHidden/>
              </w:rPr>
              <w:instrText xml:space="preserve"> PAGEREF _Toc412718645 \h </w:instrText>
            </w:r>
            <w:r>
              <w:rPr>
                <w:noProof/>
                <w:webHidden/>
              </w:rPr>
            </w:r>
            <w:r>
              <w:rPr>
                <w:noProof/>
                <w:webHidden/>
              </w:rPr>
              <w:fldChar w:fldCharType="separate"/>
            </w:r>
            <w:r w:rsidR="00DE7BB8">
              <w:rPr>
                <w:noProof/>
                <w:webHidden/>
              </w:rPr>
              <w:t>14</w:t>
            </w:r>
            <w:r>
              <w:rPr>
                <w:noProof/>
                <w:webHidden/>
              </w:rPr>
              <w:fldChar w:fldCharType="end"/>
            </w:r>
          </w:hyperlink>
        </w:p>
        <w:p w:rsidR="004E4037" w:rsidRPr="006751F1" w:rsidRDefault="00E75FA8" w:rsidP="00BD0616">
          <w:r w:rsidRPr="006751F1">
            <w:fldChar w:fldCharType="end"/>
          </w:r>
        </w:p>
      </w:sdtContent>
    </w:sdt>
    <w:p w:rsidR="004E4037" w:rsidRPr="006751F1" w:rsidRDefault="004E4037" w:rsidP="00BD0616"/>
    <w:p w:rsidR="004E4037" w:rsidRPr="006751F1" w:rsidRDefault="004E4037" w:rsidP="00BD0616">
      <w:pPr>
        <w:sectPr w:rsidR="004E4037" w:rsidRPr="006751F1" w:rsidSect="0026603D">
          <w:footerReference w:type="first" r:id="rId13"/>
          <w:type w:val="oddPage"/>
          <w:pgSz w:w="11907" w:h="16839" w:code="9"/>
          <w:pgMar w:top="1417" w:right="1417" w:bottom="1134" w:left="1417" w:header="708" w:footer="708" w:gutter="0"/>
          <w:pgNumType w:fmt="upperRoman"/>
          <w:cols w:space="708"/>
          <w:titlePg/>
          <w:docGrid w:linePitch="360"/>
        </w:sectPr>
      </w:pPr>
    </w:p>
    <w:p w:rsidR="00B179D6" w:rsidRPr="006751F1" w:rsidRDefault="00752761" w:rsidP="00BD0616">
      <w:pPr>
        <w:pStyle w:val="berschrift1"/>
      </w:pPr>
      <w:bookmarkStart w:id="0" w:name="_Toc412718633"/>
      <w:r>
        <w:lastRenderedPageBreak/>
        <w:t>Einleitung</w:t>
      </w:r>
      <w:bookmarkEnd w:id="0"/>
    </w:p>
    <w:p w:rsidR="00752761" w:rsidRDefault="00752761" w:rsidP="00BD0616">
      <w:r>
        <w:t xml:space="preserve">Das Computerspiel </w:t>
      </w:r>
      <w:proofErr w:type="spellStart"/>
      <w:r>
        <w:t>Beakout</w:t>
      </w:r>
      <w:proofErr w:type="spellEnd"/>
      <w:r>
        <w:t xml:space="preserve"> wurde ursprünglich 1976 von Steve </w:t>
      </w:r>
      <w:proofErr w:type="spellStart"/>
      <w:r>
        <w:t>Wozniak</w:t>
      </w:r>
      <w:proofErr w:type="spellEnd"/>
      <w:r>
        <w:t xml:space="preserve"> als </w:t>
      </w:r>
      <w:proofErr w:type="spellStart"/>
      <w:r>
        <w:t>Arcade</w:t>
      </w:r>
      <w:proofErr w:type="spellEnd"/>
      <w:r>
        <w:t>-Spiel rein in Hardware realisiert. Das Spiel wurde jedoch seit dem auf Atari und Apple portiert und es gibt zahlreiche Klone, die direkt Online, Auf dem Smartphone etc. spielbar sind.</w:t>
      </w:r>
    </w:p>
    <w:p w:rsidR="00752761" w:rsidRDefault="00752761" w:rsidP="00BD0616">
      <w:r>
        <w:t xml:space="preserve">Ziel des Spiels ist es, mit Hilfe des vom Spieler kontrollierten Schlägers den Ball so abzulenken, dass der Ball "Mauersteine" trifft um diese zu zerstören. Erst nach dem alle Steine zerstört wurden, gilt das Level als gewonnen. Sollte der Ball nicht vom Spieler abgelenkt werden können und er berührt den unteren Bildschirm-Rand, ist das Spiel verloren. </w:t>
      </w:r>
    </w:p>
    <w:p w:rsidR="00994CBA" w:rsidRDefault="00752761" w:rsidP="00994CBA">
      <w:pPr>
        <w:keepNext/>
        <w:jc w:val="center"/>
      </w:pPr>
      <w:r>
        <w:rPr>
          <w:noProof/>
          <w:lang w:eastAsia="de-DE"/>
        </w:rPr>
        <w:drawing>
          <wp:inline distT="0" distB="0" distL="0" distR="0">
            <wp:extent cx="4610100" cy="4457700"/>
            <wp:effectExtent l="0" t="0" r="0" b="0"/>
            <wp:docPr id="3" name="Grafik 3" descr="E:\Projekte\C++\Breakout\break_sn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kte\C++\Breakout\break_snap.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10100" cy="4457700"/>
                    </a:xfrm>
                    <a:prstGeom prst="rect">
                      <a:avLst/>
                    </a:prstGeom>
                    <a:noFill/>
                    <a:ln>
                      <a:noFill/>
                    </a:ln>
                  </pic:spPr>
                </pic:pic>
              </a:graphicData>
            </a:graphic>
          </wp:inline>
        </w:drawing>
      </w:r>
    </w:p>
    <w:p w:rsidR="00752761" w:rsidRDefault="00994CBA" w:rsidP="00994CBA">
      <w:pPr>
        <w:pStyle w:val="Beschriftung"/>
        <w:jc w:val="center"/>
      </w:pPr>
      <w:r>
        <w:t xml:space="preserve">Abbildung </w:t>
      </w:r>
      <w:r w:rsidR="00E75FA8">
        <w:fldChar w:fldCharType="begin"/>
      </w:r>
      <w:r>
        <w:instrText xml:space="preserve"> SEQ Abbildung \* ARABIC </w:instrText>
      </w:r>
      <w:r w:rsidR="00E75FA8">
        <w:fldChar w:fldCharType="separate"/>
      </w:r>
      <w:r w:rsidR="004A652A">
        <w:rPr>
          <w:noProof/>
        </w:rPr>
        <w:t>1</w:t>
      </w:r>
      <w:r w:rsidR="00E75FA8">
        <w:fldChar w:fldCharType="end"/>
      </w:r>
      <w:r>
        <w:t xml:space="preserve"> - </w:t>
      </w:r>
      <w:r w:rsidRPr="001B55DD">
        <w:t xml:space="preserve">Bild vom ursprünglichen </w:t>
      </w:r>
      <w:proofErr w:type="spellStart"/>
      <w:r w:rsidRPr="001B55DD">
        <w:t>Breakout</w:t>
      </w:r>
      <w:proofErr w:type="spellEnd"/>
      <w:r w:rsidRPr="001B55DD">
        <w:t xml:space="preserve"> auf dem Atari</w:t>
      </w:r>
    </w:p>
    <w:p w:rsidR="00752761" w:rsidRDefault="00752761" w:rsidP="00BD0616">
      <w:r>
        <w:lastRenderedPageBreak/>
        <w:t>Ziel dieser Projektarbeit ist es, dieses Spiel, angelehnt an das originale, mit der Programmiersprache C++ und der Grafikbibliothek OpenGL zu realisieren. Auf Tonausgabe wird keinen Wert gelegt.</w:t>
      </w:r>
    </w:p>
    <w:p w:rsidR="00AB0274" w:rsidRDefault="00AB0274" w:rsidP="00BD0616"/>
    <w:p w:rsidR="00AB0274" w:rsidRDefault="00AB0274" w:rsidP="00BD0616">
      <w:pPr>
        <w:spacing w:before="0" w:after="200" w:line="276" w:lineRule="auto"/>
      </w:pPr>
      <w:r>
        <w:br w:type="page"/>
      </w:r>
    </w:p>
    <w:p w:rsidR="00AB0274" w:rsidRPr="006751F1" w:rsidRDefault="00E910AF" w:rsidP="00BD0616">
      <w:pPr>
        <w:pStyle w:val="berschrift1"/>
      </w:pPr>
      <w:bookmarkStart w:id="1" w:name="_Toc412718634"/>
      <w:r>
        <w:lastRenderedPageBreak/>
        <w:t>Grundlagen</w:t>
      </w:r>
      <w:bookmarkEnd w:id="1"/>
    </w:p>
    <w:p w:rsidR="00AB0274" w:rsidRPr="00AB0274" w:rsidRDefault="00AB0274" w:rsidP="00BD0616"/>
    <w:p w:rsidR="001C3215" w:rsidRDefault="00E910AF" w:rsidP="00BD0616">
      <w:pPr>
        <w:pStyle w:val="berschrift2"/>
      </w:pPr>
      <w:bookmarkStart w:id="2" w:name="_Toc412718635"/>
      <w:r>
        <w:t>Was ist OpenGL?</w:t>
      </w:r>
      <w:bookmarkEnd w:id="2"/>
    </w:p>
    <w:p w:rsidR="008F7061" w:rsidRDefault="008F7061" w:rsidP="00BD0616">
      <w:pPr>
        <w:rPr>
          <w:noProof/>
        </w:rPr>
      </w:pPr>
      <w:r>
        <w:rPr>
          <w:noProof/>
        </w:rPr>
        <w:t>OpenGL (Open Graphics Library) ist eine plattformunabhängige Grafikbibliothek, die inzwischen zu einem weltweiten Standard für 3D-Grafikprogrammierung und zu einer der meist genutzten 3D APIs geworden ist. Sie wird sehr vielfältig verwendet: In der Industrie, in Forschungszentren, in der Spieleprogrammierung und in der Lehre.</w:t>
      </w:r>
    </w:p>
    <w:p w:rsidR="008F7061" w:rsidRDefault="008F7061" w:rsidP="00BD0616">
      <w:pPr>
        <w:rPr>
          <w:noProof/>
        </w:rPr>
      </w:pPr>
      <w:r>
        <w:rPr>
          <w:noProof/>
        </w:rPr>
        <w:t>Die Plattformunabhängige wird dadurch erreicht, dass OpenGL tatsächlich nur die Spezifikation einer Bibliothek ist, für die verschiedenste Implantierungen existieren, teilweise direkt von Graphikkarten unterstutzt. Es gibt OpenGL Bibliotheken in fast allen erdenkbaren Programmiersprachen, z.B. für C, C++, Java, C# und sogar für Google GO.</w:t>
      </w:r>
    </w:p>
    <w:p w:rsidR="004C337F" w:rsidRDefault="008F7061" w:rsidP="00BD0616">
      <w:pPr>
        <w:rPr>
          <w:noProof/>
        </w:rPr>
      </w:pPr>
      <w:r>
        <w:rPr>
          <w:noProof/>
        </w:rPr>
        <w:t>OpenGL wurde 1992 von Silicon Graphics entwickelt, wird jedoch seit Juli 2006 von der Khronos Group verwaltet. Die Khronos Group ist eine Vereinigung mehrerer Unternehmen, die sich für die Erstellung und Verwaltung offener Standards im Multimediabereich auf einer Vielzahl von Plattformen und Geraten einsetzt. Die Aktuelle Version von OpenGL ist die Version 4.5 (seit 11. August 2014). Für OpenGL  wird keine Lizenz benötigt, da seit 2009 alle Teile von OpenGL als freie Software lizensiert wurde.</w:t>
      </w:r>
      <w:r w:rsidR="00F938B8">
        <w:rPr>
          <w:noProof/>
        </w:rPr>
        <w:t xml:space="preserve">. </w:t>
      </w:r>
    </w:p>
    <w:p w:rsidR="00B563F1" w:rsidRPr="00B563F1" w:rsidRDefault="00A36E80" w:rsidP="00BD0616">
      <w:pPr>
        <w:pStyle w:val="berschrift2"/>
      </w:pPr>
      <w:bookmarkStart w:id="3" w:name="_Toc412718636"/>
      <w:r>
        <w:t>Was leistet OpenGL?</w:t>
      </w:r>
      <w:bookmarkEnd w:id="3"/>
    </w:p>
    <w:p w:rsidR="00E93A06" w:rsidRDefault="00E93A06" w:rsidP="00BD0616">
      <w:pPr>
        <w:rPr>
          <w:noProof/>
        </w:rPr>
      </w:pPr>
      <w:r>
        <w:rPr>
          <w:noProof/>
        </w:rPr>
        <w:t>OpenGL stellt eine universelle Methode dar, relativ unkomplizierte komplexe 3D-Grafiken zu erzeugen. Durch die gezielte Anordnung einfacher Grafikelemente werden komplexe Körper gebildet, welche 3D-Szenen bilden. Primitiven sind Punkte, Linien und Flächen (Polygone). Aufbauend auf diesen Grundgeometrien hält OpenGL auch Grundkörper wie Kugeln, Zylinder oder gekrümmte Oberflächen in gesonderten Bibliotheken bereit.</w:t>
      </w:r>
    </w:p>
    <w:p w:rsidR="00E93A06" w:rsidRDefault="00E93A06" w:rsidP="00BD0616">
      <w:pPr>
        <w:rPr>
          <w:noProof/>
        </w:rPr>
      </w:pPr>
      <w:r>
        <w:rPr>
          <w:noProof/>
        </w:rPr>
        <w:t xml:space="preserve">OpenGL wurde als Zustandsmaschine entworfen.  Attribute eines Objektes, wie z.B. Farben beim Zeichnen, bleiben bis zur Änderung erhalten. Anbieter wie z.B. Grafikkartenhersteller können diese Zustandsmaschine um eigene Zustände erweitern und Funktionen ausbauen. </w:t>
      </w:r>
    </w:p>
    <w:p w:rsidR="008C5503" w:rsidRPr="001A47AB" w:rsidRDefault="008C5503" w:rsidP="00BD0616">
      <w:pPr>
        <w:rPr>
          <w:noProof/>
        </w:rPr>
      </w:pPr>
    </w:p>
    <w:p w:rsidR="00A95DFB" w:rsidRDefault="00E93A06" w:rsidP="00BD0616">
      <w:pPr>
        <w:pStyle w:val="berschrift2"/>
      </w:pPr>
      <w:bookmarkStart w:id="4" w:name="_Toc412718637"/>
      <w:r>
        <w:t>Game-Engine</w:t>
      </w:r>
      <w:bookmarkEnd w:id="4"/>
    </w:p>
    <w:p w:rsidR="00C31FEC" w:rsidRDefault="00C31FEC" w:rsidP="00BD0616">
      <w:r w:rsidRPr="00C31FEC">
        <w:t>Eine Game-Engine ist eine Sammlung von Technologien und Hilfsmitteln, die die Erstellung</w:t>
      </w:r>
      <w:r>
        <w:t xml:space="preserve"> </w:t>
      </w:r>
      <w:r w:rsidRPr="00C31FEC">
        <w:t>von Spielen in großem Maße unterstützt und erleichtert. Eine Engine umfasst dazu eine große</w:t>
      </w:r>
      <w:r>
        <w:t xml:space="preserve"> </w:t>
      </w:r>
      <w:r w:rsidRPr="00C31FEC">
        <w:t>Menge von Funktionen, die von nahezu allen Spielen ver</w:t>
      </w:r>
      <w:r>
        <w:t>wendet werden, und keinen spezi</w:t>
      </w:r>
      <w:r w:rsidRPr="00C31FEC">
        <w:t>fischen Spielinhalt. Eine Game-Engine wird auch des Öfteren als „Betriebssystem für Spiele“</w:t>
      </w:r>
      <w:r>
        <w:t xml:space="preserve"> </w:t>
      </w:r>
      <w:r w:rsidRPr="00C31FEC">
        <w:t xml:space="preserve">bezeichnet. Es existieren </w:t>
      </w:r>
      <w:proofErr w:type="spellStart"/>
      <w:r w:rsidRPr="00C31FEC">
        <w:t>Engines</w:t>
      </w:r>
      <w:proofErr w:type="spellEnd"/>
      <w:r w:rsidRPr="00C31FEC">
        <w:t>, die sich nur für die Erstellung von Spielen eines bestimmten</w:t>
      </w:r>
      <w:r>
        <w:t xml:space="preserve"> </w:t>
      </w:r>
      <w:r w:rsidRPr="00C31FEC">
        <w:t xml:space="preserve">Genres eignen und dafür optimiert sind, wie z.B. einige </w:t>
      </w:r>
      <w:proofErr w:type="spellStart"/>
      <w:r w:rsidRPr="00C31FEC">
        <w:t>Engines</w:t>
      </w:r>
      <w:proofErr w:type="spellEnd"/>
      <w:r w:rsidRPr="00C31FEC">
        <w:t xml:space="preserve"> für Spiele aus der</w:t>
      </w:r>
      <w:r>
        <w:t xml:space="preserve"> </w:t>
      </w:r>
      <w:r w:rsidRPr="00C31FEC">
        <w:t>Ego-Perspektive, die nur in Gebäudekomplexen angesiedelte Szenarien und keine weitläufigen</w:t>
      </w:r>
      <w:r>
        <w:t xml:space="preserve"> </w:t>
      </w:r>
      <w:r w:rsidRPr="00C31FEC">
        <w:t>Außenlandschaften zulassen, dafür aber über sehr ausgefeilte Beleuchtungsmodelle verfügen.</w:t>
      </w:r>
      <w:r>
        <w:t xml:space="preserve"> </w:t>
      </w:r>
      <w:r w:rsidRPr="00C31FEC">
        <w:t xml:space="preserve">Andere </w:t>
      </w:r>
      <w:proofErr w:type="spellStart"/>
      <w:r w:rsidRPr="00C31FEC">
        <w:t>Engines</w:t>
      </w:r>
      <w:proofErr w:type="spellEnd"/>
      <w:r w:rsidRPr="00C31FEC">
        <w:t xml:space="preserve"> hingegen versuchen eine möglichst breite Bandbreite an Funktionalität anzubieten,</w:t>
      </w:r>
      <w:r>
        <w:t xml:space="preserve"> </w:t>
      </w:r>
      <w:r w:rsidRPr="00C31FEC">
        <w:t>um die auf ihrer Basis erstellten Spiele so wenig wie möglich im Genre und in den</w:t>
      </w:r>
      <w:r>
        <w:t xml:space="preserve"> </w:t>
      </w:r>
      <w:r w:rsidRPr="00C31FEC">
        <w:t xml:space="preserve">Möglichkeiten einzuschränken. </w:t>
      </w:r>
    </w:p>
    <w:p w:rsidR="007927DD" w:rsidRPr="007927DD" w:rsidRDefault="007927DD" w:rsidP="00BD0616">
      <w:pPr>
        <w:rPr>
          <w:color w:val="FF0000"/>
        </w:rPr>
      </w:pPr>
      <w:r w:rsidRPr="007927DD">
        <w:rPr>
          <w:color w:val="FF0000"/>
        </w:rPr>
        <w:t xml:space="preserve">TODO: nochmal etwas </w:t>
      </w:r>
      <w:proofErr w:type="spellStart"/>
      <w:r w:rsidRPr="007927DD">
        <w:rPr>
          <w:color w:val="FF0000"/>
        </w:rPr>
        <w:t>anderster</w:t>
      </w:r>
      <w:proofErr w:type="spellEnd"/>
      <w:r w:rsidRPr="007927DD">
        <w:rPr>
          <w:color w:val="FF0000"/>
        </w:rPr>
        <w:t xml:space="preserve"> schreiben, erweitern</w:t>
      </w:r>
    </w:p>
    <w:p w:rsidR="00F126A8" w:rsidRDefault="00C31FEC" w:rsidP="00BD0616">
      <w:r w:rsidRPr="00C31FEC">
        <w:t>Als Aspekt einer Game-Engine habe ich in meiner Arbeit ist Austauschbarkeit der Render-Engine implantiert. Dadurch kann man zwischen OpenGL und DirectX wählen</w:t>
      </w:r>
      <w:r w:rsidR="00F126A8">
        <w:t>.</w:t>
      </w:r>
    </w:p>
    <w:p w:rsidR="004361B5" w:rsidRDefault="004361B5" w:rsidP="00BD0616">
      <w:pPr>
        <w:spacing w:before="0" w:after="200" w:line="276" w:lineRule="auto"/>
      </w:pPr>
      <w:r>
        <w:t>Was kommt rein:</w:t>
      </w:r>
    </w:p>
    <w:p w:rsidR="004361B5" w:rsidRDefault="004361B5" w:rsidP="00BD0616">
      <w:pPr>
        <w:spacing w:before="0" w:after="200" w:line="276" w:lineRule="auto"/>
      </w:pPr>
      <w:r>
        <w:t xml:space="preserve">Wie genau ist es aufgebaut, Klassen, Interfaces, kein </w:t>
      </w:r>
      <w:proofErr w:type="spellStart"/>
      <w:r>
        <w:t>quellcode</w:t>
      </w:r>
      <w:proofErr w:type="spellEnd"/>
      <w:r>
        <w:t xml:space="preserve"> (</w:t>
      </w:r>
      <w:proofErr w:type="spellStart"/>
      <w:r>
        <w:t>nurvergleich</w:t>
      </w:r>
      <w:proofErr w:type="spellEnd"/>
      <w:r>
        <w:t xml:space="preserve"> </w:t>
      </w:r>
      <w:proofErr w:type="spellStart"/>
      <w:proofErr w:type="gramStart"/>
      <w:r>
        <w:t>renderer</w:t>
      </w:r>
      <w:proofErr w:type="spellEnd"/>
      <w:r>
        <w:t xml:space="preserve"> )</w:t>
      </w:r>
      <w:proofErr w:type="gramEnd"/>
    </w:p>
    <w:p w:rsidR="006F0B35" w:rsidRDefault="004361B5" w:rsidP="00BD0616">
      <w:pPr>
        <w:spacing w:before="0" w:after="200" w:line="276" w:lineRule="auto"/>
      </w:pPr>
      <w:r>
        <w:t>Klassendiagramme</w:t>
      </w:r>
    </w:p>
    <w:p w:rsidR="003B41EE" w:rsidRDefault="006F0B35" w:rsidP="00BD0616">
      <w:pPr>
        <w:spacing w:before="0" w:after="200" w:line="276" w:lineRule="auto"/>
      </w:pPr>
      <w:proofErr w:type="spellStart"/>
      <w:r>
        <w:t>GAmeloop</w:t>
      </w:r>
      <w:proofErr w:type="spellEnd"/>
      <w:r>
        <w:t xml:space="preserve"> beschreiben, </w:t>
      </w:r>
      <w:proofErr w:type="spellStart"/>
      <w:r>
        <w:t>rechteck</w:t>
      </w:r>
      <w:proofErr w:type="spellEnd"/>
    </w:p>
    <w:p w:rsidR="00B85827" w:rsidRDefault="003B41EE" w:rsidP="00BD0616">
      <w:pPr>
        <w:spacing w:before="0" w:after="200" w:line="276" w:lineRule="auto"/>
      </w:pPr>
      <w:r>
        <w:t>Aktivitätsdiagramm</w:t>
      </w:r>
      <w:r w:rsidR="002B6680">
        <w:t xml:space="preserve"> für Rendering</w:t>
      </w:r>
    </w:p>
    <w:p w:rsidR="00F50BBE" w:rsidRDefault="00B85827" w:rsidP="00BD0616">
      <w:pPr>
        <w:spacing w:before="0" w:after="200" w:line="276" w:lineRule="auto"/>
      </w:pPr>
      <w:r>
        <w:t xml:space="preserve">Verwendeter Compiler, </w:t>
      </w:r>
      <w:proofErr w:type="spellStart"/>
      <w:r>
        <w:t>tools</w:t>
      </w:r>
      <w:proofErr w:type="spellEnd"/>
      <w:r>
        <w:t xml:space="preserve"> etc.</w:t>
      </w:r>
    </w:p>
    <w:p w:rsidR="009B5308" w:rsidRDefault="00F50BBE" w:rsidP="00BD0616">
      <w:pPr>
        <w:spacing w:before="0" w:after="200" w:line="276" w:lineRule="auto"/>
      </w:pPr>
      <w:r>
        <w:t>Blocksatz</w:t>
      </w:r>
    </w:p>
    <w:p w:rsidR="00F126A8" w:rsidRDefault="009B5308" w:rsidP="00BD0616">
      <w:pPr>
        <w:spacing w:before="0" w:after="200" w:line="276" w:lineRule="auto"/>
      </w:pPr>
      <w:r>
        <w:t>Zitate etc. richtig</w:t>
      </w:r>
      <w:r w:rsidR="00F126A8">
        <w:br w:type="page"/>
      </w:r>
    </w:p>
    <w:p w:rsidR="00C31FEC" w:rsidRDefault="00F126A8" w:rsidP="00BD0616">
      <w:pPr>
        <w:pStyle w:val="berschrift1"/>
      </w:pPr>
      <w:bookmarkStart w:id="5" w:name="_Toc412718638"/>
      <w:r>
        <w:lastRenderedPageBreak/>
        <w:t>Umsetzung</w:t>
      </w:r>
      <w:bookmarkEnd w:id="5"/>
    </w:p>
    <w:p w:rsidR="00864F4C" w:rsidRDefault="00864F4C" w:rsidP="00BD0616">
      <w:r>
        <w:t xml:space="preserve">OpenGL   </w:t>
      </w:r>
      <w:r w:rsidR="00622FC9">
        <w:t xml:space="preserve">ist eine reine Grafikbibliothek und kümmert sich daher nicht um die Verwaltung von Oberflächen, Puffern oder </w:t>
      </w:r>
      <w:proofErr w:type="spellStart"/>
      <w:r w:rsidR="00622FC9">
        <w:t>Rendercontexten</w:t>
      </w:r>
      <w:proofErr w:type="spellEnd"/>
      <w:r w:rsidR="00622FC9">
        <w:t xml:space="preserve">. Um dies </w:t>
      </w:r>
      <w:r w:rsidR="003D5084">
        <w:t>Bewerkstelligen</w:t>
      </w:r>
      <w:r w:rsidR="00622FC9">
        <w:t xml:space="preserve"> zu können wird eine weitere Bibliothek benötigt, um OpenGL mit dem darunter </w:t>
      </w:r>
      <w:proofErr w:type="gramStart"/>
      <w:r w:rsidR="00622FC9">
        <w:t>liegenden</w:t>
      </w:r>
      <w:proofErr w:type="gramEnd"/>
      <w:r w:rsidR="00622FC9">
        <w:t xml:space="preserve"> Betriebssystem zu verbinden. Die </w:t>
      </w:r>
      <w:proofErr w:type="gramStart"/>
      <w:r w:rsidR="00622FC9">
        <w:t>ältestes</w:t>
      </w:r>
      <w:proofErr w:type="gramEnd"/>
      <w:r w:rsidR="00622FC9">
        <w:t xml:space="preserve"> Lösung dafür ist GLUT (O</w:t>
      </w:r>
      <w:r w:rsidR="00622FC9" w:rsidRPr="00622FC9">
        <w:t>penGL Utility Toolkit</w:t>
      </w:r>
      <w:r w:rsidR="00622FC9">
        <w:t>)</w:t>
      </w:r>
      <w:r w:rsidR="003D5084">
        <w:t>, d</w:t>
      </w:r>
      <w:r w:rsidR="00622FC9">
        <w:t xml:space="preserve">iese Lösung wird jedoch seit 1998 nicht mehr weiterentwickelt und ist daher veraltet. Daher wurde das </w:t>
      </w:r>
      <w:proofErr w:type="spellStart"/>
      <w:r w:rsidR="00622FC9">
        <w:t>Breakout</w:t>
      </w:r>
      <w:proofErr w:type="spellEnd"/>
      <w:r w:rsidR="00622FC9">
        <w:t xml:space="preserve"> Projekt mit einer neueren, ebenfalls kostenlosen Bibliothek GLFW realisiert.</w:t>
      </w:r>
    </w:p>
    <w:p w:rsidR="003D5084" w:rsidRDefault="003D5084" w:rsidP="00BD0616">
      <w:r>
        <w:t xml:space="preserve">GLFW ist </w:t>
      </w:r>
      <w:proofErr w:type="spellStart"/>
      <w:r>
        <w:t>OpenSource</w:t>
      </w:r>
      <w:proofErr w:type="spellEnd"/>
      <w:r>
        <w:t>, unterstützt mehrere Plat</w:t>
      </w:r>
      <w:r w:rsidR="000215D0">
        <w:t>t</w:t>
      </w:r>
      <w:r>
        <w:t>formen, Bildschirme, verschiedene Eingaben wie Tastatur, Controller und wird aktuell weiterentwickelt.</w:t>
      </w:r>
    </w:p>
    <w:p w:rsidR="00D02121" w:rsidRDefault="00B710FB" w:rsidP="00BD0616">
      <w:r>
        <w:t xml:space="preserve">Als </w:t>
      </w:r>
      <w:proofErr w:type="spellStart"/>
      <w:r>
        <w:t>Entwicklungsumgebnung</w:t>
      </w:r>
      <w:proofErr w:type="spellEnd"/>
      <w:r>
        <w:t xml:space="preserve"> verwende ich Visual Studio C++ 2010 Express unter dem Betriebssystem Windows 7 64 Bit.</w:t>
      </w:r>
      <w:r w:rsidR="00335B22">
        <w:t xml:space="preserve"> </w:t>
      </w:r>
      <w:r w:rsidR="00D02121">
        <w:br/>
      </w:r>
    </w:p>
    <w:p w:rsidR="00B710FB" w:rsidRDefault="00B710FB" w:rsidP="00BD0616">
      <w:pPr>
        <w:pStyle w:val="berschrift2"/>
      </w:pPr>
      <w:bookmarkStart w:id="6" w:name="_Toc412718639"/>
      <w:r>
        <w:t>Erste Schritte</w:t>
      </w:r>
      <w:bookmarkEnd w:id="6"/>
    </w:p>
    <w:p w:rsidR="00335B22" w:rsidRDefault="00335B22" w:rsidP="00BD0616">
      <w:r>
        <w:t xml:space="preserve">Nach dem  via Visual Studio eine Konsolenanwendung entworfen wurde  habe ich GLFW 3 heruntergeladen und in das Projekt miteingebunden. Die die aktuelle Version von GLFW (3.1) nur mit Visual Studio 2012 funktioniert verwende ich die Version 3.0. </w:t>
      </w:r>
      <w:r w:rsidR="00683DB6">
        <w:t xml:space="preserve">Damit ich die Entwicklung des Spiels sowohl auf meinem Computer, als auch auf meinem Laptop vornehmen kann, wurden die kompletten benötigten Bibliotheken und </w:t>
      </w:r>
      <w:proofErr w:type="spellStart"/>
      <w:r w:rsidR="00683DB6">
        <w:t>Includes</w:t>
      </w:r>
      <w:proofErr w:type="spellEnd"/>
      <w:r w:rsidR="00683DB6">
        <w:t xml:space="preserve"> ins Projekt kopiert und in Visual Studio als </w:t>
      </w:r>
      <w:proofErr w:type="spellStart"/>
      <w:r w:rsidR="00683DB6">
        <w:t>Include</w:t>
      </w:r>
      <w:proofErr w:type="spellEnd"/>
      <w:r w:rsidR="00683DB6">
        <w:t>- und Bibliotheksverzeichnis eingebunden, damit der Compiler und Linker diese Später findet und verwenden kann.</w:t>
      </w:r>
    </w:p>
    <w:p w:rsidR="0052219F" w:rsidRDefault="000F1805" w:rsidP="0052219F">
      <w:pPr>
        <w:keepNext/>
        <w:jc w:val="center"/>
      </w:pPr>
      <w:r>
        <w:rPr>
          <w:noProof/>
          <w:lang w:eastAsia="de-DE"/>
        </w:rPr>
        <w:drawing>
          <wp:inline distT="0" distB="0" distL="0" distR="0">
            <wp:extent cx="5761355" cy="12045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761355" cy="1204595"/>
                    </a:xfrm>
                    <a:prstGeom prst="rect">
                      <a:avLst/>
                    </a:prstGeom>
                  </pic:spPr>
                </pic:pic>
              </a:graphicData>
            </a:graphic>
          </wp:inline>
        </w:drawing>
      </w:r>
    </w:p>
    <w:p w:rsidR="000F1805" w:rsidRDefault="0052219F" w:rsidP="0052219F">
      <w:pPr>
        <w:pStyle w:val="Beschriftung"/>
        <w:jc w:val="center"/>
      </w:pPr>
      <w:r>
        <w:t xml:space="preserve">Abbildung </w:t>
      </w:r>
      <w:r w:rsidR="00E75FA8">
        <w:fldChar w:fldCharType="begin"/>
      </w:r>
      <w:r>
        <w:instrText xml:space="preserve"> SEQ Abbildung \* ARABIC </w:instrText>
      </w:r>
      <w:r w:rsidR="00E75FA8">
        <w:fldChar w:fldCharType="separate"/>
      </w:r>
      <w:r w:rsidR="004A652A">
        <w:rPr>
          <w:noProof/>
        </w:rPr>
        <w:t>2</w:t>
      </w:r>
      <w:r w:rsidR="00E75FA8">
        <w:fldChar w:fldCharType="end"/>
      </w:r>
      <w:r>
        <w:t xml:space="preserve"> - Projekt Einstellungen in Visual Studio</w:t>
      </w:r>
    </w:p>
    <w:p w:rsidR="0075300D" w:rsidRDefault="0075300D" w:rsidP="00BD0616">
      <w:r>
        <w:t xml:space="preserve">Um GLFW </w:t>
      </w:r>
      <w:r w:rsidR="00526CE8">
        <w:t>nutzen</w:t>
      </w:r>
      <w:r>
        <w:t xml:space="preserve"> zu können muss der Header der Bibliothek via </w:t>
      </w:r>
      <w:proofErr w:type="spellStart"/>
      <w:r>
        <w:t>include</w:t>
      </w:r>
      <w:proofErr w:type="spellEnd"/>
      <w:r>
        <w:t xml:space="preserve"> beigefügt werden:</w:t>
      </w:r>
    </w:p>
    <w:p w:rsidR="0075300D" w:rsidRDefault="0075300D" w:rsidP="00BD0616">
      <w:pPr>
        <w:autoSpaceDE w:val="0"/>
        <w:autoSpaceDN w:val="0"/>
        <w:adjustRightInd w:val="0"/>
        <w:spacing w:before="0" w:line="240" w:lineRule="auto"/>
        <w:rPr>
          <w:rFonts w:ascii="Consolas" w:hAnsi="Consolas" w:cs="Consolas"/>
          <w:color w:val="A31515"/>
          <w:sz w:val="19"/>
          <w:szCs w:val="19"/>
        </w:rPr>
      </w:pPr>
      <w:r>
        <w:rPr>
          <w:rFonts w:ascii="Consolas" w:hAnsi="Consolas" w:cs="Consolas"/>
          <w:color w:val="0000FF"/>
          <w:sz w:val="19"/>
          <w:szCs w:val="19"/>
        </w:rPr>
        <w:lastRenderedPageBreak/>
        <w:t>#</w:t>
      </w:r>
      <w:proofErr w:type="spellStart"/>
      <w:r>
        <w:rPr>
          <w:rFonts w:ascii="Consolas" w:hAnsi="Consolas" w:cs="Consolas"/>
          <w:color w:val="0000FF"/>
          <w:sz w:val="19"/>
          <w:szCs w:val="19"/>
        </w:rPr>
        <w:t>include</w:t>
      </w:r>
      <w:proofErr w:type="spellEnd"/>
      <w:r>
        <w:rPr>
          <w:rFonts w:ascii="Consolas" w:hAnsi="Consolas" w:cs="Consolas"/>
          <w:sz w:val="19"/>
          <w:szCs w:val="19"/>
        </w:rPr>
        <w:t xml:space="preserve"> </w:t>
      </w:r>
      <w:r>
        <w:rPr>
          <w:rFonts w:ascii="Consolas" w:hAnsi="Consolas" w:cs="Consolas"/>
          <w:color w:val="A31515"/>
          <w:sz w:val="19"/>
          <w:szCs w:val="19"/>
        </w:rPr>
        <w:t>&lt;GLFW/glfw3.h&gt;</w:t>
      </w:r>
      <w:r w:rsidR="00972B0C">
        <w:rPr>
          <w:rFonts w:ascii="Consolas" w:hAnsi="Consolas" w:cs="Consolas"/>
          <w:color w:val="A31515"/>
          <w:sz w:val="19"/>
          <w:szCs w:val="19"/>
        </w:rPr>
        <w:br/>
      </w:r>
      <w:r w:rsidR="00972B0C">
        <w:rPr>
          <w:rFonts w:ascii="Consolas" w:hAnsi="Consolas" w:cs="Consolas"/>
          <w:color w:val="A31515"/>
          <w:sz w:val="19"/>
          <w:szCs w:val="19"/>
        </w:rPr>
        <w:br/>
      </w:r>
    </w:p>
    <w:p w:rsidR="00D54D62" w:rsidRPr="00861B93" w:rsidRDefault="000F64C0" w:rsidP="00BD0616">
      <w:r w:rsidRPr="00861B93">
        <w:t xml:space="preserve">Um ein simples OpenGL GLFW Fenster zu </w:t>
      </w:r>
      <w:r w:rsidR="005B6791" w:rsidRPr="00861B93">
        <w:t>erzeugen</w:t>
      </w:r>
      <w:r w:rsidRPr="00861B93">
        <w:t xml:space="preserve"> reicht folgender Code:</w:t>
      </w:r>
    </w:p>
    <w:p w:rsidR="000F64C0" w:rsidRPr="000F64C0" w:rsidRDefault="000F64C0" w:rsidP="00BD0616">
      <w:pPr>
        <w:autoSpaceDE w:val="0"/>
        <w:autoSpaceDN w:val="0"/>
        <w:adjustRightInd w:val="0"/>
        <w:spacing w:before="0" w:line="240" w:lineRule="auto"/>
        <w:rPr>
          <w:rFonts w:ascii="Consolas" w:hAnsi="Consolas" w:cs="Consolas"/>
          <w:sz w:val="19"/>
          <w:szCs w:val="19"/>
          <w:lang w:val="en-US"/>
        </w:rPr>
      </w:pPr>
      <w:r>
        <w:rPr>
          <w:rFonts w:ascii="Consolas" w:hAnsi="Consolas" w:cs="Consolas"/>
          <w:sz w:val="19"/>
          <w:szCs w:val="19"/>
        </w:rPr>
        <w:tab/>
      </w:r>
      <w:proofErr w:type="spellStart"/>
      <w:proofErr w:type="gramStart"/>
      <w:r w:rsidRPr="000F64C0">
        <w:rPr>
          <w:rFonts w:ascii="Consolas" w:hAnsi="Consolas" w:cs="Consolas"/>
          <w:sz w:val="19"/>
          <w:szCs w:val="19"/>
          <w:lang w:val="en-US"/>
        </w:rPr>
        <w:t>glfwInit</w:t>
      </w:r>
      <w:proofErr w:type="spellEnd"/>
      <w:r w:rsidRPr="000F64C0">
        <w:rPr>
          <w:rFonts w:ascii="Consolas" w:hAnsi="Consolas" w:cs="Consolas"/>
          <w:sz w:val="19"/>
          <w:szCs w:val="19"/>
          <w:lang w:val="en-US"/>
        </w:rPr>
        <w:t>(</w:t>
      </w:r>
      <w:proofErr w:type="gramEnd"/>
      <w:r w:rsidRPr="000F64C0">
        <w:rPr>
          <w:rFonts w:ascii="Consolas" w:hAnsi="Consolas" w:cs="Consolas"/>
          <w:sz w:val="19"/>
          <w:szCs w:val="19"/>
          <w:lang w:val="en-US"/>
        </w:rPr>
        <w:t>);</w:t>
      </w:r>
    </w:p>
    <w:p w:rsidR="000F64C0" w:rsidRPr="000F64C0" w:rsidRDefault="000F64C0" w:rsidP="00BD0616">
      <w:pPr>
        <w:autoSpaceDE w:val="0"/>
        <w:autoSpaceDN w:val="0"/>
        <w:adjustRightInd w:val="0"/>
        <w:spacing w:before="0" w:line="240" w:lineRule="auto"/>
        <w:rPr>
          <w:rFonts w:ascii="Consolas" w:hAnsi="Consolas" w:cs="Consolas"/>
          <w:sz w:val="19"/>
          <w:szCs w:val="19"/>
          <w:lang w:val="en-US"/>
        </w:rPr>
      </w:pPr>
      <w:r w:rsidRPr="000F64C0">
        <w:rPr>
          <w:rFonts w:ascii="Consolas" w:hAnsi="Consolas" w:cs="Consolas"/>
          <w:sz w:val="19"/>
          <w:szCs w:val="19"/>
          <w:lang w:val="en-US"/>
        </w:rPr>
        <w:tab/>
      </w:r>
      <w:proofErr w:type="spellStart"/>
      <w:r w:rsidRPr="000F64C0">
        <w:rPr>
          <w:rFonts w:ascii="Consolas" w:hAnsi="Consolas" w:cs="Consolas"/>
          <w:sz w:val="19"/>
          <w:szCs w:val="19"/>
          <w:lang w:val="en-US"/>
        </w:rPr>
        <w:t>GLFWindow</w:t>
      </w:r>
      <w:proofErr w:type="spellEnd"/>
      <w:r w:rsidRPr="000F64C0">
        <w:rPr>
          <w:rFonts w:ascii="Consolas" w:hAnsi="Consolas" w:cs="Consolas"/>
          <w:sz w:val="19"/>
          <w:szCs w:val="19"/>
          <w:lang w:val="en-US"/>
        </w:rPr>
        <w:t xml:space="preserve"> *window = </w:t>
      </w:r>
      <w:proofErr w:type="spellStart"/>
      <w:proofErr w:type="gramStart"/>
      <w:r w:rsidRPr="000F64C0">
        <w:rPr>
          <w:rFonts w:ascii="Consolas" w:hAnsi="Consolas" w:cs="Consolas"/>
          <w:sz w:val="19"/>
          <w:szCs w:val="19"/>
          <w:lang w:val="en-US"/>
        </w:rPr>
        <w:t>glfwCreateWindow</w:t>
      </w:r>
      <w:proofErr w:type="spellEnd"/>
      <w:r w:rsidRPr="000F64C0">
        <w:rPr>
          <w:rFonts w:ascii="Consolas" w:hAnsi="Consolas" w:cs="Consolas"/>
          <w:sz w:val="19"/>
          <w:szCs w:val="19"/>
          <w:lang w:val="en-US"/>
        </w:rPr>
        <w:t>(</w:t>
      </w:r>
      <w:proofErr w:type="gramEnd"/>
      <w:r w:rsidRPr="000F64C0">
        <w:rPr>
          <w:rFonts w:ascii="Consolas" w:hAnsi="Consolas" w:cs="Consolas"/>
          <w:sz w:val="19"/>
          <w:szCs w:val="19"/>
          <w:lang w:val="en-US"/>
        </w:rPr>
        <w:t xml:space="preserve">640, 480, </w:t>
      </w:r>
      <w:r w:rsidRPr="000F64C0">
        <w:rPr>
          <w:rFonts w:ascii="Consolas" w:hAnsi="Consolas" w:cs="Consolas"/>
          <w:color w:val="A31515"/>
          <w:sz w:val="19"/>
          <w:szCs w:val="19"/>
          <w:lang w:val="en-US"/>
        </w:rPr>
        <w:t>"Simple example"</w:t>
      </w:r>
      <w:r w:rsidRPr="000F64C0">
        <w:rPr>
          <w:rFonts w:ascii="Consolas" w:hAnsi="Consolas" w:cs="Consolas"/>
          <w:sz w:val="19"/>
          <w:szCs w:val="19"/>
          <w:lang w:val="en-US"/>
        </w:rPr>
        <w:t>, NULL, NULL);</w:t>
      </w:r>
    </w:p>
    <w:p w:rsidR="000F64C0" w:rsidRDefault="000F64C0" w:rsidP="00BD0616">
      <w:pPr>
        <w:autoSpaceDE w:val="0"/>
        <w:autoSpaceDN w:val="0"/>
        <w:adjustRightInd w:val="0"/>
        <w:spacing w:before="0" w:line="240" w:lineRule="auto"/>
        <w:rPr>
          <w:rFonts w:ascii="Consolas" w:hAnsi="Consolas" w:cs="Consolas"/>
          <w:sz w:val="19"/>
          <w:szCs w:val="19"/>
        </w:rPr>
      </w:pPr>
      <w:r w:rsidRPr="000F64C0">
        <w:rPr>
          <w:rFonts w:ascii="Consolas" w:hAnsi="Consolas" w:cs="Consolas"/>
          <w:sz w:val="19"/>
          <w:szCs w:val="19"/>
          <w:lang w:val="en-US"/>
        </w:rPr>
        <w:tab/>
      </w:r>
      <w:proofErr w:type="spellStart"/>
      <w:r>
        <w:rPr>
          <w:rFonts w:ascii="Consolas" w:hAnsi="Consolas" w:cs="Consolas"/>
          <w:sz w:val="19"/>
          <w:szCs w:val="19"/>
        </w:rPr>
        <w:t>glfwMakeContextCurrent</w:t>
      </w:r>
      <w:proofErr w:type="spellEnd"/>
      <w:r>
        <w:rPr>
          <w:rFonts w:ascii="Consolas" w:hAnsi="Consolas" w:cs="Consolas"/>
          <w:sz w:val="19"/>
          <w:szCs w:val="19"/>
        </w:rPr>
        <w:t>(</w:t>
      </w:r>
      <w:proofErr w:type="spellStart"/>
      <w:r>
        <w:rPr>
          <w:rFonts w:ascii="Consolas" w:hAnsi="Consolas" w:cs="Consolas"/>
          <w:sz w:val="19"/>
          <w:szCs w:val="19"/>
        </w:rPr>
        <w:t>window</w:t>
      </w:r>
      <w:proofErr w:type="spellEnd"/>
      <w:r>
        <w:rPr>
          <w:rFonts w:ascii="Consolas" w:hAnsi="Consolas" w:cs="Consolas"/>
          <w:sz w:val="19"/>
          <w:szCs w:val="19"/>
        </w:rPr>
        <w:t>);</w:t>
      </w:r>
    </w:p>
    <w:p w:rsidR="000F64C0" w:rsidRDefault="000F64C0" w:rsidP="00BD0616">
      <w:pPr>
        <w:autoSpaceDE w:val="0"/>
        <w:autoSpaceDN w:val="0"/>
        <w:adjustRightInd w:val="0"/>
        <w:spacing w:before="0" w:line="240" w:lineRule="auto"/>
        <w:rPr>
          <w:rFonts w:ascii="Consolas" w:hAnsi="Consolas" w:cs="Consolas"/>
          <w:sz w:val="19"/>
          <w:szCs w:val="19"/>
        </w:rPr>
      </w:pPr>
      <w:proofErr w:type="spellStart"/>
      <w:r>
        <w:rPr>
          <w:rFonts w:ascii="Consolas" w:hAnsi="Consolas" w:cs="Consolas"/>
          <w:sz w:val="19"/>
          <w:szCs w:val="19"/>
        </w:rPr>
        <w:t>glfwSwapInterval</w:t>
      </w:r>
      <w:proofErr w:type="spellEnd"/>
      <w:r>
        <w:rPr>
          <w:rFonts w:ascii="Consolas" w:hAnsi="Consolas" w:cs="Consolas"/>
          <w:sz w:val="19"/>
          <w:szCs w:val="19"/>
        </w:rPr>
        <w:t>(1);</w:t>
      </w:r>
    </w:p>
    <w:p w:rsidR="00552E39" w:rsidRDefault="00861B93" w:rsidP="00BD0616">
      <w:r w:rsidRPr="00861B93">
        <w:t xml:space="preserve">Hierbei wird  die </w:t>
      </w:r>
      <w:r>
        <w:t xml:space="preserve">GLFW Bibliothek initialisiert und ein Fenster erzeugt. </w:t>
      </w:r>
      <w:r w:rsidR="00380AB4">
        <w:t>Damit ein Rendering (mit Bewegungen usw.) stattfinden kann, muss danach eine (Endlos-) Schleife  gestartet werden</w:t>
      </w:r>
      <w:r w:rsidR="00A51E01">
        <w:t xml:space="preserve"> und alle Objekte in jedem Frame gerendert werden, was auch dem Prinzip einer Game-Engine entspricht (solange das Spiel läuft wird alles gezeigt, kann interagiert werden usw.</w:t>
      </w:r>
      <w:r w:rsidR="00552E39">
        <w:t>).</w:t>
      </w:r>
    </w:p>
    <w:p w:rsidR="00552E39" w:rsidRDefault="00552E39" w:rsidP="00BD0616">
      <w:r>
        <w:t xml:space="preserve">Zum Rendern eines </w:t>
      </w:r>
      <w:proofErr w:type="gramStart"/>
      <w:r>
        <w:t>Primitives</w:t>
      </w:r>
      <w:proofErr w:type="gramEnd"/>
      <w:r>
        <w:t xml:space="preserve"> (in diesem Fall in Dreieck) muss OpenGL ein Beginn und ein Ende des Objekts, optional die Farbe und die Eckpunkte des Objekts mitgeteilt werden.</w:t>
      </w:r>
      <w:r w:rsidR="00E43840">
        <w:t xml:space="preserve"> </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proofErr w:type="spellStart"/>
      <w:proofErr w:type="gramStart"/>
      <w:r w:rsidRPr="00E43840">
        <w:rPr>
          <w:rFonts w:ascii="Consolas" w:hAnsi="Consolas" w:cs="Consolas"/>
          <w:sz w:val="19"/>
          <w:szCs w:val="19"/>
          <w:lang w:val="en-US"/>
        </w:rPr>
        <w:t>glBegin</w:t>
      </w:r>
      <w:proofErr w:type="spellEnd"/>
      <w:r w:rsidRPr="00E43840">
        <w:rPr>
          <w:rFonts w:ascii="Consolas" w:hAnsi="Consolas" w:cs="Consolas"/>
          <w:sz w:val="19"/>
          <w:szCs w:val="19"/>
          <w:lang w:val="en-US"/>
        </w:rPr>
        <w:t>(</w:t>
      </w:r>
      <w:proofErr w:type="gramEnd"/>
      <w:r w:rsidRPr="00E43840">
        <w:rPr>
          <w:rFonts w:ascii="Consolas" w:hAnsi="Consolas" w:cs="Consolas"/>
          <w:sz w:val="19"/>
          <w:szCs w:val="19"/>
          <w:lang w:val="en-US"/>
        </w:rPr>
        <w:t>GL_TRIANGLES);</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r w:rsidRPr="00E43840">
        <w:rPr>
          <w:rFonts w:ascii="Consolas" w:hAnsi="Consolas" w:cs="Consolas"/>
          <w:sz w:val="19"/>
          <w:szCs w:val="19"/>
          <w:lang w:val="en-US"/>
        </w:rPr>
        <w:t xml:space="preserve">        </w:t>
      </w:r>
      <w:proofErr w:type="gramStart"/>
      <w:r w:rsidRPr="00E43840">
        <w:rPr>
          <w:rFonts w:ascii="Consolas" w:hAnsi="Consolas" w:cs="Consolas"/>
          <w:sz w:val="19"/>
          <w:szCs w:val="19"/>
          <w:lang w:val="en-US"/>
        </w:rPr>
        <w:t>glColor3f(</w:t>
      </w:r>
      <w:proofErr w:type="gramEnd"/>
      <w:r w:rsidRPr="00E43840">
        <w:rPr>
          <w:rFonts w:ascii="Consolas" w:hAnsi="Consolas" w:cs="Consolas"/>
          <w:sz w:val="19"/>
          <w:szCs w:val="19"/>
          <w:lang w:val="en-US"/>
        </w:rPr>
        <w:t>1.f, 0.f, 0.f);</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r w:rsidRPr="00E43840">
        <w:rPr>
          <w:rFonts w:ascii="Consolas" w:hAnsi="Consolas" w:cs="Consolas"/>
          <w:sz w:val="19"/>
          <w:szCs w:val="19"/>
          <w:lang w:val="en-US"/>
        </w:rPr>
        <w:t xml:space="preserve">        </w:t>
      </w:r>
      <w:proofErr w:type="gramStart"/>
      <w:r w:rsidRPr="00E43840">
        <w:rPr>
          <w:rFonts w:ascii="Consolas" w:hAnsi="Consolas" w:cs="Consolas"/>
          <w:sz w:val="19"/>
          <w:szCs w:val="19"/>
          <w:lang w:val="en-US"/>
        </w:rPr>
        <w:t>glVertex3f(</w:t>
      </w:r>
      <w:proofErr w:type="gramEnd"/>
      <w:r w:rsidRPr="00E43840">
        <w:rPr>
          <w:rFonts w:ascii="Consolas" w:hAnsi="Consolas" w:cs="Consolas"/>
          <w:sz w:val="19"/>
          <w:szCs w:val="19"/>
          <w:lang w:val="en-US"/>
        </w:rPr>
        <w:t>-0.6f, -0.4f, 0.f);</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r w:rsidRPr="00E43840">
        <w:rPr>
          <w:rFonts w:ascii="Consolas" w:hAnsi="Consolas" w:cs="Consolas"/>
          <w:sz w:val="19"/>
          <w:szCs w:val="19"/>
          <w:lang w:val="en-US"/>
        </w:rPr>
        <w:t xml:space="preserve">        </w:t>
      </w:r>
      <w:proofErr w:type="gramStart"/>
      <w:r w:rsidRPr="00E43840">
        <w:rPr>
          <w:rFonts w:ascii="Consolas" w:hAnsi="Consolas" w:cs="Consolas"/>
          <w:sz w:val="19"/>
          <w:szCs w:val="19"/>
          <w:lang w:val="en-US"/>
        </w:rPr>
        <w:t>glColor3f(</w:t>
      </w:r>
      <w:proofErr w:type="gramEnd"/>
      <w:r w:rsidRPr="00E43840">
        <w:rPr>
          <w:rFonts w:ascii="Consolas" w:hAnsi="Consolas" w:cs="Consolas"/>
          <w:sz w:val="19"/>
          <w:szCs w:val="19"/>
          <w:lang w:val="en-US"/>
        </w:rPr>
        <w:t>0.f, 1.f, 0.f);</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r w:rsidRPr="00E43840">
        <w:rPr>
          <w:rFonts w:ascii="Consolas" w:hAnsi="Consolas" w:cs="Consolas"/>
          <w:sz w:val="19"/>
          <w:szCs w:val="19"/>
          <w:lang w:val="en-US"/>
        </w:rPr>
        <w:t xml:space="preserve">        </w:t>
      </w:r>
      <w:proofErr w:type="gramStart"/>
      <w:r w:rsidRPr="00E43840">
        <w:rPr>
          <w:rFonts w:ascii="Consolas" w:hAnsi="Consolas" w:cs="Consolas"/>
          <w:sz w:val="19"/>
          <w:szCs w:val="19"/>
          <w:lang w:val="en-US"/>
        </w:rPr>
        <w:t>glVertex3f(</w:t>
      </w:r>
      <w:proofErr w:type="gramEnd"/>
      <w:r w:rsidRPr="00E43840">
        <w:rPr>
          <w:rFonts w:ascii="Consolas" w:hAnsi="Consolas" w:cs="Consolas"/>
          <w:sz w:val="19"/>
          <w:szCs w:val="19"/>
          <w:lang w:val="en-US"/>
        </w:rPr>
        <w:t>0.6f, -0.4f, 0.f);</w:t>
      </w:r>
    </w:p>
    <w:p w:rsidR="00E43840" w:rsidRPr="00E43840" w:rsidRDefault="00E43840" w:rsidP="00BD0616">
      <w:pPr>
        <w:autoSpaceDE w:val="0"/>
        <w:autoSpaceDN w:val="0"/>
        <w:adjustRightInd w:val="0"/>
        <w:spacing w:before="0" w:line="240" w:lineRule="auto"/>
        <w:rPr>
          <w:rFonts w:ascii="Consolas" w:hAnsi="Consolas" w:cs="Consolas"/>
          <w:sz w:val="19"/>
          <w:szCs w:val="19"/>
          <w:lang w:val="en-US"/>
        </w:rPr>
      </w:pPr>
      <w:r w:rsidRPr="00E43840">
        <w:rPr>
          <w:rFonts w:ascii="Consolas" w:hAnsi="Consolas" w:cs="Consolas"/>
          <w:sz w:val="19"/>
          <w:szCs w:val="19"/>
          <w:lang w:val="en-US"/>
        </w:rPr>
        <w:t xml:space="preserve">        </w:t>
      </w:r>
      <w:proofErr w:type="gramStart"/>
      <w:r w:rsidRPr="00E43840">
        <w:rPr>
          <w:rFonts w:ascii="Consolas" w:hAnsi="Consolas" w:cs="Consolas"/>
          <w:sz w:val="19"/>
          <w:szCs w:val="19"/>
          <w:lang w:val="en-US"/>
        </w:rPr>
        <w:t>glColor3f(</w:t>
      </w:r>
      <w:proofErr w:type="gramEnd"/>
      <w:r w:rsidRPr="00E43840">
        <w:rPr>
          <w:rFonts w:ascii="Consolas" w:hAnsi="Consolas" w:cs="Consolas"/>
          <w:sz w:val="19"/>
          <w:szCs w:val="19"/>
          <w:lang w:val="en-US"/>
        </w:rPr>
        <w:t>0.f, 0.f, 1.f);</w:t>
      </w:r>
    </w:p>
    <w:p w:rsidR="00E43840" w:rsidRDefault="00E43840" w:rsidP="00BD0616">
      <w:pPr>
        <w:autoSpaceDE w:val="0"/>
        <w:autoSpaceDN w:val="0"/>
        <w:adjustRightInd w:val="0"/>
        <w:spacing w:before="0" w:line="240" w:lineRule="auto"/>
        <w:rPr>
          <w:rFonts w:ascii="Consolas" w:hAnsi="Consolas" w:cs="Consolas"/>
          <w:sz w:val="19"/>
          <w:szCs w:val="19"/>
        </w:rPr>
      </w:pPr>
      <w:r w:rsidRPr="00E43840">
        <w:rPr>
          <w:rFonts w:ascii="Consolas" w:hAnsi="Consolas" w:cs="Consolas"/>
          <w:sz w:val="19"/>
          <w:szCs w:val="19"/>
          <w:lang w:val="en-US"/>
        </w:rPr>
        <w:t xml:space="preserve">        </w:t>
      </w:r>
      <w:r>
        <w:rPr>
          <w:rFonts w:ascii="Consolas" w:hAnsi="Consolas" w:cs="Consolas"/>
          <w:sz w:val="19"/>
          <w:szCs w:val="19"/>
        </w:rPr>
        <w:t>glVertex3f(0.f, 0.6f, 0.f);</w:t>
      </w:r>
    </w:p>
    <w:p w:rsidR="00E43840" w:rsidRDefault="00E43840" w:rsidP="00BD0616">
      <w:pPr>
        <w:autoSpaceDE w:val="0"/>
        <w:autoSpaceDN w:val="0"/>
        <w:adjustRightInd w:val="0"/>
        <w:spacing w:before="0" w:line="240" w:lineRule="auto"/>
        <w:rPr>
          <w:rFonts w:ascii="Consolas" w:hAnsi="Consolas" w:cs="Consolas"/>
          <w:sz w:val="19"/>
          <w:szCs w:val="19"/>
        </w:rPr>
      </w:pPr>
      <w:proofErr w:type="spellStart"/>
      <w:r>
        <w:rPr>
          <w:rFonts w:ascii="Consolas" w:hAnsi="Consolas" w:cs="Consolas"/>
          <w:sz w:val="19"/>
          <w:szCs w:val="19"/>
        </w:rPr>
        <w:t>glEnd</w:t>
      </w:r>
      <w:proofErr w:type="spellEnd"/>
      <w:r>
        <w:rPr>
          <w:rFonts w:ascii="Consolas" w:hAnsi="Consolas" w:cs="Consolas"/>
          <w:sz w:val="19"/>
          <w:szCs w:val="19"/>
        </w:rPr>
        <w:t>();</w:t>
      </w:r>
    </w:p>
    <w:p w:rsidR="00E43840" w:rsidRDefault="00E43840" w:rsidP="00BD0616">
      <w:r>
        <w:t>Dieser Code rendert ein Dreieck mit drei verschiedenen Farben je Ecke.</w:t>
      </w:r>
    </w:p>
    <w:p w:rsidR="00825667" w:rsidRDefault="00825667" w:rsidP="00BD0616">
      <w:r>
        <w:t>Tastatureingabe können mit GLFW via Input-Events oder manueller Abfrage via</w:t>
      </w:r>
    </w:p>
    <w:p w:rsidR="00825667" w:rsidRDefault="00825667" w:rsidP="00BD0616">
      <w:pPr>
        <w:autoSpaceDE w:val="0"/>
        <w:autoSpaceDN w:val="0"/>
        <w:adjustRightInd w:val="0"/>
        <w:spacing w:before="0" w:line="240" w:lineRule="auto"/>
        <w:rPr>
          <w:rFonts w:ascii="Consolas" w:hAnsi="Consolas" w:cs="Consolas"/>
          <w:sz w:val="19"/>
          <w:szCs w:val="19"/>
        </w:rPr>
      </w:pPr>
      <w:proofErr w:type="spellStart"/>
      <w:r>
        <w:rPr>
          <w:rFonts w:ascii="Consolas" w:hAnsi="Consolas" w:cs="Consolas"/>
          <w:sz w:val="19"/>
          <w:szCs w:val="19"/>
        </w:rPr>
        <w:t>glfwGetKey</w:t>
      </w:r>
      <w:proofErr w:type="spellEnd"/>
      <w:r>
        <w:rPr>
          <w:rFonts w:ascii="Consolas" w:hAnsi="Consolas" w:cs="Consolas"/>
          <w:sz w:val="19"/>
          <w:szCs w:val="19"/>
        </w:rPr>
        <w:t>(</w:t>
      </w:r>
      <w:proofErr w:type="spellStart"/>
      <w:r>
        <w:rPr>
          <w:rFonts w:ascii="Consolas" w:hAnsi="Consolas" w:cs="Consolas"/>
          <w:sz w:val="19"/>
          <w:szCs w:val="19"/>
        </w:rPr>
        <w:t>mWindow</w:t>
      </w:r>
      <w:proofErr w:type="spellEnd"/>
      <w:r>
        <w:rPr>
          <w:rFonts w:ascii="Consolas" w:hAnsi="Consolas" w:cs="Consolas"/>
          <w:sz w:val="19"/>
          <w:szCs w:val="19"/>
        </w:rPr>
        <w:t xml:space="preserve">, </w:t>
      </w:r>
      <w:proofErr w:type="spellStart"/>
      <w:r>
        <w:rPr>
          <w:rFonts w:ascii="Consolas" w:hAnsi="Consolas" w:cs="Consolas"/>
          <w:sz w:val="19"/>
          <w:szCs w:val="19"/>
        </w:rPr>
        <w:t>glfwKey</w:t>
      </w:r>
      <w:proofErr w:type="spellEnd"/>
      <w:r>
        <w:rPr>
          <w:rFonts w:ascii="Consolas" w:hAnsi="Consolas" w:cs="Consolas"/>
          <w:sz w:val="19"/>
          <w:szCs w:val="19"/>
        </w:rPr>
        <w:t>)</w:t>
      </w:r>
    </w:p>
    <w:p w:rsidR="00250F5B" w:rsidRDefault="00825667" w:rsidP="00BD0616">
      <w:r>
        <w:t>r</w:t>
      </w:r>
      <w:r w:rsidR="004764BD">
        <w:t>e</w:t>
      </w:r>
      <w:r>
        <w:t>alisiert werden.</w:t>
      </w:r>
      <w:r w:rsidR="00E60468">
        <w:t xml:space="preserve"> Da bei Input-Events kein Zugriff auf die aktuelle Klasse via </w:t>
      </w:r>
      <w:proofErr w:type="spellStart"/>
      <w:r w:rsidR="00E60468" w:rsidRPr="00E60468">
        <w:rPr>
          <w:i/>
        </w:rPr>
        <w:t>this</w:t>
      </w:r>
      <w:proofErr w:type="spellEnd"/>
      <w:r w:rsidR="00E60468">
        <w:t xml:space="preserve"> möglich ist und ich keine globalen nicht Klassenvariablen verwenden wollte, habe ich mir für letzteres entschieden, was auch die Anbindung an DirectX einfacher macht, da hier eine ähnliche Abfrage werden kann. </w:t>
      </w:r>
    </w:p>
    <w:p w:rsidR="00250F5B" w:rsidRDefault="00250F5B">
      <w:pPr>
        <w:spacing w:before="0" w:after="200" w:line="276" w:lineRule="auto"/>
      </w:pPr>
      <w:r>
        <w:br w:type="page"/>
      </w:r>
    </w:p>
    <w:p w:rsidR="0050481C" w:rsidRDefault="0050481C" w:rsidP="00BD0616"/>
    <w:p w:rsidR="0050481C" w:rsidRDefault="0050481C" w:rsidP="007A14B8">
      <w:pPr>
        <w:pStyle w:val="berschrift2"/>
      </w:pPr>
      <w:bookmarkStart w:id="7" w:name="_Toc412718640"/>
      <w:r>
        <w:t>Render-Ablauf</w:t>
      </w:r>
      <w:bookmarkEnd w:id="7"/>
      <w:r>
        <w:t xml:space="preserve"> </w:t>
      </w:r>
    </w:p>
    <w:p w:rsidR="0050481C" w:rsidRDefault="0050481C" w:rsidP="007A14B8">
      <w:pPr>
        <w:pStyle w:val="berschrift3"/>
      </w:pPr>
      <w:bookmarkStart w:id="8" w:name="_Toc412718641"/>
      <w:proofErr w:type="spellStart"/>
      <w:r>
        <w:t>PreRender</w:t>
      </w:r>
      <w:proofErr w:type="spellEnd"/>
      <w:r w:rsidR="007D537D">
        <w:t xml:space="preserve"> - </w:t>
      </w:r>
      <w:r w:rsidR="007D537D" w:rsidRPr="007D537D">
        <w:rPr>
          <w:color w:val="FF0000"/>
        </w:rPr>
        <w:t>TODO</w:t>
      </w:r>
      <w:bookmarkEnd w:id="8"/>
    </w:p>
    <w:p w:rsidR="0050481C" w:rsidRPr="007A14B8" w:rsidRDefault="0050481C" w:rsidP="007A14B8">
      <w:pPr>
        <w:pStyle w:val="berschrift3"/>
      </w:pPr>
      <w:bookmarkStart w:id="9" w:name="_Toc412718642"/>
      <w:r w:rsidRPr="007A14B8">
        <w:rPr>
          <w:rStyle w:val="berschrift3Zchn"/>
        </w:rPr>
        <w:t>Rendern aller Objekte</w:t>
      </w:r>
      <w:r w:rsidR="007D537D">
        <w:t xml:space="preserve"> </w:t>
      </w:r>
      <w:r w:rsidR="007A14B8">
        <w:t>–</w:t>
      </w:r>
      <w:r w:rsidR="007D537D" w:rsidRPr="007A14B8">
        <w:rPr>
          <w:color w:val="FF0000"/>
        </w:rPr>
        <w:t xml:space="preserve"> TODO</w:t>
      </w:r>
      <w:bookmarkEnd w:id="9"/>
    </w:p>
    <w:p w:rsidR="007A14B8" w:rsidRDefault="007A14B8" w:rsidP="007A14B8">
      <w:r>
        <w:t xml:space="preserve">Bei jedem Prozessor, Betriebssystem und Computer laufen die Render-Zeiten nicht genau gleich ab. Damit dennoch die </w:t>
      </w:r>
      <w:proofErr w:type="spellStart"/>
      <w:r>
        <w:t>Geschwinigkeit</w:t>
      </w:r>
      <w:proofErr w:type="spellEnd"/>
      <w:r>
        <w:t xml:space="preserve"> überall gleich ist,  muss mit der Delta-Zeit,  gerechnet werden, also die Differenz aus der aktuellen und der zuletzt bekannten Zeit. Damit können Unterschiedlichkeiten ausgleichen werden, da der Wert damit auch anders wird. Dieser Wert muss nun mit der gewünschten Beschleunigung bzw. Positionsänderung multipliziert werden. Damit bewegen sich die Objekte auf eine Feste Zeit gesehen immer gleich schnell, langsamere Prozessoren können mit einer größeren Delta-Zeit und somit einer größeren Beschleunigung die längere Zeit ausgleichen, sodass am Ende auf allen Computern der Ball nach Zeit x an derselben Stelle ist.</w:t>
      </w:r>
    </w:p>
    <w:p w:rsidR="00A112FA" w:rsidRPr="00A112FA" w:rsidRDefault="0050481C" w:rsidP="007A14B8">
      <w:pPr>
        <w:pStyle w:val="berschrift3"/>
      </w:pPr>
      <w:bookmarkStart w:id="10" w:name="_Toc412718643"/>
      <w:r>
        <w:t>PostRender</w:t>
      </w:r>
      <w:r w:rsidR="007D537D">
        <w:t xml:space="preserve"> </w:t>
      </w:r>
      <w:r w:rsidR="00A112FA">
        <w:t>–</w:t>
      </w:r>
      <w:r w:rsidR="007D537D" w:rsidRPr="007A14B8">
        <w:rPr>
          <w:color w:val="FF0000"/>
        </w:rPr>
        <w:t xml:space="preserve"> TODO</w:t>
      </w:r>
      <w:bookmarkEnd w:id="10"/>
    </w:p>
    <w:p w:rsidR="00EA0943" w:rsidRDefault="0043170D" w:rsidP="00A112FA">
      <w:r>
        <w:br/>
      </w:r>
    </w:p>
    <w:p w:rsidR="00EA0943" w:rsidRDefault="00EA0943">
      <w:pPr>
        <w:spacing w:before="0" w:after="200" w:line="276" w:lineRule="auto"/>
      </w:pPr>
      <w:r>
        <w:br w:type="page"/>
      </w:r>
    </w:p>
    <w:p w:rsidR="0043170D" w:rsidRDefault="00207EC3" w:rsidP="0043170D">
      <w:pPr>
        <w:pStyle w:val="berschrift2"/>
      </w:pPr>
      <w:bookmarkStart w:id="11" w:name="_Toc412718644"/>
      <w:r>
        <w:lastRenderedPageBreak/>
        <w:t>Aufteilung in Klassen</w:t>
      </w:r>
      <w:r w:rsidR="00F77042">
        <w:t xml:space="preserve"> -</w:t>
      </w:r>
      <w:r w:rsidR="00F77042" w:rsidRPr="00F77042">
        <w:rPr>
          <w:color w:val="FF0000"/>
        </w:rPr>
        <w:t xml:space="preserve"> TODO</w:t>
      </w:r>
      <w:bookmarkEnd w:id="11"/>
    </w:p>
    <w:p w:rsidR="00F64B15" w:rsidRDefault="0043170D" w:rsidP="00F64B15">
      <w:r>
        <w:t xml:space="preserve">Da </w:t>
      </w:r>
      <w:r w:rsidR="007E3A3D">
        <w:t xml:space="preserve">viele Objekte des </w:t>
      </w:r>
      <w:r w:rsidR="0039066B">
        <w:t xml:space="preserve">Spiels </w:t>
      </w:r>
      <w:proofErr w:type="spellStart"/>
      <w:r w:rsidR="0039066B">
        <w:t>Breakout</w:t>
      </w:r>
      <w:proofErr w:type="spellEnd"/>
      <w:r w:rsidR="0039066B">
        <w:t xml:space="preserve"> ähnliche Eigenschaften haben (Ball, Paddle und Bricks sind alles ähnliche Geometrische Figuren, benötigen alle einen Ursprung usw.) </w:t>
      </w:r>
      <w:r w:rsidR="00A326F1">
        <w:t xml:space="preserve"> habe ich alle Ähnlichkeiten in eine Klasse</w:t>
      </w:r>
      <w:r w:rsidR="00EA0273">
        <w:t xml:space="preserve"> gepackt</w:t>
      </w:r>
      <w:r w:rsidR="00A326F1">
        <w:t>. Für das Spiel werden lediglich feste und dynamische Vierecke benötigt, wobei die dynamischen viele Attribute der festen erben, den Ursprungspunkt, die Breite und Höhe und die Farbe</w:t>
      </w:r>
      <w:r w:rsidR="00992675">
        <w:t xml:space="preserve">. Alle gezeichneten Objekte im Spiel sind oder erben daher von der Klasse </w:t>
      </w:r>
      <w:proofErr w:type="spellStart"/>
      <w:r w:rsidR="00992675" w:rsidRPr="00992675">
        <w:rPr>
          <w:rFonts w:ascii="Courier New" w:hAnsi="Courier New" w:cs="Courier New"/>
        </w:rPr>
        <w:t>StaticBox</w:t>
      </w:r>
      <w:proofErr w:type="spellEnd"/>
      <w:r w:rsidR="00331CDC">
        <w:rPr>
          <w:rFonts w:ascii="Courier New" w:hAnsi="Courier New" w:cs="Courier New"/>
        </w:rPr>
        <w:t xml:space="preserve">. </w:t>
      </w:r>
      <w:r w:rsidR="00331CDC" w:rsidRPr="00331CDC">
        <w:t xml:space="preserve">Diese </w:t>
      </w:r>
      <w:r w:rsidR="00331CDC">
        <w:t xml:space="preserve"> realisiert alle Vierecke, welche gerendert und </w:t>
      </w:r>
      <w:r w:rsidR="005B140D">
        <w:t>dargestellt</w:t>
      </w:r>
      <w:r w:rsidR="00331CDC">
        <w:t xml:space="preserve"> werden können.</w:t>
      </w:r>
      <w:r w:rsidR="00181170">
        <w:t xml:space="preserve"> Die Klasse </w:t>
      </w:r>
      <w:proofErr w:type="spellStart"/>
      <w:r w:rsidR="00181170">
        <w:t>DynamicBox</w:t>
      </w:r>
      <w:proofErr w:type="spellEnd"/>
      <w:r w:rsidR="00181170">
        <w:t xml:space="preserve"> eine </w:t>
      </w:r>
      <w:proofErr w:type="spellStart"/>
      <w:r w:rsidR="00181170">
        <w:t>eine</w:t>
      </w:r>
      <w:proofErr w:type="spellEnd"/>
      <w:r w:rsidR="00181170">
        <w:t xml:space="preserve"> besondere Form der </w:t>
      </w:r>
      <w:proofErr w:type="spellStart"/>
      <w:r w:rsidR="00181170">
        <w:t>StaticBox</w:t>
      </w:r>
      <w:proofErr w:type="spellEnd"/>
      <w:r w:rsidR="00181170">
        <w:t xml:space="preserve">, welche zu dem Ursprungsvektor noch einen Beschleunigungsvektor hat und mit der Funktion </w:t>
      </w:r>
      <w:proofErr w:type="spellStart"/>
      <w:r w:rsidR="00181170">
        <w:rPr>
          <w:rFonts w:ascii="Consolas" w:hAnsi="Consolas" w:cs="Consolas"/>
          <w:color w:val="0000FF"/>
          <w:sz w:val="19"/>
          <w:szCs w:val="19"/>
        </w:rPr>
        <w:t>void</w:t>
      </w:r>
      <w:proofErr w:type="spellEnd"/>
      <w:r w:rsidR="00181170">
        <w:rPr>
          <w:rFonts w:ascii="Consolas" w:hAnsi="Consolas" w:cs="Consolas"/>
          <w:sz w:val="19"/>
          <w:szCs w:val="19"/>
        </w:rPr>
        <w:t xml:space="preserve"> </w:t>
      </w:r>
      <w:proofErr w:type="spellStart"/>
      <w:r w:rsidR="00181170">
        <w:rPr>
          <w:rFonts w:ascii="Consolas" w:hAnsi="Consolas" w:cs="Consolas"/>
          <w:sz w:val="19"/>
          <w:szCs w:val="19"/>
        </w:rPr>
        <w:t>move</w:t>
      </w:r>
      <w:proofErr w:type="spellEnd"/>
      <w:r w:rsidR="00181170">
        <w:rPr>
          <w:rFonts w:ascii="Consolas" w:hAnsi="Consolas" w:cs="Consolas"/>
          <w:sz w:val="19"/>
          <w:szCs w:val="19"/>
        </w:rPr>
        <w:t xml:space="preserve">(Vector2 </w:t>
      </w:r>
      <w:proofErr w:type="spellStart"/>
      <w:r w:rsidR="00181170">
        <w:rPr>
          <w:rFonts w:ascii="Consolas" w:hAnsi="Consolas" w:cs="Consolas"/>
          <w:sz w:val="19"/>
          <w:szCs w:val="19"/>
        </w:rPr>
        <w:t>moveVector</w:t>
      </w:r>
      <w:proofErr w:type="spellEnd"/>
      <w:r w:rsidR="00181170">
        <w:rPr>
          <w:rFonts w:ascii="Consolas" w:hAnsi="Consolas" w:cs="Consolas"/>
          <w:sz w:val="19"/>
          <w:szCs w:val="19"/>
        </w:rPr>
        <w:t>)</w:t>
      </w:r>
      <w:r w:rsidR="00B53626">
        <w:rPr>
          <w:rFonts w:ascii="Consolas" w:hAnsi="Consolas" w:cs="Consolas"/>
          <w:sz w:val="19"/>
          <w:szCs w:val="19"/>
        </w:rPr>
        <w:t xml:space="preserve"> </w:t>
      </w:r>
      <w:r w:rsidR="00181170">
        <w:t>bewegt werden kann.</w:t>
      </w:r>
      <w:r w:rsidR="00916033">
        <w:t xml:space="preserve"> Das Spiel ruft für jede </w:t>
      </w:r>
      <w:proofErr w:type="spellStart"/>
      <w:r w:rsidR="00916033">
        <w:t>Dynamic</w:t>
      </w:r>
      <w:r w:rsidR="00181170">
        <w:t>Box</w:t>
      </w:r>
      <w:proofErr w:type="spellEnd"/>
      <w:r w:rsidR="00181170">
        <w:t xml:space="preserve"> die Funktion </w:t>
      </w:r>
      <w:r w:rsidR="00B53626">
        <w:t xml:space="preserve"> </w:t>
      </w:r>
      <w:proofErr w:type="spellStart"/>
      <w:r w:rsidR="00181170">
        <w:rPr>
          <w:rFonts w:ascii="Consolas" w:hAnsi="Consolas" w:cs="Consolas"/>
          <w:color w:val="0000FF"/>
          <w:sz w:val="19"/>
          <w:szCs w:val="19"/>
        </w:rPr>
        <w:t>void</w:t>
      </w:r>
      <w:proofErr w:type="spellEnd"/>
      <w:r w:rsidR="00181170">
        <w:rPr>
          <w:rFonts w:ascii="Consolas" w:hAnsi="Consolas" w:cs="Consolas"/>
          <w:sz w:val="19"/>
          <w:szCs w:val="19"/>
        </w:rPr>
        <w:t xml:space="preserve"> Update(</w:t>
      </w:r>
      <w:proofErr w:type="spellStart"/>
      <w:r w:rsidR="00181170">
        <w:rPr>
          <w:rFonts w:ascii="Consolas" w:hAnsi="Consolas" w:cs="Consolas"/>
          <w:color w:val="0000FF"/>
          <w:sz w:val="19"/>
          <w:szCs w:val="19"/>
        </w:rPr>
        <w:t>float</w:t>
      </w:r>
      <w:proofErr w:type="spellEnd"/>
      <w:r w:rsidR="00181170">
        <w:rPr>
          <w:rFonts w:ascii="Consolas" w:hAnsi="Consolas" w:cs="Consolas"/>
          <w:sz w:val="19"/>
          <w:szCs w:val="19"/>
        </w:rPr>
        <w:t xml:space="preserve"> deltaTime) </w:t>
      </w:r>
      <w:r w:rsidR="00181170">
        <w:t xml:space="preserve">auf, wodurch diese mit Hilfe ihrer </w:t>
      </w:r>
      <w:r w:rsidR="00916033">
        <w:t>aktuellen</w:t>
      </w:r>
      <w:r w:rsidR="00181170">
        <w:t xml:space="preserve"> Beschleunigung ihre Position aktualisiert. </w:t>
      </w:r>
      <w:r w:rsidR="00B53626">
        <w:br/>
      </w:r>
      <w:r w:rsidR="00FF24D9">
        <w:t xml:space="preserve">Eine Besonderheit liegt </w:t>
      </w:r>
      <w:r w:rsidR="00253F90">
        <w:t xml:space="preserve">noch </w:t>
      </w:r>
      <w:r w:rsidR="00FF24D9">
        <w:t xml:space="preserve"> bei den Bricks, </w:t>
      </w:r>
      <w:r w:rsidR="00154417">
        <w:t>da diese zerstört werden können. Dafür ist hier eine</w:t>
      </w:r>
      <w:r w:rsidR="00FF24D9">
        <w:t xml:space="preserve"> Extra Brick-Klasse </w:t>
      </w:r>
      <w:r w:rsidR="00154417">
        <w:t>notwendig,  welche das zerstören realisieren kann.</w:t>
      </w:r>
      <w:r w:rsidR="00667C69">
        <w:t xml:space="preserve"> Dafür besitzt jeder Brick das Attribut  </w:t>
      </w:r>
      <w:proofErr w:type="spellStart"/>
      <w:r w:rsidR="00667C69">
        <w:rPr>
          <w:rFonts w:ascii="Consolas" w:hAnsi="Consolas" w:cs="Consolas"/>
          <w:color w:val="0000FF"/>
          <w:sz w:val="19"/>
          <w:szCs w:val="19"/>
        </w:rPr>
        <w:t>int</w:t>
      </w:r>
      <w:proofErr w:type="spellEnd"/>
      <w:r w:rsidR="00667C69">
        <w:rPr>
          <w:rFonts w:ascii="Consolas" w:hAnsi="Consolas" w:cs="Consolas"/>
          <w:sz w:val="19"/>
          <w:szCs w:val="19"/>
        </w:rPr>
        <w:t xml:space="preserve"> </w:t>
      </w:r>
      <w:proofErr w:type="spellStart"/>
      <w:r w:rsidR="00667C69">
        <w:rPr>
          <w:rFonts w:ascii="Consolas" w:hAnsi="Consolas" w:cs="Consolas"/>
          <w:sz w:val="19"/>
          <w:szCs w:val="19"/>
        </w:rPr>
        <w:t>life</w:t>
      </w:r>
      <w:proofErr w:type="spellEnd"/>
      <w:r w:rsidR="00667C69">
        <w:rPr>
          <w:rFonts w:ascii="Consolas" w:hAnsi="Consolas" w:cs="Consolas"/>
          <w:sz w:val="19"/>
          <w:szCs w:val="19"/>
        </w:rPr>
        <w:t xml:space="preserve"> </w:t>
      </w:r>
      <w:r w:rsidR="00667C69">
        <w:t xml:space="preserve">und die Funktion </w:t>
      </w:r>
      <w:proofErr w:type="spellStart"/>
      <w:r w:rsidR="00667C69">
        <w:rPr>
          <w:rFonts w:ascii="Consolas" w:hAnsi="Consolas" w:cs="Consolas"/>
          <w:color w:val="0000FF"/>
          <w:sz w:val="19"/>
          <w:szCs w:val="19"/>
        </w:rPr>
        <w:t>void</w:t>
      </w:r>
      <w:proofErr w:type="spellEnd"/>
      <w:r w:rsidR="00667C69">
        <w:rPr>
          <w:rFonts w:ascii="Consolas" w:hAnsi="Consolas" w:cs="Consolas"/>
          <w:sz w:val="19"/>
          <w:szCs w:val="19"/>
        </w:rPr>
        <w:t xml:space="preserve"> </w:t>
      </w:r>
      <w:proofErr w:type="spellStart"/>
      <w:r w:rsidR="00667C69">
        <w:rPr>
          <w:rFonts w:ascii="Consolas" w:hAnsi="Consolas" w:cs="Consolas"/>
          <w:sz w:val="19"/>
          <w:szCs w:val="19"/>
        </w:rPr>
        <w:t>decLife</w:t>
      </w:r>
      <w:proofErr w:type="spellEnd"/>
      <w:r w:rsidR="00667C69">
        <w:rPr>
          <w:rFonts w:ascii="Consolas" w:hAnsi="Consolas" w:cs="Consolas"/>
          <w:sz w:val="19"/>
          <w:szCs w:val="19"/>
        </w:rPr>
        <w:t>()</w:t>
      </w:r>
      <w:r w:rsidR="00F64B15">
        <w:rPr>
          <w:rFonts w:ascii="Consolas" w:hAnsi="Consolas" w:cs="Consolas"/>
          <w:sz w:val="19"/>
          <w:szCs w:val="19"/>
        </w:rPr>
        <w:t>, w</w:t>
      </w:r>
      <w:r w:rsidR="00F64B15">
        <w:t>elche das Leben um einen Punkt reduziert. Aktuelle haben zwar alle Bricks nur ein Leben, dadurch sind aber Bricks möglich, die öfters getroffen werden müssen.</w:t>
      </w:r>
    </w:p>
    <w:p w:rsidR="004A652A" w:rsidRDefault="00D64DEA" w:rsidP="004A652A">
      <w:pPr>
        <w:keepNext/>
        <w:spacing w:before="0" w:after="200" w:line="276" w:lineRule="auto"/>
        <w:jc w:val="center"/>
      </w:pPr>
      <w:r>
        <w:br w:type="page"/>
      </w:r>
      <w:r w:rsidR="00994CBA">
        <w:rPr>
          <w:noProof/>
          <w:lang w:eastAsia="de-DE"/>
        </w:rPr>
        <w:lastRenderedPageBreak/>
        <w:drawing>
          <wp:inline distT="0" distB="0" distL="0" distR="0">
            <wp:extent cx="5761355" cy="59264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761355" cy="5926455"/>
                    </a:xfrm>
                    <a:prstGeom prst="rect">
                      <a:avLst/>
                    </a:prstGeom>
                  </pic:spPr>
                </pic:pic>
              </a:graphicData>
            </a:graphic>
          </wp:inline>
        </w:drawing>
      </w:r>
    </w:p>
    <w:p w:rsidR="00D64DEA" w:rsidRDefault="004A652A" w:rsidP="004A652A">
      <w:pPr>
        <w:pStyle w:val="Beschriftung"/>
        <w:jc w:val="center"/>
      </w:pPr>
      <w:r>
        <w:t xml:space="preserve">Abbildung </w:t>
      </w:r>
      <w:r w:rsidR="00E75FA8">
        <w:fldChar w:fldCharType="begin"/>
      </w:r>
      <w:r>
        <w:instrText xml:space="preserve"> SEQ Abbildung \* ARABIC </w:instrText>
      </w:r>
      <w:r w:rsidR="00E75FA8">
        <w:fldChar w:fldCharType="separate"/>
      </w:r>
      <w:r>
        <w:rPr>
          <w:noProof/>
        </w:rPr>
        <w:t>3</w:t>
      </w:r>
      <w:r w:rsidR="00E75FA8">
        <w:fldChar w:fldCharType="end"/>
      </w:r>
      <w:r>
        <w:t xml:space="preserve"> - Das fertige </w:t>
      </w:r>
      <w:proofErr w:type="spellStart"/>
      <w:r>
        <w:t>Breakout</w:t>
      </w:r>
      <w:proofErr w:type="spellEnd"/>
      <w:r>
        <w:t xml:space="preserve"> Spiel mit </w:t>
      </w:r>
      <w:proofErr w:type="spellStart"/>
      <w:r>
        <w:t>OpenGL</w:t>
      </w:r>
      <w:proofErr w:type="spellEnd"/>
    </w:p>
    <w:p w:rsidR="002009A0" w:rsidRDefault="002009A0">
      <w:pPr>
        <w:spacing w:before="0" w:after="200" w:line="276" w:lineRule="auto"/>
        <w:rPr>
          <w:smallCaps/>
          <w:sz w:val="52"/>
          <w:szCs w:val="36"/>
        </w:rPr>
      </w:pPr>
      <w:r>
        <w:br w:type="page"/>
      </w:r>
    </w:p>
    <w:p w:rsidR="00D64DEA" w:rsidRPr="0043170D" w:rsidRDefault="00D64DEA" w:rsidP="00D64DEA">
      <w:pPr>
        <w:pStyle w:val="berschrift1"/>
      </w:pPr>
      <w:bookmarkStart w:id="12" w:name="_Toc412718645"/>
      <w:r>
        <w:lastRenderedPageBreak/>
        <w:t>Verbesserungen</w:t>
      </w:r>
      <w:bookmarkEnd w:id="12"/>
    </w:p>
    <w:p w:rsidR="007C5DC2" w:rsidRDefault="007C5DC2" w:rsidP="007C5DC2">
      <w:r>
        <w:t xml:space="preserve">Da ich durch dieses  Projekt zum ersten Mal mit OpenGL oder DirectX in Berührung gekommen bin, </w:t>
      </w:r>
      <w:r w:rsidR="00895873">
        <w:t xml:space="preserve">sind einige Funktionen nicht Optimal gelöst und könnten verbessert </w:t>
      </w:r>
      <w:r w:rsidR="00D83DAF">
        <w:t>werden</w:t>
      </w:r>
      <w:bookmarkStart w:id="13" w:name="_GoBack"/>
      <w:bookmarkEnd w:id="13"/>
      <w:r w:rsidR="00895873">
        <w:t>.</w:t>
      </w:r>
    </w:p>
    <w:p w:rsidR="00745EB0" w:rsidRDefault="007C5DC2" w:rsidP="00745EB0">
      <w:r>
        <w:t>Bei OpenGL besteht die Möglichkeit, einen Vertex-</w:t>
      </w:r>
      <w:proofErr w:type="spellStart"/>
      <w:r>
        <w:t>Buffer</w:t>
      </w:r>
      <w:proofErr w:type="spellEnd"/>
      <w:r>
        <w:t xml:space="preserve"> zu verwenden.  Dieser reduziert  die </w:t>
      </w:r>
      <w:proofErr w:type="spellStart"/>
      <w:r>
        <w:t>Funktionsaufraufe</w:t>
      </w:r>
      <w:proofErr w:type="spellEnd"/>
      <w:r>
        <w:t xml:space="preserve"> beim Erstellen von primitiven und behält sie in der Grafikkarte, damit sie nicht bei jedem Frame erneut gezeichnet werden</w:t>
      </w:r>
      <w:r w:rsidR="00745EB0">
        <w:t xml:space="preserve"> müssen</w:t>
      </w:r>
      <w:r w:rsidR="00590615">
        <w:t>.</w:t>
      </w:r>
    </w:p>
    <w:p w:rsidR="00E67C8F" w:rsidRDefault="00E67C8F" w:rsidP="00745EB0">
      <w:r>
        <w:t xml:space="preserve">OpenGL kann von sich aus keine Zahlen oder Text Rendern, auch GLFW stellt hierfür keine Bibliotheken zur Verfügung. Es gibt verschiedene freie Bibliotheken, die dazu genutzt werden können, </w:t>
      </w:r>
      <w:proofErr w:type="spellStart"/>
      <w:r>
        <w:t>FreeTyp</w:t>
      </w:r>
      <w:proofErr w:type="spellEnd"/>
      <w:r>
        <w:t xml:space="preserve"> ist beispielsweise eine </w:t>
      </w:r>
      <w:proofErr w:type="spellStart"/>
      <w:r>
        <w:t>OpenSource</w:t>
      </w:r>
      <w:proofErr w:type="spellEnd"/>
      <w:r>
        <w:t xml:space="preserve"> Bibliothek dafür. Ich habe es jedoch mit keiner einzigen Bibliothek geschafft, Text bzw. die Zahlen vernünftig zu rendern und habe daher etwas kleines </w:t>
      </w:r>
      <w:r w:rsidR="00DE7BB8">
        <w:t>Eigenes</w:t>
      </w:r>
      <w:r>
        <w:t xml:space="preserve"> gemacht, dass nur Zahlen von 1-9 als </w:t>
      </w:r>
      <w:r w:rsidR="009D6D20">
        <w:t>Textur</w:t>
      </w:r>
      <w:r>
        <w:t xml:space="preserve"> auf einem Quad rendern kann. Dies ist nicht optimal gelöst, funktioniert aber. In DirectX ist es viel einfacher, da hier von Werk aus schon </w:t>
      </w:r>
      <w:r w:rsidR="00681BF0">
        <w:t>Funktionen</w:t>
      </w:r>
      <w:r>
        <w:t xml:space="preserve"> geliefert werden um Text zu rendern. Hier sollte in OpenGL noch eine andere Möglichkeit gefunden werden, damit das Rendering des Texts auf beiden Grafik-Apis ähnlich abläuft und auch ähnlich aussieht und konfigurierbar ist, da aktuell unter OpenGL die Grafiken für die Nummern einmal erzeugt wurden und nur pixelweise skaliert werden können, was bei größeren Skalierung komplett </w:t>
      </w:r>
      <w:proofErr w:type="spellStart"/>
      <w:r>
        <w:t>pixelig</w:t>
      </w:r>
      <w:proofErr w:type="spellEnd"/>
      <w:r>
        <w:t xml:space="preserve"> wird.</w:t>
      </w:r>
    </w:p>
    <w:p w:rsidR="008C13C6" w:rsidRDefault="008C13C6" w:rsidP="00745EB0">
      <w:r>
        <w:t xml:space="preserve">Die Steuerung in dem Direct3D </w:t>
      </w:r>
      <w:proofErr w:type="spellStart"/>
      <w:r>
        <w:t>renderer</w:t>
      </w:r>
      <w:proofErr w:type="spellEnd"/>
      <w:r>
        <w:t xml:space="preserve"> ist leider noch etwas </w:t>
      </w:r>
      <w:proofErr w:type="spellStart"/>
      <w:r>
        <w:t>hackelig</w:t>
      </w:r>
      <w:proofErr w:type="spellEnd"/>
      <w:r>
        <w:t xml:space="preserve">. Hier müsste eine bessere Methode gefunden werden, die </w:t>
      </w:r>
      <w:r w:rsidR="00A810D2">
        <w:t>Tastatur</w:t>
      </w:r>
      <w:r>
        <w:t xml:space="preserve">-Eingabe zu verarbeiten. In DirectX kann dazu auch </w:t>
      </w:r>
      <w:proofErr w:type="spellStart"/>
      <w:r>
        <w:t>Direct</w:t>
      </w:r>
      <w:proofErr w:type="spellEnd"/>
      <w:r w:rsidR="00A810D2">
        <w:t>-</w:t>
      </w:r>
      <w:r>
        <w:t>Input verwendet werden, eine Windows Bibliothek für Tastatur eingaben, jedoch hatte diese bei den ersten Tests nicht richtig funktioniert und es wurde bei der Windows Variante</w:t>
      </w:r>
      <w:r w:rsidR="00DF55B2">
        <w:t>,</w:t>
      </w:r>
      <w:r>
        <w:t xml:space="preserve"> wie sie aktuelle im Projekt ist</w:t>
      </w:r>
      <w:r w:rsidR="00DF55B2">
        <w:t>,</w:t>
      </w:r>
      <w:r>
        <w:t xml:space="preserve"> geblieben.</w:t>
      </w:r>
    </w:p>
    <w:p w:rsidR="00745EB0" w:rsidRDefault="00745EB0" w:rsidP="00745EB0"/>
    <w:p w:rsidR="00302EC6" w:rsidRPr="0043170D" w:rsidRDefault="00302EC6" w:rsidP="00BD0616"/>
    <w:sectPr w:rsidR="00302EC6" w:rsidRPr="0043170D" w:rsidSect="0026603D">
      <w:headerReference w:type="even" r:id="rId17"/>
      <w:headerReference w:type="default" r:id="rId18"/>
      <w:type w:val="oddPage"/>
      <w:pgSz w:w="11907" w:h="16839" w:code="9"/>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025F" w:rsidRDefault="0065025F" w:rsidP="00FB0306">
      <w:r>
        <w:separator/>
      </w:r>
    </w:p>
  </w:endnote>
  <w:endnote w:type="continuationSeparator" w:id="0">
    <w:p w:rsidR="0065025F" w:rsidRDefault="0065025F" w:rsidP="00FB030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95531229"/>
      <w:docPartObj>
        <w:docPartGallery w:val="Page Numbers (Bottom of Page)"/>
        <w:docPartUnique/>
      </w:docPartObj>
    </w:sdtPr>
    <w:sdtEndPr>
      <w:rPr>
        <w:noProof/>
      </w:rPr>
    </w:sdtEndPr>
    <w:sdtContent>
      <w:p w:rsidR="002E298B" w:rsidRDefault="00E75FA8" w:rsidP="00FB0306">
        <w:pPr>
          <w:pStyle w:val="Fuzeile"/>
        </w:pPr>
        <w:r>
          <w:fldChar w:fldCharType="begin"/>
        </w:r>
        <w:r w:rsidR="002E298B">
          <w:instrText xml:space="preserve"> PAGE   \* MERGEFORMAT </w:instrText>
        </w:r>
        <w:r>
          <w:fldChar w:fldCharType="separate"/>
        </w:r>
        <w:r w:rsidR="009B5308">
          <w:rPr>
            <w:noProof/>
          </w:rPr>
          <w:t>8</w:t>
        </w:r>
        <w:r>
          <w:rPr>
            <w:noProof/>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0004444"/>
      <w:docPartObj>
        <w:docPartGallery w:val="Page Numbers (Bottom of Page)"/>
        <w:docPartUnique/>
      </w:docPartObj>
    </w:sdtPr>
    <w:sdtContent>
      <w:p w:rsidR="002E298B" w:rsidRDefault="00E75FA8" w:rsidP="00FB0306">
        <w:pPr>
          <w:pStyle w:val="Fuzeile"/>
        </w:pPr>
        <w:r>
          <w:fldChar w:fldCharType="begin"/>
        </w:r>
        <w:r w:rsidR="002E298B">
          <w:instrText xml:space="preserve"> PAGE   \* MERGEFORMAT </w:instrText>
        </w:r>
        <w:r>
          <w:fldChar w:fldCharType="separate"/>
        </w:r>
        <w:r w:rsidR="004361B5">
          <w:rPr>
            <w:noProof/>
          </w:rPr>
          <w:t>5</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025F" w:rsidRDefault="0065025F" w:rsidP="00FB0306">
      <w:r>
        <w:separator/>
      </w:r>
    </w:p>
  </w:footnote>
  <w:footnote w:type="continuationSeparator" w:id="0">
    <w:p w:rsidR="0065025F" w:rsidRDefault="0065025F" w:rsidP="00FB030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98B" w:rsidRDefault="00E75FA8" w:rsidP="00FB0306">
    <w:pPr>
      <w:pStyle w:val="Kopfzeile"/>
    </w:pPr>
    <w:fldSimple w:instr=" STYLEREF  &quot;Überschrift 1&quot;  \* MERGEFORMAT ">
      <w:r w:rsidR="009B5308">
        <w:rPr>
          <w:noProof/>
        </w:rPr>
        <w:t>Grundlagen</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298B" w:rsidRDefault="00E75FA8" w:rsidP="00FB0306">
    <w:pPr>
      <w:pStyle w:val="Kopfzeile"/>
    </w:pPr>
    <w:fldSimple w:instr=" STYLEREF  &quot;Überschrift 1&quot;  \* MERGEFORMAT ">
      <w:r w:rsidR="004361B5">
        <w:rPr>
          <w:noProof/>
        </w:rPr>
        <w:t>Umsetzung</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22CB6"/>
    <w:multiLevelType w:val="hybridMultilevel"/>
    <w:tmpl w:val="D7902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7E6213D"/>
    <w:multiLevelType w:val="multilevel"/>
    <w:tmpl w:val="A12E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C84D91"/>
    <w:multiLevelType w:val="hybridMultilevel"/>
    <w:tmpl w:val="07A48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492DB9"/>
    <w:multiLevelType w:val="hybridMultilevel"/>
    <w:tmpl w:val="B832CF3A"/>
    <w:lvl w:ilvl="0" w:tplc="856CFCAE">
      <w:start w:val="1"/>
      <w:numFmt w:val="bullet"/>
      <w:lvlText w:val=""/>
      <w:lvlJc w:val="left"/>
      <w:pPr>
        <w:ind w:left="720" w:hanging="360"/>
      </w:pPr>
      <w:rPr>
        <w:rFonts w:ascii="Wingdings" w:hAnsi="Wingdings" w:hint="default"/>
        <w:color w:val="FFC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5F937EC"/>
    <w:multiLevelType w:val="hybridMultilevel"/>
    <w:tmpl w:val="4EF2F290"/>
    <w:lvl w:ilvl="0" w:tplc="856CFCAE">
      <w:start w:val="1"/>
      <w:numFmt w:val="bullet"/>
      <w:lvlText w:val=""/>
      <w:lvlJc w:val="left"/>
      <w:pPr>
        <w:ind w:left="1080" w:hanging="360"/>
      </w:pPr>
      <w:rPr>
        <w:rFonts w:ascii="Wingdings" w:hAnsi="Wingdings" w:hint="default"/>
        <w:color w:val="FFC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0B82CA3"/>
    <w:multiLevelType w:val="hybridMultilevel"/>
    <w:tmpl w:val="5296C0D4"/>
    <w:lvl w:ilvl="0" w:tplc="20A2309E">
      <w:start w:val="1"/>
      <w:numFmt w:val="bullet"/>
      <w:lvlText w:val="•"/>
      <w:lvlJc w:val="left"/>
      <w:pPr>
        <w:tabs>
          <w:tab w:val="num" w:pos="720"/>
        </w:tabs>
        <w:ind w:left="720" w:hanging="360"/>
      </w:pPr>
      <w:rPr>
        <w:rFonts w:ascii="Times New Roman" w:hAnsi="Times New Roman" w:hint="default"/>
      </w:rPr>
    </w:lvl>
    <w:lvl w:ilvl="1" w:tplc="6D60847C" w:tentative="1">
      <w:start w:val="1"/>
      <w:numFmt w:val="bullet"/>
      <w:lvlText w:val="•"/>
      <w:lvlJc w:val="left"/>
      <w:pPr>
        <w:tabs>
          <w:tab w:val="num" w:pos="1440"/>
        </w:tabs>
        <w:ind w:left="1440" w:hanging="360"/>
      </w:pPr>
      <w:rPr>
        <w:rFonts w:ascii="Times New Roman" w:hAnsi="Times New Roman" w:hint="default"/>
      </w:rPr>
    </w:lvl>
    <w:lvl w:ilvl="2" w:tplc="F97801F0" w:tentative="1">
      <w:start w:val="1"/>
      <w:numFmt w:val="bullet"/>
      <w:lvlText w:val="•"/>
      <w:lvlJc w:val="left"/>
      <w:pPr>
        <w:tabs>
          <w:tab w:val="num" w:pos="2160"/>
        </w:tabs>
        <w:ind w:left="2160" w:hanging="360"/>
      </w:pPr>
      <w:rPr>
        <w:rFonts w:ascii="Times New Roman" w:hAnsi="Times New Roman" w:hint="default"/>
      </w:rPr>
    </w:lvl>
    <w:lvl w:ilvl="3" w:tplc="9DDEDBD2" w:tentative="1">
      <w:start w:val="1"/>
      <w:numFmt w:val="bullet"/>
      <w:lvlText w:val="•"/>
      <w:lvlJc w:val="left"/>
      <w:pPr>
        <w:tabs>
          <w:tab w:val="num" w:pos="2880"/>
        </w:tabs>
        <w:ind w:left="2880" w:hanging="360"/>
      </w:pPr>
      <w:rPr>
        <w:rFonts w:ascii="Times New Roman" w:hAnsi="Times New Roman" w:hint="default"/>
      </w:rPr>
    </w:lvl>
    <w:lvl w:ilvl="4" w:tplc="A0264E2A" w:tentative="1">
      <w:start w:val="1"/>
      <w:numFmt w:val="bullet"/>
      <w:lvlText w:val="•"/>
      <w:lvlJc w:val="left"/>
      <w:pPr>
        <w:tabs>
          <w:tab w:val="num" w:pos="3600"/>
        </w:tabs>
        <w:ind w:left="3600" w:hanging="360"/>
      </w:pPr>
      <w:rPr>
        <w:rFonts w:ascii="Times New Roman" w:hAnsi="Times New Roman" w:hint="default"/>
      </w:rPr>
    </w:lvl>
    <w:lvl w:ilvl="5" w:tplc="F23EFB02" w:tentative="1">
      <w:start w:val="1"/>
      <w:numFmt w:val="bullet"/>
      <w:lvlText w:val="•"/>
      <w:lvlJc w:val="left"/>
      <w:pPr>
        <w:tabs>
          <w:tab w:val="num" w:pos="4320"/>
        </w:tabs>
        <w:ind w:left="4320" w:hanging="360"/>
      </w:pPr>
      <w:rPr>
        <w:rFonts w:ascii="Times New Roman" w:hAnsi="Times New Roman" w:hint="default"/>
      </w:rPr>
    </w:lvl>
    <w:lvl w:ilvl="6" w:tplc="2BCEC718" w:tentative="1">
      <w:start w:val="1"/>
      <w:numFmt w:val="bullet"/>
      <w:lvlText w:val="•"/>
      <w:lvlJc w:val="left"/>
      <w:pPr>
        <w:tabs>
          <w:tab w:val="num" w:pos="5040"/>
        </w:tabs>
        <w:ind w:left="5040" w:hanging="360"/>
      </w:pPr>
      <w:rPr>
        <w:rFonts w:ascii="Times New Roman" w:hAnsi="Times New Roman" w:hint="default"/>
      </w:rPr>
    </w:lvl>
    <w:lvl w:ilvl="7" w:tplc="77347EDA" w:tentative="1">
      <w:start w:val="1"/>
      <w:numFmt w:val="bullet"/>
      <w:lvlText w:val="•"/>
      <w:lvlJc w:val="left"/>
      <w:pPr>
        <w:tabs>
          <w:tab w:val="num" w:pos="5760"/>
        </w:tabs>
        <w:ind w:left="5760" w:hanging="360"/>
      </w:pPr>
      <w:rPr>
        <w:rFonts w:ascii="Times New Roman" w:hAnsi="Times New Roman" w:hint="default"/>
      </w:rPr>
    </w:lvl>
    <w:lvl w:ilvl="8" w:tplc="139A4C8E" w:tentative="1">
      <w:start w:val="1"/>
      <w:numFmt w:val="bullet"/>
      <w:lvlText w:val="•"/>
      <w:lvlJc w:val="left"/>
      <w:pPr>
        <w:tabs>
          <w:tab w:val="num" w:pos="6480"/>
        </w:tabs>
        <w:ind w:left="6480" w:hanging="360"/>
      </w:pPr>
      <w:rPr>
        <w:rFonts w:ascii="Times New Roman" w:hAnsi="Times New Roman" w:hint="default"/>
      </w:rPr>
    </w:lvl>
  </w:abstractNum>
  <w:abstractNum w:abstractNumId="6">
    <w:nsid w:val="37AB6214"/>
    <w:multiLevelType w:val="hybridMultilevel"/>
    <w:tmpl w:val="C712A1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C8456E0"/>
    <w:multiLevelType w:val="hybridMultilevel"/>
    <w:tmpl w:val="2D2078DE"/>
    <w:lvl w:ilvl="0" w:tplc="856CFCAE">
      <w:start w:val="1"/>
      <w:numFmt w:val="bullet"/>
      <w:lvlText w:val=""/>
      <w:lvlJc w:val="left"/>
      <w:pPr>
        <w:tabs>
          <w:tab w:val="num" w:pos="720"/>
        </w:tabs>
        <w:ind w:left="720" w:hanging="360"/>
      </w:pPr>
      <w:rPr>
        <w:rFonts w:ascii="Wingdings" w:hAnsi="Wingdings" w:hint="default"/>
        <w:color w:val="FFC000"/>
      </w:rPr>
    </w:lvl>
    <w:lvl w:ilvl="1" w:tplc="6D60847C" w:tentative="1">
      <w:start w:val="1"/>
      <w:numFmt w:val="bullet"/>
      <w:lvlText w:val="•"/>
      <w:lvlJc w:val="left"/>
      <w:pPr>
        <w:tabs>
          <w:tab w:val="num" w:pos="1440"/>
        </w:tabs>
        <w:ind w:left="1440" w:hanging="360"/>
      </w:pPr>
      <w:rPr>
        <w:rFonts w:ascii="Times New Roman" w:hAnsi="Times New Roman" w:hint="default"/>
      </w:rPr>
    </w:lvl>
    <w:lvl w:ilvl="2" w:tplc="F97801F0" w:tentative="1">
      <w:start w:val="1"/>
      <w:numFmt w:val="bullet"/>
      <w:lvlText w:val="•"/>
      <w:lvlJc w:val="left"/>
      <w:pPr>
        <w:tabs>
          <w:tab w:val="num" w:pos="2160"/>
        </w:tabs>
        <w:ind w:left="2160" w:hanging="360"/>
      </w:pPr>
      <w:rPr>
        <w:rFonts w:ascii="Times New Roman" w:hAnsi="Times New Roman" w:hint="default"/>
      </w:rPr>
    </w:lvl>
    <w:lvl w:ilvl="3" w:tplc="9DDEDBD2" w:tentative="1">
      <w:start w:val="1"/>
      <w:numFmt w:val="bullet"/>
      <w:lvlText w:val="•"/>
      <w:lvlJc w:val="left"/>
      <w:pPr>
        <w:tabs>
          <w:tab w:val="num" w:pos="2880"/>
        </w:tabs>
        <w:ind w:left="2880" w:hanging="360"/>
      </w:pPr>
      <w:rPr>
        <w:rFonts w:ascii="Times New Roman" w:hAnsi="Times New Roman" w:hint="default"/>
      </w:rPr>
    </w:lvl>
    <w:lvl w:ilvl="4" w:tplc="A0264E2A" w:tentative="1">
      <w:start w:val="1"/>
      <w:numFmt w:val="bullet"/>
      <w:lvlText w:val="•"/>
      <w:lvlJc w:val="left"/>
      <w:pPr>
        <w:tabs>
          <w:tab w:val="num" w:pos="3600"/>
        </w:tabs>
        <w:ind w:left="3600" w:hanging="360"/>
      </w:pPr>
      <w:rPr>
        <w:rFonts w:ascii="Times New Roman" w:hAnsi="Times New Roman" w:hint="default"/>
      </w:rPr>
    </w:lvl>
    <w:lvl w:ilvl="5" w:tplc="F23EFB02" w:tentative="1">
      <w:start w:val="1"/>
      <w:numFmt w:val="bullet"/>
      <w:lvlText w:val="•"/>
      <w:lvlJc w:val="left"/>
      <w:pPr>
        <w:tabs>
          <w:tab w:val="num" w:pos="4320"/>
        </w:tabs>
        <w:ind w:left="4320" w:hanging="360"/>
      </w:pPr>
      <w:rPr>
        <w:rFonts w:ascii="Times New Roman" w:hAnsi="Times New Roman" w:hint="default"/>
      </w:rPr>
    </w:lvl>
    <w:lvl w:ilvl="6" w:tplc="2BCEC718" w:tentative="1">
      <w:start w:val="1"/>
      <w:numFmt w:val="bullet"/>
      <w:lvlText w:val="•"/>
      <w:lvlJc w:val="left"/>
      <w:pPr>
        <w:tabs>
          <w:tab w:val="num" w:pos="5040"/>
        </w:tabs>
        <w:ind w:left="5040" w:hanging="360"/>
      </w:pPr>
      <w:rPr>
        <w:rFonts w:ascii="Times New Roman" w:hAnsi="Times New Roman" w:hint="default"/>
      </w:rPr>
    </w:lvl>
    <w:lvl w:ilvl="7" w:tplc="77347EDA" w:tentative="1">
      <w:start w:val="1"/>
      <w:numFmt w:val="bullet"/>
      <w:lvlText w:val="•"/>
      <w:lvlJc w:val="left"/>
      <w:pPr>
        <w:tabs>
          <w:tab w:val="num" w:pos="5760"/>
        </w:tabs>
        <w:ind w:left="5760" w:hanging="360"/>
      </w:pPr>
      <w:rPr>
        <w:rFonts w:ascii="Times New Roman" w:hAnsi="Times New Roman" w:hint="default"/>
      </w:rPr>
    </w:lvl>
    <w:lvl w:ilvl="8" w:tplc="139A4C8E" w:tentative="1">
      <w:start w:val="1"/>
      <w:numFmt w:val="bullet"/>
      <w:lvlText w:val="•"/>
      <w:lvlJc w:val="left"/>
      <w:pPr>
        <w:tabs>
          <w:tab w:val="num" w:pos="6480"/>
        </w:tabs>
        <w:ind w:left="6480" w:hanging="360"/>
      </w:pPr>
      <w:rPr>
        <w:rFonts w:ascii="Times New Roman" w:hAnsi="Times New Roman" w:hint="default"/>
      </w:rPr>
    </w:lvl>
  </w:abstractNum>
  <w:abstractNum w:abstractNumId="8">
    <w:nsid w:val="4B5D6129"/>
    <w:multiLevelType w:val="hybridMultilevel"/>
    <w:tmpl w:val="6A0844E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BCF03ED"/>
    <w:multiLevelType w:val="hybridMultilevel"/>
    <w:tmpl w:val="7D849F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C8255D7"/>
    <w:multiLevelType w:val="hybridMultilevel"/>
    <w:tmpl w:val="ADA2968C"/>
    <w:lvl w:ilvl="0" w:tplc="856CFCAE">
      <w:start w:val="1"/>
      <w:numFmt w:val="bullet"/>
      <w:lvlText w:val=""/>
      <w:lvlJc w:val="left"/>
      <w:pPr>
        <w:ind w:left="720" w:hanging="360"/>
      </w:pPr>
      <w:rPr>
        <w:rFonts w:ascii="Wingdings" w:hAnsi="Wingdings" w:hint="default"/>
        <w:color w:val="FFC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D75504"/>
    <w:multiLevelType w:val="hybridMultilevel"/>
    <w:tmpl w:val="68202A94"/>
    <w:lvl w:ilvl="0" w:tplc="FA124516">
      <w:start w:val="1"/>
      <w:numFmt w:val="bullet"/>
      <w:lvlText w:val="•"/>
      <w:lvlJc w:val="left"/>
      <w:pPr>
        <w:tabs>
          <w:tab w:val="num" w:pos="720"/>
        </w:tabs>
        <w:ind w:left="720" w:hanging="360"/>
      </w:pPr>
      <w:rPr>
        <w:rFonts w:ascii="Times New Roman" w:hAnsi="Times New Roman" w:hint="default"/>
      </w:rPr>
    </w:lvl>
    <w:lvl w:ilvl="1" w:tplc="C0CE32AC" w:tentative="1">
      <w:start w:val="1"/>
      <w:numFmt w:val="bullet"/>
      <w:lvlText w:val="•"/>
      <w:lvlJc w:val="left"/>
      <w:pPr>
        <w:tabs>
          <w:tab w:val="num" w:pos="1440"/>
        </w:tabs>
        <w:ind w:left="1440" w:hanging="360"/>
      </w:pPr>
      <w:rPr>
        <w:rFonts w:ascii="Times New Roman" w:hAnsi="Times New Roman" w:hint="default"/>
      </w:rPr>
    </w:lvl>
    <w:lvl w:ilvl="2" w:tplc="365CE1E2" w:tentative="1">
      <w:start w:val="1"/>
      <w:numFmt w:val="bullet"/>
      <w:lvlText w:val="•"/>
      <w:lvlJc w:val="left"/>
      <w:pPr>
        <w:tabs>
          <w:tab w:val="num" w:pos="2160"/>
        </w:tabs>
        <w:ind w:left="2160" w:hanging="360"/>
      </w:pPr>
      <w:rPr>
        <w:rFonts w:ascii="Times New Roman" w:hAnsi="Times New Roman" w:hint="default"/>
      </w:rPr>
    </w:lvl>
    <w:lvl w:ilvl="3" w:tplc="4762CD1C" w:tentative="1">
      <w:start w:val="1"/>
      <w:numFmt w:val="bullet"/>
      <w:lvlText w:val="•"/>
      <w:lvlJc w:val="left"/>
      <w:pPr>
        <w:tabs>
          <w:tab w:val="num" w:pos="2880"/>
        </w:tabs>
        <w:ind w:left="2880" w:hanging="360"/>
      </w:pPr>
      <w:rPr>
        <w:rFonts w:ascii="Times New Roman" w:hAnsi="Times New Roman" w:hint="default"/>
      </w:rPr>
    </w:lvl>
    <w:lvl w:ilvl="4" w:tplc="21F07256" w:tentative="1">
      <w:start w:val="1"/>
      <w:numFmt w:val="bullet"/>
      <w:lvlText w:val="•"/>
      <w:lvlJc w:val="left"/>
      <w:pPr>
        <w:tabs>
          <w:tab w:val="num" w:pos="3600"/>
        </w:tabs>
        <w:ind w:left="3600" w:hanging="360"/>
      </w:pPr>
      <w:rPr>
        <w:rFonts w:ascii="Times New Roman" w:hAnsi="Times New Roman" w:hint="default"/>
      </w:rPr>
    </w:lvl>
    <w:lvl w:ilvl="5" w:tplc="D430B1C2" w:tentative="1">
      <w:start w:val="1"/>
      <w:numFmt w:val="bullet"/>
      <w:lvlText w:val="•"/>
      <w:lvlJc w:val="left"/>
      <w:pPr>
        <w:tabs>
          <w:tab w:val="num" w:pos="4320"/>
        </w:tabs>
        <w:ind w:left="4320" w:hanging="360"/>
      </w:pPr>
      <w:rPr>
        <w:rFonts w:ascii="Times New Roman" w:hAnsi="Times New Roman" w:hint="default"/>
      </w:rPr>
    </w:lvl>
    <w:lvl w:ilvl="6" w:tplc="F9F82A3E" w:tentative="1">
      <w:start w:val="1"/>
      <w:numFmt w:val="bullet"/>
      <w:lvlText w:val="•"/>
      <w:lvlJc w:val="left"/>
      <w:pPr>
        <w:tabs>
          <w:tab w:val="num" w:pos="5040"/>
        </w:tabs>
        <w:ind w:left="5040" w:hanging="360"/>
      </w:pPr>
      <w:rPr>
        <w:rFonts w:ascii="Times New Roman" w:hAnsi="Times New Roman" w:hint="default"/>
      </w:rPr>
    </w:lvl>
    <w:lvl w:ilvl="7" w:tplc="D8782B16" w:tentative="1">
      <w:start w:val="1"/>
      <w:numFmt w:val="bullet"/>
      <w:lvlText w:val="•"/>
      <w:lvlJc w:val="left"/>
      <w:pPr>
        <w:tabs>
          <w:tab w:val="num" w:pos="5760"/>
        </w:tabs>
        <w:ind w:left="5760" w:hanging="360"/>
      </w:pPr>
      <w:rPr>
        <w:rFonts w:ascii="Times New Roman" w:hAnsi="Times New Roman" w:hint="default"/>
      </w:rPr>
    </w:lvl>
    <w:lvl w:ilvl="8" w:tplc="731EB254" w:tentative="1">
      <w:start w:val="1"/>
      <w:numFmt w:val="bullet"/>
      <w:lvlText w:val="•"/>
      <w:lvlJc w:val="left"/>
      <w:pPr>
        <w:tabs>
          <w:tab w:val="num" w:pos="6480"/>
        </w:tabs>
        <w:ind w:left="6480" w:hanging="360"/>
      </w:pPr>
      <w:rPr>
        <w:rFonts w:ascii="Times New Roman" w:hAnsi="Times New Roman" w:hint="default"/>
      </w:rPr>
    </w:lvl>
  </w:abstractNum>
  <w:abstractNum w:abstractNumId="12">
    <w:nsid w:val="552233CA"/>
    <w:multiLevelType w:val="hybridMultilevel"/>
    <w:tmpl w:val="384C0E00"/>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3">
    <w:nsid w:val="5C13034C"/>
    <w:multiLevelType w:val="hybridMultilevel"/>
    <w:tmpl w:val="6BC27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DAA15B7"/>
    <w:multiLevelType w:val="hybridMultilevel"/>
    <w:tmpl w:val="64BE2794"/>
    <w:lvl w:ilvl="0" w:tplc="856CFCAE">
      <w:start w:val="1"/>
      <w:numFmt w:val="bullet"/>
      <w:lvlText w:val=""/>
      <w:lvlJc w:val="left"/>
      <w:pPr>
        <w:ind w:left="720" w:hanging="360"/>
      </w:pPr>
      <w:rPr>
        <w:rFonts w:ascii="Wingdings" w:hAnsi="Wingdings" w:hint="default"/>
        <w:color w:val="FFC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33E13C1"/>
    <w:multiLevelType w:val="hybridMultilevel"/>
    <w:tmpl w:val="11AAF9DE"/>
    <w:lvl w:ilvl="0" w:tplc="01E884BC">
      <w:start w:val="1"/>
      <w:numFmt w:val="decimal"/>
      <w:pStyle w:val="Anha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667C7B3F"/>
    <w:multiLevelType w:val="hybridMultilevel"/>
    <w:tmpl w:val="C88C44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91C2CAC"/>
    <w:multiLevelType w:val="hybridMultilevel"/>
    <w:tmpl w:val="005C3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FF018B0"/>
    <w:multiLevelType w:val="hybridMultilevel"/>
    <w:tmpl w:val="87B6CBD8"/>
    <w:lvl w:ilvl="0" w:tplc="C470709E">
      <w:start w:val="1"/>
      <w:numFmt w:val="bullet"/>
      <w:lvlText w:val="•"/>
      <w:lvlJc w:val="left"/>
      <w:pPr>
        <w:tabs>
          <w:tab w:val="num" w:pos="720"/>
        </w:tabs>
        <w:ind w:left="720" w:hanging="360"/>
      </w:pPr>
      <w:rPr>
        <w:rFonts w:ascii="Times New Roman" w:hAnsi="Times New Roman" w:hint="default"/>
      </w:rPr>
    </w:lvl>
    <w:lvl w:ilvl="1" w:tplc="CE62260C" w:tentative="1">
      <w:start w:val="1"/>
      <w:numFmt w:val="bullet"/>
      <w:lvlText w:val="•"/>
      <w:lvlJc w:val="left"/>
      <w:pPr>
        <w:tabs>
          <w:tab w:val="num" w:pos="1440"/>
        </w:tabs>
        <w:ind w:left="1440" w:hanging="360"/>
      </w:pPr>
      <w:rPr>
        <w:rFonts w:ascii="Times New Roman" w:hAnsi="Times New Roman" w:hint="default"/>
      </w:rPr>
    </w:lvl>
    <w:lvl w:ilvl="2" w:tplc="28361074" w:tentative="1">
      <w:start w:val="1"/>
      <w:numFmt w:val="bullet"/>
      <w:lvlText w:val="•"/>
      <w:lvlJc w:val="left"/>
      <w:pPr>
        <w:tabs>
          <w:tab w:val="num" w:pos="2160"/>
        </w:tabs>
        <w:ind w:left="2160" w:hanging="360"/>
      </w:pPr>
      <w:rPr>
        <w:rFonts w:ascii="Times New Roman" w:hAnsi="Times New Roman" w:hint="default"/>
      </w:rPr>
    </w:lvl>
    <w:lvl w:ilvl="3" w:tplc="87DC8542" w:tentative="1">
      <w:start w:val="1"/>
      <w:numFmt w:val="bullet"/>
      <w:lvlText w:val="•"/>
      <w:lvlJc w:val="left"/>
      <w:pPr>
        <w:tabs>
          <w:tab w:val="num" w:pos="2880"/>
        </w:tabs>
        <w:ind w:left="2880" w:hanging="360"/>
      </w:pPr>
      <w:rPr>
        <w:rFonts w:ascii="Times New Roman" w:hAnsi="Times New Roman" w:hint="default"/>
      </w:rPr>
    </w:lvl>
    <w:lvl w:ilvl="4" w:tplc="BB3A434C" w:tentative="1">
      <w:start w:val="1"/>
      <w:numFmt w:val="bullet"/>
      <w:lvlText w:val="•"/>
      <w:lvlJc w:val="left"/>
      <w:pPr>
        <w:tabs>
          <w:tab w:val="num" w:pos="3600"/>
        </w:tabs>
        <w:ind w:left="3600" w:hanging="360"/>
      </w:pPr>
      <w:rPr>
        <w:rFonts w:ascii="Times New Roman" w:hAnsi="Times New Roman" w:hint="default"/>
      </w:rPr>
    </w:lvl>
    <w:lvl w:ilvl="5" w:tplc="4AA0398C" w:tentative="1">
      <w:start w:val="1"/>
      <w:numFmt w:val="bullet"/>
      <w:lvlText w:val="•"/>
      <w:lvlJc w:val="left"/>
      <w:pPr>
        <w:tabs>
          <w:tab w:val="num" w:pos="4320"/>
        </w:tabs>
        <w:ind w:left="4320" w:hanging="360"/>
      </w:pPr>
      <w:rPr>
        <w:rFonts w:ascii="Times New Roman" w:hAnsi="Times New Roman" w:hint="default"/>
      </w:rPr>
    </w:lvl>
    <w:lvl w:ilvl="6" w:tplc="328A279C" w:tentative="1">
      <w:start w:val="1"/>
      <w:numFmt w:val="bullet"/>
      <w:lvlText w:val="•"/>
      <w:lvlJc w:val="left"/>
      <w:pPr>
        <w:tabs>
          <w:tab w:val="num" w:pos="5040"/>
        </w:tabs>
        <w:ind w:left="5040" w:hanging="360"/>
      </w:pPr>
      <w:rPr>
        <w:rFonts w:ascii="Times New Roman" w:hAnsi="Times New Roman" w:hint="default"/>
      </w:rPr>
    </w:lvl>
    <w:lvl w:ilvl="7" w:tplc="DB8AC990" w:tentative="1">
      <w:start w:val="1"/>
      <w:numFmt w:val="bullet"/>
      <w:lvlText w:val="•"/>
      <w:lvlJc w:val="left"/>
      <w:pPr>
        <w:tabs>
          <w:tab w:val="num" w:pos="5760"/>
        </w:tabs>
        <w:ind w:left="5760" w:hanging="360"/>
      </w:pPr>
      <w:rPr>
        <w:rFonts w:ascii="Times New Roman" w:hAnsi="Times New Roman" w:hint="default"/>
      </w:rPr>
    </w:lvl>
    <w:lvl w:ilvl="8" w:tplc="4942C554" w:tentative="1">
      <w:start w:val="1"/>
      <w:numFmt w:val="bullet"/>
      <w:lvlText w:val="•"/>
      <w:lvlJc w:val="left"/>
      <w:pPr>
        <w:tabs>
          <w:tab w:val="num" w:pos="6480"/>
        </w:tabs>
        <w:ind w:left="6480" w:hanging="360"/>
      </w:pPr>
      <w:rPr>
        <w:rFonts w:ascii="Times New Roman" w:hAnsi="Times New Roman" w:hint="default"/>
      </w:rPr>
    </w:lvl>
  </w:abstractNum>
  <w:abstractNum w:abstractNumId="19">
    <w:nsid w:val="76840782"/>
    <w:multiLevelType w:val="multilevel"/>
    <w:tmpl w:val="81645BA8"/>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lang w:val="de-DE"/>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851"/>
        </w:tabs>
        <w:ind w:left="851" w:hanging="851"/>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9"/>
  </w:num>
  <w:num w:numId="2">
    <w:abstractNumId w:val="19"/>
  </w:num>
  <w:num w:numId="3">
    <w:abstractNumId w:val="15"/>
  </w:num>
  <w:num w:numId="4">
    <w:abstractNumId w:val="0"/>
  </w:num>
  <w:num w:numId="5">
    <w:abstractNumId w:val="13"/>
  </w:num>
  <w:num w:numId="6">
    <w:abstractNumId w:val="2"/>
  </w:num>
  <w:num w:numId="7">
    <w:abstractNumId w:val="17"/>
  </w:num>
  <w:num w:numId="8">
    <w:abstractNumId w:val="10"/>
  </w:num>
  <w:num w:numId="9">
    <w:abstractNumId w:val="3"/>
  </w:num>
  <w:num w:numId="10">
    <w:abstractNumId w:val="14"/>
  </w:num>
  <w:num w:numId="11">
    <w:abstractNumId w:val="11"/>
  </w:num>
  <w:num w:numId="12">
    <w:abstractNumId w:val="18"/>
  </w:num>
  <w:num w:numId="13">
    <w:abstractNumId w:val="5"/>
  </w:num>
  <w:num w:numId="14">
    <w:abstractNumId w:val="7"/>
  </w:num>
  <w:num w:numId="15">
    <w:abstractNumId w:val="4"/>
  </w:num>
  <w:num w:numId="16">
    <w:abstractNumId w:val="1"/>
  </w:num>
  <w:num w:numId="17">
    <w:abstractNumId w:val="16"/>
  </w:num>
  <w:num w:numId="18">
    <w:abstractNumId w:val="6"/>
  </w:num>
  <w:num w:numId="19">
    <w:abstractNumId w:val="12"/>
  </w:num>
  <w:num w:numId="20">
    <w:abstractNumId w:val="9"/>
  </w:num>
  <w:num w:numId="21">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removePersonalInformation/>
  <w:removeDateAndTime/>
  <w:proofState w:spelling="clean" w:grammar="clean"/>
  <w:attachedTemplate r:id="rId1"/>
  <w:defaultTabStop w:val="0"/>
  <w:hyphenationZone w:val="425"/>
  <w:evenAndOddHeaders/>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C21D0E"/>
    <w:rsid w:val="000018E3"/>
    <w:rsid w:val="00003C84"/>
    <w:rsid w:val="00004570"/>
    <w:rsid w:val="00004696"/>
    <w:rsid w:val="00005AF9"/>
    <w:rsid w:val="00005E0D"/>
    <w:rsid w:val="000066A0"/>
    <w:rsid w:val="00007DDC"/>
    <w:rsid w:val="00010C8A"/>
    <w:rsid w:val="0001227C"/>
    <w:rsid w:val="0001400D"/>
    <w:rsid w:val="000142AC"/>
    <w:rsid w:val="00016819"/>
    <w:rsid w:val="0002013C"/>
    <w:rsid w:val="00020E8D"/>
    <w:rsid w:val="000215D0"/>
    <w:rsid w:val="000220A3"/>
    <w:rsid w:val="0002708D"/>
    <w:rsid w:val="00027252"/>
    <w:rsid w:val="00030263"/>
    <w:rsid w:val="000333AE"/>
    <w:rsid w:val="000335FB"/>
    <w:rsid w:val="0003390E"/>
    <w:rsid w:val="0003427B"/>
    <w:rsid w:val="000349B5"/>
    <w:rsid w:val="00036310"/>
    <w:rsid w:val="00040171"/>
    <w:rsid w:val="00042A3D"/>
    <w:rsid w:val="00043B89"/>
    <w:rsid w:val="00051051"/>
    <w:rsid w:val="0005231B"/>
    <w:rsid w:val="00052C2A"/>
    <w:rsid w:val="00054C65"/>
    <w:rsid w:val="0005714D"/>
    <w:rsid w:val="000574C2"/>
    <w:rsid w:val="000577ED"/>
    <w:rsid w:val="00057873"/>
    <w:rsid w:val="00057C56"/>
    <w:rsid w:val="00060204"/>
    <w:rsid w:val="00060237"/>
    <w:rsid w:val="00060E19"/>
    <w:rsid w:val="00061E80"/>
    <w:rsid w:val="0006207C"/>
    <w:rsid w:val="00062209"/>
    <w:rsid w:val="00067BF2"/>
    <w:rsid w:val="00070448"/>
    <w:rsid w:val="00070CA8"/>
    <w:rsid w:val="00071349"/>
    <w:rsid w:val="00071A4D"/>
    <w:rsid w:val="00072CE1"/>
    <w:rsid w:val="00077471"/>
    <w:rsid w:val="0008148E"/>
    <w:rsid w:val="00085075"/>
    <w:rsid w:val="000863F0"/>
    <w:rsid w:val="000902B4"/>
    <w:rsid w:val="00091244"/>
    <w:rsid w:val="00091F0D"/>
    <w:rsid w:val="0009324B"/>
    <w:rsid w:val="000940C3"/>
    <w:rsid w:val="00095C19"/>
    <w:rsid w:val="0009641F"/>
    <w:rsid w:val="000967CB"/>
    <w:rsid w:val="000A0AF0"/>
    <w:rsid w:val="000A0F21"/>
    <w:rsid w:val="000A1201"/>
    <w:rsid w:val="000A258C"/>
    <w:rsid w:val="000A3AD9"/>
    <w:rsid w:val="000A4444"/>
    <w:rsid w:val="000B0292"/>
    <w:rsid w:val="000B0EFA"/>
    <w:rsid w:val="000B32DD"/>
    <w:rsid w:val="000B4E19"/>
    <w:rsid w:val="000B591F"/>
    <w:rsid w:val="000C1836"/>
    <w:rsid w:val="000C24FC"/>
    <w:rsid w:val="000C2599"/>
    <w:rsid w:val="000C3A37"/>
    <w:rsid w:val="000C45AD"/>
    <w:rsid w:val="000D31FF"/>
    <w:rsid w:val="000D4DC3"/>
    <w:rsid w:val="000D4FCF"/>
    <w:rsid w:val="000D5C42"/>
    <w:rsid w:val="000E1C2D"/>
    <w:rsid w:val="000E282C"/>
    <w:rsid w:val="000E3248"/>
    <w:rsid w:val="000E3C31"/>
    <w:rsid w:val="000E49CC"/>
    <w:rsid w:val="000E595C"/>
    <w:rsid w:val="000E6E99"/>
    <w:rsid w:val="000F0AE0"/>
    <w:rsid w:val="000F169A"/>
    <w:rsid w:val="000F1805"/>
    <w:rsid w:val="000F2C13"/>
    <w:rsid w:val="000F359B"/>
    <w:rsid w:val="000F378F"/>
    <w:rsid w:val="000F4123"/>
    <w:rsid w:val="000F48F5"/>
    <w:rsid w:val="000F4F87"/>
    <w:rsid w:val="000F64C0"/>
    <w:rsid w:val="000F72A9"/>
    <w:rsid w:val="000F79BD"/>
    <w:rsid w:val="001003E6"/>
    <w:rsid w:val="00100897"/>
    <w:rsid w:val="001019BE"/>
    <w:rsid w:val="0010239F"/>
    <w:rsid w:val="00103066"/>
    <w:rsid w:val="0010456F"/>
    <w:rsid w:val="00104DF3"/>
    <w:rsid w:val="00104E16"/>
    <w:rsid w:val="0010510A"/>
    <w:rsid w:val="00105C66"/>
    <w:rsid w:val="00106AA4"/>
    <w:rsid w:val="001072E4"/>
    <w:rsid w:val="00110169"/>
    <w:rsid w:val="0011085B"/>
    <w:rsid w:val="00110BAF"/>
    <w:rsid w:val="00110BE1"/>
    <w:rsid w:val="0011115D"/>
    <w:rsid w:val="00112402"/>
    <w:rsid w:val="001145A0"/>
    <w:rsid w:val="00115F8A"/>
    <w:rsid w:val="001162AD"/>
    <w:rsid w:val="001170C6"/>
    <w:rsid w:val="00120FDC"/>
    <w:rsid w:val="001216D4"/>
    <w:rsid w:val="00122891"/>
    <w:rsid w:val="00122F20"/>
    <w:rsid w:val="001242E2"/>
    <w:rsid w:val="0012719F"/>
    <w:rsid w:val="00132A38"/>
    <w:rsid w:val="00135BDB"/>
    <w:rsid w:val="00136A13"/>
    <w:rsid w:val="00137208"/>
    <w:rsid w:val="001406B6"/>
    <w:rsid w:val="00140772"/>
    <w:rsid w:val="00140C07"/>
    <w:rsid w:val="001423BE"/>
    <w:rsid w:val="001424AF"/>
    <w:rsid w:val="0014532C"/>
    <w:rsid w:val="001458AD"/>
    <w:rsid w:val="00146647"/>
    <w:rsid w:val="0015023F"/>
    <w:rsid w:val="001513A3"/>
    <w:rsid w:val="00152EBE"/>
    <w:rsid w:val="0015352D"/>
    <w:rsid w:val="00153ED7"/>
    <w:rsid w:val="00154417"/>
    <w:rsid w:val="00155BCC"/>
    <w:rsid w:val="0015644B"/>
    <w:rsid w:val="001565CC"/>
    <w:rsid w:val="0015759B"/>
    <w:rsid w:val="00157FE4"/>
    <w:rsid w:val="00161EE3"/>
    <w:rsid w:val="00164631"/>
    <w:rsid w:val="00164A13"/>
    <w:rsid w:val="001656B9"/>
    <w:rsid w:val="00165D5D"/>
    <w:rsid w:val="001672E2"/>
    <w:rsid w:val="00167501"/>
    <w:rsid w:val="001679CC"/>
    <w:rsid w:val="00170B4C"/>
    <w:rsid w:val="001712B5"/>
    <w:rsid w:val="00171C77"/>
    <w:rsid w:val="00173A3C"/>
    <w:rsid w:val="001760FD"/>
    <w:rsid w:val="001766CF"/>
    <w:rsid w:val="0018001E"/>
    <w:rsid w:val="00180F37"/>
    <w:rsid w:val="00181170"/>
    <w:rsid w:val="00182AC9"/>
    <w:rsid w:val="0018393F"/>
    <w:rsid w:val="0018426E"/>
    <w:rsid w:val="00184476"/>
    <w:rsid w:val="00184CC0"/>
    <w:rsid w:val="00185462"/>
    <w:rsid w:val="00185A3C"/>
    <w:rsid w:val="00186414"/>
    <w:rsid w:val="0019049A"/>
    <w:rsid w:val="00191E3D"/>
    <w:rsid w:val="00192093"/>
    <w:rsid w:val="00195404"/>
    <w:rsid w:val="0019552F"/>
    <w:rsid w:val="00195A20"/>
    <w:rsid w:val="001970EA"/>
    <w:rsid w:val="00197243"/>
    <w:rsid w:val="0019743D"/>
    <w:rsid w:val="001A01E9"/>
    <w:rsid w:val="001A0863"/>
    <w:rsid w:val="001A1F04"/>
    <w:rsid w:val="001A319E"/>
    <w:rsid w:val="001A34C9"/>
    <w:rsid w:val="001A4514"/>
    <w:rsid w:val="001A47AB"/>
    <w:rsid w:val="001A48FF"/>
    <w:rsid w:val="001A4C72"/>
    <w:rsid w:val="001A674B"/>
    <w:rsid w:val="001A721A"/>
    <w:rsid w:val="001A783B"/>
    <w:rsid w:val="001A78F5"/>
    <w:rsid w:val="001B1A1A"/>
    <w:rsid w:val="001B2827"/>
    <w:rsid w:val="001B30CD"/>
    <w:rsid w:val="001C0B0E"/>
    <w:rsid w:val="001C0CAA"/>
    <w:rsid w:val="001C3215"/>
    <w:rsid w:val="001C45DD"/>
    <w:rsid w:val="001C5228"/>
    <w:rsid w:val="001C550A"/>
    <w:rsid w:val="001D01E7"/>
    <w:rsid w:val="001D03BA"/>
    <w:rsid w:val="001D05A7"/>
    <w:rsid w:val="001D101A"/>
    <w:rsid w:val="001D54DC"/>
    <w:rsid w:val="001D63AD"/>
    <w:rsid w:val="001D77EF"/>
    <w:rsid w:val="001E0AB6"/>
    <w:rsid w:val="001E194B"/>
    <w:rsid w:val="001E1C67"/>
    <w:rsid w:val="001E1F7B"/>
    <w:rsid w:val="001E2D19"/>
    <w:rsid w:val="001E2EB8"/>
    <w:rsid w:val="001E5972"/>
    <w:rsid w:val="001E61F4"/>
    <w:rsid w:val="001E766F"/>
    <w:rsid w:val="001E7F5D"/>
    <w:rsid w:val="001F3026"/>
    <w:rsid w:val="001F33AF"/>
    <w:rsid w:val="001F33C6"/>
    <w:rsid w:val="001F3429"/>
    <w:rsid w:val="001F7E76"/>
    <w:rsid w:val="002009A0"/>
    <w:rsid w:val="00200E48"/>
    <w:rsid w:val="00202431"/>
    <w:rsid w:val="002037D9"/>
    <w:rsid w:val="0020415B"/>
    <w:rsid w:val="00204CCC"/>
    <w:rsid w:val="00204D49"/>
    <w:rsid w:val="00205036"/>
    <w:rsid w:val="00205039"/>
    <w:rsid w:val="002075EF"/>
    <w:rsid w:val="00207EC3"/>
    <w:rsid w:val="00210007"/>
    <w:rsid w:val="002132D8"/>
    <w:rsid w:val="00215426"/>
    <w:rsid w:val="00216E2E"/>
    <w:rsid w:val="002175AD"/>
    <w:rsid w:val="002208D9"/>
    <w:rsid w:val="0022110A"/>
    <w:rsid w:val="0022572F"/>
    <w:rsid w:val="00225C55"/>
    <w:rsid w:val="002267A2"/>
    <w:rsid w:val="00226E73"/>
    <w:rsid w:val="0022769E"/>
    <w:rsid w:val="002276BD"/>
    <w:rsid w:val="00227EE6"/>
    <w:rsid w:val="002320A2"/>
    <w:rsid w:val="00232D6C"/>
    <w:rsid w:val="00233650"/>
    <w:rsid w:val="002361C5"/>
    <w:rsid w:val="002362E6"/>
    <w:rsid w:val="00236A8E"/>
    <w:rsid w:val="0023756A"/>
    <w:rsid w:val="00237CF1"/>
    <w:rsid w:val="00240A87"/>
    <w:rsid w:val="0024163A"/>
    <w:rsid w:val="00242A4A"/>
    <w:rsid w:val="00242FF6"/>
    <w:rsid w:val="0024336A"/>
    <w:rsid w:val="00247768"/>
    <w:rsid w:val="00247A7A"/>
    <w:rsid w:val="00250F5B"/>
    <w:rsid w:val="00251EA5"/>
    <w:rsid w:val="00253F90"/>
    <w:rsid w:val="00254718"/>
    <w:rsid w:val="0025775C"/>
    <w:rsid w:val="0025795E"/>
    <w:rsid w:val="00257B8E"/>
    <w:rsid w:val="00260BEC"/>
    <w:rsid w:val="00261547"/>
    <w:rsid w:val="00261D9A"/>
    <w:rsid w:val="00263DCC"/>
    <w:rsid w:val="0026603D"/>
    <w:rsid w:val="00266D29"/>
    <w:rsid w:val="00270F36"/>
    <w:rsid w:val="00271C99"/>
    <w:rsid w:val="00274436"/>
    <w:rsid w:val="00274511"/>
    <w:rsid w:val="0027495C"/>
    <w:rsid w:val="00282183"/>
    <w:rsid w:val="00283D7E"/>
    <w:rsid w:val="00285781"/>
    <w:rsid w:val="0028618E"/>
    <w:rsid w:val="00290BB3"/>
    <w:rsid w:val="00291CBF"/>
    <w:rsid w:val="00293C53"/>
    <w:rsid w:val="00294A67"/>
    <w:rsid w:val="00295165"/>
    <w:rsid w:val="00295E60"/>
    <w:rsid w:val="002973F7"/>
    <w:rsid w:val="0029748E"/>
    <w:rsid w:val="002A1F87"/>
    <w:rsid w:val="002B0891"/>
    <w:rsid w:val="002B4355"/>
    <w:rsid w:val="002B6680"/>
    <w:rsid w:val="002B6974"/>
    <w:rsid w:val="002B6D2B"/>
    <w:rsid w:val="002B77CA"/>
    <w:rsid w:val="002B7BAE"/>
    <w:rsid w:val="002B7F87"/>
    <w:rsid w:val="002C4F42"/>
    <w:rsid w:val="002C5EE2"/>
    <w:rsid w:val="002C623C"/>
    <w:rsid w:val="002C633C"/>
    <w:rsid w:val="002C73FC"/>
    <w:rsid w:val="002D0ADA"/>
    <w:rsid w:val="002D154D"/>
    <w:rsid w:val="002D185A"/>
    <w:rsid w:val="002D187B"/>
    <w:rsid w:val="002D41AD"/>
    <w:rsid w:val="002D4952"/>
    <w:rsid w:val="002D57B3"/>
    <w:rsid w:val="002D7128"/>
    <w:rsid w:val="002E292D"/>
    <w:rsid w:val="002E298B"/>
    <w:rsid w:val="002E3DEF"/>
    <w:rsid w:val="002E423B"/>
    <w:rsid w:val="002E557B"/>
    <w:rsid w:val="002E5795"/>
    <w:rsid w:val="002E6EF5"/>
    <w:rsid w:val="002E7087"/>
    <w:rsid w:val="002F02D0"/>
    <w:rsid w:val="002F0663"/>
    <w:rsid w:val="002F43CF"/>
    <w:rsid w:val="002F51E8"/>
    <w:rsid w:val="002F6C8D"/>
    <w:rsid w:val="002F738B"/>
    <w:rsid w:val="0030223D"/>
    <w:rsid w:val="00302D6A"/>
    <w:rsid w:val="00302DF7"/>
    <w:rsid w:val="00302EC6"/>
    <w:rsid w:val="00304CD9"/>
    <w:rsid w:val="00306001"/>
    <w:rsid w:val="00306475"/>
    <w:rsid w:val="00307140"/>
    <w:rsid w:val="00307BF8"/>
    <w:rsid w:val="00307E64"/>
    <w:rsid w:val="003104AC"/>
    <w:rsid w:val="00310CD7"/>
    <w:rsid w:val="00311BD8"/>
    <w:rsid w:val="0031286D"/>
    <w:rsid w:val="00313CAD"/>
    <w:rsid w:val="0031413B"/>
    <w:rsid w:val="0031537B"/>
    <w:rsid w:val="0031584B"/>
    <w:rsid w:val="00316FAB"/>
    <w:rsid w:val="0032078A"/>
    <w:rsid w:val="00320D63"/>
    <w:rsid w:val="003233D5"/>
    <w:rsid w:val="0032364F"/>
    <w:rsid w:val="003240DB"/>
    <w:rsid w:val="00324408"/>
    <w:rsid w:val="003245C6"/>
    <w:rsid w:val="00325592"/>
    <w:rsid w:val="0032574A"/>
    <w:rsid w:val="00326A7C"/>
    <w:rsid w:val="00327509"/>
    <w:rsid w:val="003277B7"/>
    <w:rsid w:val="00331CDC"/>
    <w:rsid w:val="003324A5"/>
    <w:rsid w:val="00332F3D"/>
    <w:rsid w:val="00333F5A"/>
    <w:rsid w:val="003347D3"/>
    <w:rsid w:val="00334C01"/>
    <w:rsid w:val="00335B22"/>
    <w:rsid w:val="0033612D"/>
    <w:rsid w:val="00340A57"/>
    <w:rsid w:val="00341AA6"/>
    <w:rsid w:val="0034252C"/>
    <w:rsid w:val="003447BC"/>
    <w:rsid w:val="00344F6C"/>
    <w:rsid w:val="003453BB"/>
    <w:rsid w:val="00346194"/>
    <w:rsid w:val="00346EF8"/>
    <w:rsid w:val="003475DC"/>
    <w:rsid w:val="003528C7"/>
    <w:rsid w:val="0035473A"/>
    <w:rsid w:val="00356BE7"/>
    <w:rsid w:val="00356C9D"/>
    <w:rsid w:val="003570B5"/>
    <w:rsid w:val="003603FB"/>
    <w:rsid w:val="0036123C"/>
    <w:rsid w:val="0036138D"/>
    <w:rsid w:val="00362EAA"/>
    <w:rsid w:val="00366B17"/>
    <w:rsid w:val="00370D4F"/>
    <w:rsid w:val="00371A01"/>
    <w:rsid w:val="00372619"/>
    <w:rsid w:val="00372831"/>
    <w:rsid w:val="003740B9"/>
    <w:rsid w:val="00374BCC"/>
    <w:rsid w:val="003775CC"/>
    <w:rsid w:val="00380AB4"/>
    <w:rsid w:val="00380F70"/>
    <w:rsid w:val="00382585"/>
    <w:rsid w:val="00384847"/>
    <w:rsid w:val="00384E86"/>
    <w:rsid w:val="00386A5C"/>
    <w:rsid w:val="00386FBA"/>
    <w:rsid w:val="00390250"/>
    <w:rsid w:val="0039066B"/>
    <w:rsid w:val="00393C17"/>
    <w:rsid w:val="00394E34"/>
    <w:rsid w:val="00397AE4"/>
    <w:rsid w:val="003A020E"/>
    <w:rsid w:val="003A6227"/>
    <w:rsid w:val="003A7189"/>
    <w:rsid w:val="003A7491"/>
    <w:rsid w:val="003B0FBE"/>
    <w:rsid w:val="003B216D"/>
    <w:rsid w:val="003B35B0"/>
    <w:rsid w:val="003B4091"/>
    <w:rsid w:val="003B41EE"/>
    <w:rsid w:val="003B5C0F"/>
    <w:rsid w:val="003B5F9A"/>
    <w:rsid w:val="003B7996"/>
    <w:rsid w:val="003C12BB"/>
    <w:rsid w:val="003C1ACC"/>
    <w:rsid w:val="003C222F"/>
    <w:rsid w:val="003C25E0"/>
    <w:rsid w:val="003C614E"/>
    <w:rsid w:val="003C7159"/>
    <w:rsid w:val="003C71B9"/>
    <w:rsid w:val="003D0182"/>
    <w:rsid w:val="003D4735"/>
    <w:rsid w:val="003D5084"/>
    <w:rsid w:val="003D5332"/>
    <w:rsid w:val="003D6A32"/>
    <w:rsid w:val="003D7447"/>
    <w:rsid w:val="003D7E2B"/>
    <w:rsid w:val="003E1DEE"/>
    <w:rsid w:val="003E330A"/>
    <w:rsid w:val="003E53D0"/>
    <w:rsid w:val="003E5916"/>
    <w:rsid w:val="003E5D03"/>
    <w:rsid w:val="003E669F"/>
    <w:rsid w:val="003E7044"/>
    <w:rsid w:val="003F08BD"/>
    <w:rsid w:val="003F0C4A"/>
    <w:rsid w:val="003F16D9"/>
    <w:rsid w:val="003F184F"/>
    <w:rsid w:val="003F2568"/>
    <w:rsid w:val="003F3787"/>
    <w:rsid w:val="003F4451"/>
    <w:rsid w:val="003F452E"/>
    <w:rsid w:val="003F5710"/>
    <w:rsid w:val="003F6716"/>
    <w:rsid w:val="003F6B48"/>
    <w:rsid w:val="003F6DB4"/>
    <w:rsid w:val="003F72C8"/>
    <w:rsid w:val="00400A82"/>
    <w:rsid w:val="00400A86"/>
    <w:rsid w:val="00400FDC"/>
    <w:rsid w:val="004019E8"/>
    <w:rsid w:val="00401E49"/>
    <w:rsid w:val="00401F96"/>
    <w:rsid w:val="00402D4A"/>
    <w:rsid w:val="004036FE"/>
    <w:rsid w:val="00403B9C"/>
    <w:rsid w:val="00403F5D"/>
    <w:rsid w:val="004046F3"/>
    <w:rsid w:val="00404F28"/>
    <w:rsid w:val="004051DD"/>
    <w:rsid w:val="00405C1E"/>
    <w:rsid w:val="00405FAE"/>
    <w:rsid w:val="00406EC3"/>
    <w:rsid w:val="0040716A"/>
    <w:rsid w:val="00407EE9"/>
    <w:rsid w:val="00410F20"/>
    <w:rsid w:val="004114F8"/>
    <w:rsid w:val="00411D5D"/>
    <w:rsid w:val="00414216"/>
    <w:rsid w:val="00415E66"/>
    <w:rsid w:val="004160F7"/>
    <w:rsid w:val="004165D4"/>
    <w:rsid w:val="00417601"/>
    <w:rsid w:val="00417B5F"/>
    <w:rsid w:val="00420A06"/>
    <w:rsid w:val="00421158"/>
    <w:rsid w:val="00422615"/>
    <w:rsid w:val="00423108"/>
    <w:rsid w:val="004238B3"/>
    <w:rsid w:val="00424413"/>
    <w:rsid w:val="00425AB0"/>
    <w:rsid w:val="00427B79"/>
    <w:rsid w:val="004310E3"/>
    <w:rsid w:val="00431254"/>
    <w:rsid w:val="004312A2"/>
    <w:rsid w:val="0043170D"/>
    <w:rsid w:val="00431C3D"/>
    <w:rsid w:val="00433352"/>
    <w:rsid w:val="00433BDF"/>
    <w:rsid w:val="00434AAA"/>
    <w:rsid w:val="00434B08"/>
    <w:rsid w:val="0043598D"/>
    <w:rsid w:val="004361B5"/>
    <w:rsid w:val="00437072"/>
    <w:rsid w:val="0043747A"/>
    <w:rsid w:val="004377E6"/>
    <w:rsid w:val="00440629"/>
    <w:rsid w:val="0044109D"/>
    <w:rsid w:val="0044259B"/>
    <w:rsid w:val="00447685"/>
    <w:rsid w:val="004477F6"/>
    <w:rsid w:val="00447E77"/>
    <w:rsid w:val="00454099"/>
    <w:rsid w:val="00454C11"/>
    <w:rsid w:val="0045599B"/>
    <w:rsid w:val="00456220"/>
    <w:rsid w:val="00462946"/>
    <w:rsid w:val="00463334"/>
    <w:rsid w:val="004634D1"/>
    <w:rsid w:val="00464613"/>
    <w:rsid w:val="0046608D"/>
    <w:rsid w:val="00472171"/>
    <w:rsid w:val="00473F9F"/>
    <w:rsid w:val="00474C41"/>
    <w:rsid w:val="004764BD"/>
    <w:rsid w:val="0047680B"/>
    <w:rsid w:val="004775C1"/>
    <w:rsid w:val="0048033A"/>
    <w:rsid w:val="00480F99"/>
    <w:rsid w:val="00481EAD"/>
    <w:rsid w:val="00482733"/>
    <w:rsid w:val="004828FA"/>
    <w:rsid w:val="004833CD"/>
    <w:rsid w:val="0048377C"/>
    <w:rsid w:val="00483B05"/>
    <w:rsid w:val="00484423"/>
    <w:rsid w:val="0048557A"/>
    <w:rsid w:val="00486CFF"/>
    <w:rsid w:val="00486D39"/>
    <w:rsid w:val="004873B3"/>
    <w:rsid w:val="004874A3"/>
    <w:rsid w:val="00491E21"/>
    <w:rsid w:val="00493085"/>
    <w:rsid w:val="00496406"/>
    <w:rsid w:val="00496CDA"/>
    <w:rsid w:val="00497AB5"/>
    <w:rsid w:val="004A1A08"/>
    <w:rsid w:val="004A1E23"/>
    <w:rsid w:val="004A3BBB"/>
    <w:rsid w:val="004A4C90"/>
    <w:rsid w:val="004A5A79"/>
    <w:rsid w:val="004A5EDC"/>
    <w:rsid w:val="004A652A"/>
    <w:rsid w:val="004A7923"/>
    <w:rsid w:val="004B0518"/>
    <w:rsid w:val="004B147F"/>
    <w:rsid w:val="004B194A"/>
    <w:rsid w:val="004B1A00"/>
    <w:rsid w:val="004B2C41"/>
    <w:rsid w:val="004B3446"/>
    <w:rsid w:val="004B3820"/>
    <w:rsid w:val="004B4C6E"/>
    <w:rsid w:val="004B5265"/>
    <w:rsid w:val="004B52AB"/>
    <w:rsid w:val="004B5B87"/>
    <w:rsid w:val="004B5ED2"/>
    <w:rsid w:val="004B6128"/>
    <w:rsid w:val="004B6500"/>
    <w:rsid w:val="004C088D"/>
    <w:rsid w:val="004C2F35"/>
    <w:rsid w:val="004C337F"/>
    <w:rsid w:val="004C3449"/>
    <w:rsid w:val="004C4B46"/>
    <w:rsid w:val="004C51C9"/>
    <w:rsid w:val="004C692F"/>
    <w:rsid w:val="004C794C"/>
    <w:rsid w:val="004D1A1D"/>
    <w:rsid w:val="004D23F0"/>
    <w:rsid w:val="004D3E28"/>
    <w:rsid w:val="004D6E11"/>
    <w:rsid w:val="004D6F89"/>
    <w:rsid w:val="004E10F2"/>
    <w:rsid w:val="004E22FC"/>
    <w:rsid w:val="004E2C5B"/>
    <w:rsid w:val="004E3448"/>
    <w:rsid w:val="004E4037"/>
    <w:rsid w:val="004E4D27"/>
    <w:rsid w:val="004E5087"/>
    <w:rsid w:val="004E63E9"/>
    <w:rsid w:val="004E6933"/>
    <w:rsid w:val="004E75F3"/>
    <w:rsid w:val="004F44C1"/>
    <w:rsid w:val="004F4D85"/>
    <w:rsid w:val="004F5447"/>
    <w:rsid w:val="00501668"/>
    <w:rsid w:val="00501FBD"/>
    <w:rsid w:val="005023DD"/>
    <w:rsid w:val="0050481C"/>
    <w:rsid w:val="00506C4F"/>
    <w:rsid w:val="0050742B"/>
    <w:rsid w:val="005079DC"/>
    <w:rsid w:val="00510FC9"/>
    <w:rsid w:val="005110FF"/>
    <w:rsid w:val="00511679"/>
    <w:rsid w:val="00514CA6"/>
    <w:rsid w:val="005171D2"/>
    <w:rsid w:val="005214A0"/>
    <w:rsid w:val="0052219F"/>
    <w:rsid w:val="00522256"/>
    <w:rsid w:val="00522BD3"/>
    <w:rsid w:val="00524249"/>
    <w:rsid w:val="00524D0A"/>
    <w:rsid w:val="00524DB5"/>
    <w:rsid w:val="00526CE8"/>
    <w:rsid w:val="00527AFE"/>
    <w:rsid w:val="00530634"/>
    <w:rsid w:val="005316A8"/>
    <w:rsid w:val="005319A9"/>
    <w:rsid w:val="005321EC"/>
    <w:rsid w:val="00533FC0"/>
    <w:rsid w:val="0053656A"/>
    <w:rsid w:val="005369FE"/>
    <w:rsid w:val="0054129B"/>
    <w:rsid w:val="00541B94"/>
    <w:rsid w:val="005443B0"/>
    <w:rsid w:val="00544458"/>
    <w:rsid w:val="005444E4"/>
    <w:rsid w:val="00546D66"/>
    <w:rsid w:val="00546FAB"/>
    <w:rsid w:val="00547C23"/>
    <w:rsid w:val="00552E39"/>
    <w:rsid w:val="00553644"/>
    <w:rsid w:val="00554974"/>
    <w:rsid w:val="0055507B"/>
    <w:rsid w:val="005550A1"/>
    <w:rsid w:val="0055754C"/>
    <w:rsid w:val="005604C2"/>
    <w:rsid w:val="0056073D"/>
    <w:rsid w:val="005626B0"/>
    <w:rsid w:val="00562F36"/>
    <w:rsid w:val="00565F94"/>
    <w:rsid w:val="00566C80"/>
    <w:rsid w:val="005670B6"/>
    <w:rsid w:val="005671AC"/>
    <w:rsid w:val="005674CF"/>
    <w:rsid w:val="00567B2A"/>
    <w:rsid w:val="00570CE4"/>
    <w:rsid w:val="0057286E"/>
    <w:rsid w:val="00574883"/>
    <w:rsid w:val="00577C00"/>
    <w:rsid w:val="00580BA1"/>
    <w:rsid w:val="00582BCA"/>
    <w:rsid w:val="005838D4"/>
    <w:rsid w:val="0058628C"/>
    <w:rsid w:val="00586BF0"/>
    <w:rsid w:val="00587A4F"/>
    <w:rsid w:val="00590615"/>
    <w:rsid w:val="00590EC3"/>
    <w:rsid w:val="005922B7"/>
    <w:rsid w:val="00593CBB"/>
    <w:rsid w:val="00594732"/>
    <w:rsid w:val="0059519B"/>
    <w:rsid w:val="00595D96"/>
    <w:rsid w:val="00596563"/>
    <w:rsid w:val="005A0E3A"/>
    <w:rsid w:val="005A128D"/>
    <w:rsid w:val="005A2263"/>
    <w:rsid w:val="005A4DF6"/>
    <w:rsid w:val="005A5A5D"/>
    <w:rsid w:val="005A6113"/>
    <w:rsid w:val="005A72CC"/>
    <w:rsid w:val="005A73F1"/>
    <w:rsid w:val="005A77DD"/>
    <w:rsid w:val="005A7C1F"/>
    <w:rsid w:val="005B140D"/>
    <w:rsid w:val="005B1C13"/>
    <w:rsid w:val="005B4481"/>
    <w:rsid w:val="005B63FF"/>
    <w:rsid w:val="005B6791"/>
    <w:rsid w:val="005B765B"/>
    <w:rsid w:val="005B76DC"/>
    <w:rsid w:val="005C06BC"/>
    <w:rsid w:val="005C0897"/>
    <w:rsid w:val="005C2121"/>
    <w:rsid w:val="005C29A9"/>
    <w:rsid w:val="005C2D3E"/>
    <w:rsid w:val="005C3283"/>
    <w:rsid w:val="005C49A4"/>
    <w:rsid w:val="005C512F"/>
    <w:rsid w:val="005C6180"/>
    <w:rsid w:val="005C6A73"/>
    <w:rsid w:val="005C6FFC"/>
    <w:rsid w:val="005C76CC"/>
    <w:rsid w:val="005D0858"/>
    <w:rsid w:val="005D1153"/>
    <w:rsid w:val="005D14BD"/>
    <w:rsid w:val="005D1860"/>
    <w:rsid w:val="005D1EAB"/>
    <w:rsid w:val="005D30AF"/>
    <w:rsid w:val="005D3BD7"/>
    <w:rsid w:val="005D4EDF"/>
    <w:rsid w:val="005D643B"/>
    <w:rsid w:val="005D7549"/>
    <w:rsid w:val="005D77F1"/>
    <w:rsid w:val="005E2043"/>
    <w:rsid w:val="005E24D0"/>
    <w:rsid w:val="005E3576"/>
    <w:rsid w:val="005E3632"/>
    <w:rsid w:val="005E3ADF"/>
    <w:rsid w:val="005E46CB"/>
    <w:rsid w:val="005E6190"/>
    <w:rsid w:val="005E67A9"/>
    <w:rsid w:val="005E70BB"/>
    <w:rsid w:val="005E7E8F"/>
    <w:rsid w:val="005F0CE7"/>
    <w:rsid w:val="005F0DE5"/>
    <w:rsid w:val="005F113A"/>
    <w:rsid w:val="005F41E2"/>
    <w:rsid w:val="005F641D"/>
    <w:rsid w:val="005F7FA7"/>
    <w:rsid w:val="0060165B"/>
    <w:rsid w:val="0060259E"/>
    <w:rsid w:val="006037CE"/>
    <w:rsid w:val="00606065"/>
    <w:rsid w:val="00606556"/>
    <w:rsid w:val="006115DF"/>
    <w:rsid w:val="00611B60"/>
    <w:rsid w:val="00612165"/>
    <w:rsid w:val="006127F6"/>
    <w:rsid w:val="0061626D"/>
    <w:rsid w:val="00621FBB"/>
    <w:rsid w:val="00622FC9"/>
    <w:rsid w:val="0062403F"/>
    <w:rsid w:val="00626C8F"/>
    <w:rsid w:val="00632678"/>
    <w:rsid w:val="00635335"/>
    <w:rsid w:val="006364F7"/>
    <w:rsid w:val="00640707"/>
    <w:rsid w:val="0064172C"/>
    <w:rsid w:val="006417A8"/>
    <w:rsid w:val="00642112"/>
    <w:rsid w:val="00643CEC"/>
    <w:rsid w:val="00646CEF"/>
    <w:rsid w:val="00647E1F"/>
    <w:rsid w:val="0065025F"/>
    <w:rsid w:val="00650E15"/>
    <w:rsid w:val="00650E51"/>
    <w:rsid w:val="00651B2F"/>
    <w:rsid w:val="00653203"/>
    <w:rsid w:val="006548CB"/>
    <w:rsid w:val="00654D15"/>
    <w:rsid w:val="00655302"/>
    <w:rsid w:val="0065616E"/>
    <w:rsid w:val="00657022"/>
    <w:rsid w:val="00657B74"/>
    <w:rsid w:val="006636BB"/>
    <w:rsid w:val="0066493A"/>
    <w:rsid w:val="006668F3"/>
    <w:rsid w:val="006672A6"/>
    <w:rsid w:val="00667C69"/>
    <w:rsid w:val="00667D1D"/>
    <w:rsid w:val="006709D3"/>
    <w:rsid w:val="00671175"/>
    <w:rsid w:val="00673E27"/>
    <w:rsid w:val="00674863"/>
    <w:rsid w:val="006751F1"/>
    <w:rsid w:val="00676178"/>
    <w:rsid w:val="0068104C"/>
    <w:rsid w:val="00681290"/>
    <w:rsid w:val="00681BF0"/>
    <w:rsid w:val="00682338"/>
    <w:rsid w:val="006825D1"/>
    <w:rsid w:val="00683C25"/>
    <w:rsid w:val="00683DB6"/>
    <w:rsid w:val="006844FC"/>
    <w:rsid w:val="006853C0"/>
    <w:rsid w:val="0068602A"/>
    <w:rsid w:val="00687E4D"/>
    <w:rsid w:val="00693C16"/>
    <w:rsid w:val="00696DDA"/>
    <w:rsid w:val="006A075E"/>
    <w:rsid w:val="006A3299"/>
    <w:rsid w:val="006A53A4"/>
    <w:rsid w:val="006A5E64"/>
    <w:rsid w:val="006A6080"/>
    <w:rsid w:val="006A6A59"/>
    <w:rsid w:val="006A72FD"/>
    <w:rsid w:val="006B1453"/>
    <w:rsid w:val="006B365E"/>
    <w:rsid w:val="006B429A"/>
    <w:rsid w:val="006B65F2"/>
    <w:rsid w:val="006B6E7B"/>
    <w:rsid w:val="006B6FA0"/>
    <w:rsid w:val="006B7483"/>
    <w:rsid w:val="006C02B6"/>
    <w:rsid w:val="006C43CD"/>
    <w:rsid w:val="006C5BD5"/>
    <w:rsid w:val="006D05BB"/>
    <w:rsid w:val="006D1CD3"/>
    <w:rsid w:val="006D4066"/>
    <w:rsid w:val="006D5035"/>
    <w:rsid w:val="006D53BB"/>
    <w:rsid w:val="006D5FB5"/>
    <w:rsid w:val="006D70C3"/>
    <w:rsid w:val="006E02C7"/>
    <w:rsid w:val="006E1166"/>
    <w:rsid w:val="006E48A0"/>
    <w:rsid w:val="006E5259"/>
    <w:rsid w:val="006E5495"/>
    <w:rsid w:val="006E5514"/>
    <w:rsid w:val="006E640A"/>
    <w:rsid w:val="006E6763"/>
    <w:rsid w:val="006E6AC1"/>
    <w:rsid w:val="006E72AC"/>
    <w:rsid w:val="006E7A00"/>
    <w:rsid w:val="006F0B35"/>
    <w:rsid w:val="006F1CA5"/>
    <w:rsid w:val="006F20F4"/>
    <w:rsid w:val="006F3E9B"/>
    <w:rsid w:val="006F4BA0"/>
    <w:rsid w:val="006F63DA"/>
    <w:rsid w:val="006F69A1"/>
    <w:rsid w:val="006F6EC4"/>
    <w:rsid w:val="00702C36"/>
    <w:rsid w:val="007038CD"/>
    <w:rsid w:val="0070595A"/>
    <w:rsid w:val="00705AE1"/>
    <w:rsid w:val="00707408"/>
    <w:rsid w:val="00707642"/>
    <w:rsid w:val="0071212C"/>
    <w:rsid w:val="00713E77"/>
    <w:rsid w:val="007161A7"/>
    <w:rsid w:val="007179CD"/>
    <w:rsid w:val="00720769"/>
    <w:rsid w:val="007207EC"/>
    <w:rsid w:val="0072244C"/>
    <w:rsid w:val="00724BAD"/>
    <w:rsid w:val="0072542E"/>
    <w:rsid w:val="0072557A"/>
    <w:rsid w:val="00725765"/>
    <w:rsid w:val="007259F9"/>
    <w:rsid w:val="00726558"/>
    <w:rsid w:val="00730483"/>
    <w:rsid w:val="007336E2"/>
    <w:rsid w:val="0073444B"/>
    <w:rsid w:val="00736E5A"/>
    <w:rsid w:val="00737635"/>
    <w:rsid w:val="007378CB"/>
    <w:rsid w:val="0074052D"/>
    <w:rsid w:val="007405F5"/>
    <w:rsid w:val="007409DC"/>
    <w:rsid w:val="00743516"/>
    <w:rsid w:val="00744D0D"/>
    <w:rsid w:val="00744F29"/>
    <w:rsid w:val="00745EB0"/>
    <w:rsid w:val="00746E0C"/>
    <w:rsid w:val="0075025B"/>
    <w:rsid w:val="007502AA"/>
    <w:rsid w:val="00751424"/>
    <w:rsid w:val="00752761"/>
    <w:rsid w:val="0075300D"/>
    <w:rsid w:val="00753AB2"/>
    <w:rsid w:val="00756A01"/>
    <w:rsid w:val="00757803"/>
    <w:rsid w:val="00761085"/>
    <w:rsid w:val="00762746"/>
    <w:rsid w:val="00762B03"/>
    <w:rsid w:val="00763CD9"/>
    <w:rsid w:val="00764856"/>
    <w:rsid w:val="00765518"/>
    <w:rsid w:val="00767185"/>
    <w:rsid w:val="00770689"/>
    <w:rsid w:val="00771684"/>
    <w:rsid w:val="007766DF"/>
    <w:rsid w:val="0077709C"/>
    <w:rsid w:val="0077744B"/>
    <w:rsid w:val="00777636"/>
    <w:rsid w:val="00777FA0"/>
    <w:rsid w:val="007813D2"/>
    <w:rsid w:val="0078321F"/>
    <w:rsid w:val="00783E7A"/>
    <w:rsid w:val="00784384"/>
    <w:rsid w:val="007848AE"/>
    <w:rsid w:val="007851F7"/>
    <w:rsid w:val="00786A3B"/>
    <w:rsid w:val="00786B80"/>
    <w:rsid w:val="00790B38"/>
    <w:rsid w:val="00790FB9"/>
    <w:rsid w:val="00791051"/>
    <w:rsid w:val="00791082"/>
    <w:rsid w:val="007919A6"/>
    <w:rsid w:val="007927DD"/>
    <w:rsid w:val="00794589"/>
    <w:rsid w:val="00797BB5"/>
    <w:rsid w:val="007A093B"/>
    <w:rsid w:val="007A0FC5"/>
    <w:rsid w:val="007A1483"/>
    <w:rsid w:val="007A14B8"/>
    <w:rsid w:val="007A49C8"/>
    <w:rsid w:val="007A536C"/>
    <w:rsid w:val="007A6A4A"/>
    <w:rsid w:val="007A6BCC"/>
    <w:rsid w:val="007A7F3F"/>
    <w:rsid w:val="007B0669"/>
    <w:rsid w:val="007B0D8D"/>
    <w:rsid w:val="007B1408"/>
    <w:rsid w:val="007B22FA"/>
    <w:rsid w:val="007B288B"/>
    <w:rsid w:val="007B3755"/>
    <w:rsid w:val="007B69DB"/>
    <w:rsid w:val="007B6D6A"/>
    <w:rsid w:val="007B7026"/>
    <w:rsid w:val="007C2CF7"/>
    <w:rsid w:val="007C31A2"/>
    <w:rsid w:val="007C3851"/>
    <w:rsid w:val="007C5911"/>
    <w:rsid w:val="007C5DC2"/>
    <w:rsid w:val="007C703B"/>
    <w:rsid w:val="007D21A7"/>
    <w:rsid w:val="007D3217"/>
    <w:rsid w:val="007D537D"/>
    <w:rsid w:val="007D6810"/>
    <w:rsid w:val="007E0A1C"/>
    <w:rsid w:val="007E2E90"/>
    <w:rsid w:val="007E32DC"/>
    <w:rsid w:val="007E3635"/>
    <w:rsid w:val="007E3A3D"/>
    <w:rsid w:val="007E465A"/>
    <w:rsid w:val="007E475D"/>
    <w:rsid w:val="007E5BEF"/>
    <w:rsid w:val="007E604D"/>
    <w:rsid w:val="007E7760"/>
    <w:rsid w:val="007E79B8"/>
    <w:rsid w:val="007F0538"/>
    <w:rsid w:val="007F093E"/>
    <w:rsid w:val="007F130A"/>
    <w:rsid w:val="007F169A"/>
    <w:rsid w:val="007F2A42"/>
    <w:rsid w:val="00801F1E"/>
    <w:rsid w:val="008031C7"/>
    <w:rsid w:val="00803BD0"/>
    <w:rsid w:val="00803BFE"/>
    <w:rsid w:val="00805818"/>
    <w:rsid w:val="0080680A"/>
    <w:rsid w:val="008078CC"/>
    <w:rsid w:val="008104F8"/>
    <w:rsid w:val="0081185B"/>
    <w:rsid w:val="00813999"/>
    <w:rsid w:val="008163C9"/>
    <w:rsid w:val="00817216"/>
    <w:rsid w:val="00823751"/>
    <w:rsid w:val="00823D02"/>
    <w:rsid w:val="00824DEA"/>
    <w:rsid w:val="008252E5"/>
    <w:rsid w:val="00825667"/>
    <w:rsid w:val="00826A6D"/>
    <w:rsid w:val="00826E97"/>
    <w:rsid w:val="008302DE"/>
    <w:rsid w:val="008305AE"/>
    <w:rsid w:val="00830FD3"/>
    <w:rsid w:val="00831664"/>
    <w:rsid w:val="00831C25"/>
    <w:rsid w:val="0083277A"/>
    <w:rsid w:val="00837A94"/>
    <w:rsid w:val="00837AB6"/>
    <w:rsid w:val="00837D91"/>
    <w:rsid w:val="008403E3"/>
    <w:rsid w:val="008416C1"/>
    <w:rsid w:val="008428AB"/>
    <w:rsid w:val="00843233"/>
    <w:rsid w:val="00844E19"/>
    <w:rsid w:val="0084677E"/>
    <w:rsid w:val="008475A8"/>
    <w:rsid w:val="008477C7"/>
    <w:rsid w:val="0085003C"/>
    <w:rsid w:val="0085063E"/>
    <w:rsid w:val="00853286"/>
    <w:rsid w:val="0085433E"/>
    <w:rsid w:val="00854B4F"/>
    <w:rsid w:val="0085505A"/>
    <w:rsid w:val="00856959"/>
    <w:rsid w:val="00856C14"/>
    <w:rsid w:val="0085768F"/>
    <w:rsid w:val="00860EC1"/>
    <w:rsid w:val="00861B93"/>
    <w:rsid w:val="008627F9"/>
    <w:rsid w:val="008628A0"/>
    <w:rsid w:val="00862B53"/>
    <w:rsid w:val="008639BB"/>
    <w:rsid w:val="0086473D"/>
    <w:rsid w:val="00864F4C"/>
    <w:rsid w:val="00865E2F"/>
    <w:rsid w:val="00870FEA"/>
    <w:rsid w:val="00872EA1"/>
    <w:rsid w:val="00874D59"/>
    <w:rsid w:val="00876E46"/>
    <w:rsid w:val="008770EC"/>
    <w:rsid w:val="00877F12"/>
    <w:rsid w:val="0088132B"/>
    <w:rsid w:val="00881DE9"/>
    <w:rsid w:val="00882C7C"/>
    <w:rsid w:val="00884FB7"/>
    <w:rsid w:val="008860E8"/>
    <w:rsid w:val="00890A76"/>
    <w:rsid w:val="00892038"/>
    <w:rsid w:val="0089250F"/>
    <w:rsid w:val="00892B8F"/>
    <w:rsid w:val="00895873"/>
    <w:rsid w:val="00895B9B"/>
    <w:rsid w:val="008A0700"/>
    <w:rsid w:val="008A241A"/>
    <w:rsid w:val="008A4D7E"/>
    <w:rsid w:val="008A519F"/>
    <w:rsid w:val="008B1BFC"/>
    <w:rsid w:val="008B5A7B"/>
    <w:rsid w:val="008B6561"/>
    <w:rsid w:val="008B7F0F"/>
    <w:rsid w:val="008C13C6"/>
    <w:rsid w:val="008C190B"/>
    <w:rsid w:val="008C2F95"/>
    <w:rsid w:val="008C5503"/>
    <w:rsid w:val="008C57BC"/>
    <w:rsid w:val="008C6526"/>
    <w:rsid w:val="008C65CF"/>
    <w:rsid w:val="008C6A08"/>
    <w:rsid w:val="008C6AA6"/>
    <w:rsid w:val="008C6D0B"/>
    <w:rsid w:val="008D1352"/>
    <w:rsid w:val="008D2325"/>
    <w:rsid w:val="008D34E6"/>
    <w:rsid w:val="008D5B26"/>
    <w:rsid w:val="008D7D21"/>
    <w:rsid w:val="008E0C22"/>
    <w:rsid w:val="008E2DEF"/>
    <w:rsid w:val="008E4A24"/>
    <w:rsid w:val="008E51E4"/>
    <w:rsid w:val="008E5895"/>
    <w:rsid w:val="008E613B"/>
    <w:rsid w:val="008E7371"/>
    <w:rsid w:val="008F1970"/>
    <w:rsid w:val="008F2721"/>
    <w:rsid w:val="008F2AD2"/>
    <w:rsid w:val="008F4289"/>
    <w:rsid w:val="008F497C"/>
    <w:rsid w:val="008F49F7"/>
    <w:rsid w:val="008F4F08"/>
    <w:rsid w:val="008F7061"/>
    <w:rsid w:val="008F776E"/>
    <w:rsid w:val="009012C8"/>
    <w:rsid w:val="00901503"/>
    <w:rsid w:val="00903700"/>
    <w:rsid w:val="0090389A"/>
    <w:rsid w:val="00903E50"/>
    <w:rsid w:val="00910682"/>
    <w:rsid w:val="00910A0A"/>
    <w:rsid w:val="00910DD3"/>
    <w:rsid w:val="0091223B"/>
    <w:rsid w:val="009138CC"/>
    <w:rsid w:val="00914366"/>
    <w:rsid w:val="00914B7E"/>
    <w:rsid w:val="009150EA"/>
    <w:rsid w:val="00916033"/>
    <w:rsid w:val="00917E20"/>
    <w:rsid w:val="00920700"/>
    <w:rsid w:val="00920E89"/>
    <w:rsid w:val="009212ED"/>
    <w:rsid w:val="0092290E"/>
    <w:rsid w:val="00923B77"/>
    <w:rsid w:val="009241B8"/>
    <w:rsid w:val="00924CA8"/>
    <w:rsid w:val="00925C3F"/>
    <w:rsid w:val="00926BFA"/>
    <w:rsid w:val="009270AE"/>
    <w:rsid w:val="009305E5"/>
    <w:rsid w:val="0093147A"/>
    <w:rsid w:val="0093174A"/>
    <w:rsid w:val="00932118"/>
    <w:rsid w:val="009333D8"/>
    <w:rsid w:val="00935A3C"/>
    <w:rsid w:val="00937F10"/>
    <w:rsid w:val="009406F8"/>
    <w:rsid w:val="009423E1"/>
    <w:rsid w:val="00942E38"/>
    <w:rsid w:val="00942ECE"/>
    <w:rsid w:val="00944CC1"/>
    <w:rsid w:val="00945D87"/>
    <w:rsid w:val="00947A8A"/>
    <w:rsid w:val="009502FB"/>
    <w:rsid w:val="00950B0C"/>
    <w:rsid w:val="009514F2"/>
    <w:rsid w:val="009545C5"/>
    <w:rsid w:val="00954C40"/>
    <w:rsid w:val="00956A55"/>
    <w:rsid w:val="009608AA"/>
    <w:rsid w:val="00962203"/>
    <w:rsid w:val="00963712"/>
    <w:rsid w:val="00963DAA"/>
    <w:rsid w:val="009678A1"/>
    <w:rsid w:val="00971671"/>
    <w:rsid w:val="00972B0C"/>
    <w:rsid w:val="0097443B"/>
    <w:rsid w:val="00974B6A"/>
    <w:rsid w:val="009757A7"/>
    <w:rsid w:val="00976616"/>
    <w:rsid w:val="00977B92"/>
    <w:rsid w:val="00982B8D"/>
    <w:rsid w:val="00982F92"/>
    <w:rsid w:val="00984BF0"/>
    <w:rsid w:val="009853E2"/>
    <w:rsid w:val="00985504"/>
    <w:rsid w:val="00986A08"/>
    <w:rsid w:val="00986E9C"/>
    <w:rsid w:val="00990DBD"/>
    <w:rsid w:val="00991418"/>
    <w:rsid w:val="00992675"/>
    <w:rsid w:val="009933E1"/>
    <w:rsid w:val="009938C6"/>
    <w:rsid w:val="009947A4"/>
    <w:rsid w:val="00994CBA"/>
    <w:rsid w:val="009960B4"/>
    <w:rsid w:val="0099641C"/>
    <w:rsid w:val="00996907"/>
    <w:rsid w:val="009A030A"/>
    <w:rsid w:val="009A0A36"/>
    <w:rsid w:val="009A0A60"/>
    <w:rsid w:val="009A1C4F"/>
    <w:rsid w:val="009A1CC6"/>
    <w:rsid w:val="009A284D"/>
    <w:rsid w:val="009A5F92"/>
    <w:rsid w:val="009A6E8B"/>
    <w:rsid w:val="009A762C"/>
    <w:rsid w:val="009B095F"/>
    <w:rsid w:val="009B3066"/>
    <w:rsid w:val="009B4B01"/>
    <w:rsid w:val="009B52A5"/>
    <w:rsid w:val="009B5308"/>
    <w:rsid w:val="009B5CB6"/>
    <w:rsid w:val="009B5E17"/>
    <w:rsid w:val="009C1AF0"/>
    <w:rsid w:val="009C541D"/>
    <w:rsid w:val="009D0101"/>
    <w:rsid w:val="009D2667"/>
    <w:rsid w:val="009D3817"/>
    <w:rsid w:val="009D44C9"/>
    <w:rsid w:val="009D6D20"/>
    <w:rsid w:val="009D72BA"/>
    <w:rsid w:val="009D76DB"/>
    <w:rsid w:val="009E0847"/>
    <w:rsid w:val="009E0C55"/>
    <w:rsid w:val="009E25EC"/>
    <w:rsid w:val="009E2DAC"/>
    <w:rsid w:val="009E31AA"/>
    <w:rsid w:val="009E4F72"/>
    <w:rsid w:val="009E5E8C"/>
    <w:rsid w:val="009E6146"/>
    <w:rsid w:val="009E64CE"/>
    <w:rsid w:val="009E6A5F"/>
    <w:rsid w:val="009E759A"/>
    <w:rsid w:val="009F33FD"/>
    <w:rsid w:val="009F37AD"/>
    <w:rsid w:val="009F3CB1"/>
    <w:rsid w:val="009F3F5E"/>
    <w:rsid w:val="009F473D"/>
    <w:rsid w:val="009F68D0"/>
    <w:rsid w:val="009F7B1E"/>
    <w:rsid w:val="00A007BB"/>
    <w:rsid w:val="00A008CE"/>
    <w:rsid w:val="00A023D2"/>
    <w:rsid w:val="00A032F4"/>
    <w:rsid w:val="00A04FF0"/>
    <w:rsid w:val="00A05A07"/>
    <w:rsid w:val="00A05AD0"/>
    <w:rsid w:val="00A112FA"/>
    <w:rsid w:val="00A132CC"/>
    <w:rsid w:val="00A148C6"/>
    <w:rsid w:val="00A161B6"/>
    <w:rsid w:val="00A17078"/>
    <w:rsid w:val="00A20A34"/>
    <w:rsid w:val="00A226FA"/>
    <w:rsid w:val="00A22AAB"/>
    <w:rsid w:val="00A22F2C"/>
    <w:rsid w:val="00A23DD0"/>
    <w:rsid w:val="00A25674"/>
    <w:rsid w:val="00A27C31"/>
    <w:rsid w:val="00A30827"/>
    <w:rsid w:val="00A326F1"/>
    <w:rsid w:val="00A34C89"/>
    <w:rsid w:val="00A36520"/>
    <w:rsid w:val="00A36E80"/>
    <w:rsid w:val="00A41F8D"/>
    <w:rsid w:val="00A420F6"/>
    <w:rsid w:val="00A43C45"/>
    <w:rsid w:val="00A450A5"/>
    <w:rsid w:val="00A455A5"/>
    <w:rsid w:val="00A459A9"/>
    <w:rsid w:val="00A47316"/>
    <w:rsid w:val="00A47AF6"/>
    <w:rsid w:val="00A50C68"/>
    <w:rsid w:val="00A50CAE"/>
    <w:rsid w:val="00A51C18"/>
    <w:rsid w:val="00A51E01"/>
    <w:rsid w:val="00A52A48"/>
    <w:rsid w:val="00A53561"/>
    <w:rsid w:val="00A545CF"/>
    <w:rsid w:val="00A548D2"/>
    <w:rsid w:val="00A54A6F"/>
    <w:rsid w:val="00A54FE4"/>
    <w:rsid w:val="00A55684"/>
    <w:rsid w:val="00A55DA3"/>
    <w:rsid w:val="00A566F3"/>
    <w:rsid w:val="00A56EA3"/>
    <w:rsid w:val="00A57026"/>
    <w:rsid w:val="00A5731D"/>
    <w:rsid w:val="00A57992"/>
    <w:rsid w:val="00A64C1C"/>
    <w:rsid w:val="00A65BC7"/>
    <w:rsid w:val="00A65EB0"/>
    <w:rsid w:val="00A708E4"/>
    <w:rsid w:val="00A712FF"/>
    <w:rsid w:val="00A72DAF"/>
    <w:rsid w:val="00A73229"/>
    <w:rsid w:val="00A73356"/>
    <w:rsid w:val="00A75751"/>
    <w:rsid w:val="00A76998"/>
    <w:rsid w:val="00A777E6"/>
    <w:rsid w:val="00A77B7A"/>
    <w:rsid w:val="00A810D2"/>
    <w:rsid w:val="00A832F8"/>
    <w:rsid w:val="00A84193"/>
    <w:rsid w:val="00A86B69"/>
    <w:rsid w:val="00A87246"/>
    <w:rsid w:val="00A87D6E"/>
    <w:rsid w:val="00A92A23"/>
    <w:rsid w:val="00A9312A"/>
    <w:rsid w:val="00A934FE"/>
    <w:rsid w:val="00A95DFB"/>
    <w:rsid w:val="00A9643D"/>
    <w:rsid w:val="00AA072A"/>
    <w:rsid w:val="00AA1AA3"/>
    <w:rsid w:val="00AA2146"/>
    <w:rsid w:val="00AA344D"/>
    <w:rsid w:val="00AA367A"/>
    <w:rsid w:val="00AA6F82"/>
    <w:rsid w:val="00AA792A"/>
    <w:rsid w:val="00AB0274"/>
    <w:rsid w:val="00AB0C62"/>
    <w:rsid w:val="00AB125C"/>
    <w:rsid w:val="00AB349D"/>
    <w:rsid w:val="00AB4149"/>
    <w:rsid w:val="00AB6017"/>
    <w:rsid w:val="00AB6200"/>
    <w:rsid w:val="00AB659E"/>
    <w:rsid w:val="00AC1326"/>
    <w:rsid w:val="00AC3142"/>
    <w:rsid w:val="00AC4F91"/>
    <w:rsid w:val="00AC7192"/>
    <w:rsid w:val="00AC73DB"/>
    <w:rsid w:val="00AC7C6C"/>
    <w:rsid w:val="00AD00BD"/>
    <w:rsid w:val="00AD31B3"/>
    <w:rsid w:val="00AE2090"/>
    <w:rsid w:val="00AE2A38"/>
    <w:rsid w:val="00AE4BD2"/>
    <w:rsid w:val="00AE6287"/>
    <w:rsid w:val="00AF3737"/>
    <w:rsid w:val="00AF3A7C"/>
    <w:rsid w:val="00AF498B"/>
    <w:rsid w:val="00AF518C"/>
    <w:rsid w:val="00AF5F48"/>
    <w:rsid w:val="00AF6781"/>
    <w:rsid w:val="00AF7EE8"/>
    <w:rsid w:val="00B00F62"/>
    <w:rsid w:val="00B03399"/>
    <w:rsid w:val="00B03D88"/>
    <w:rsid w:val="00B04715"/>
    <w:rsid w:val="00B04D0C"/>
    <w:rsid w:val="00B058E1"/>
    <w:rsid w:val="00B07D85"/>
    <w:rsid w:val="00B14EAF"/>
    <w:rsid w:val="00B16410"/>
    <w:rsid w:val="00B16F64"/>
    <w:rsid w:val="00B17277"/>
    <w:rsid w:val="00B1772C"/>
    <w:rsid w:val="00B179D6"/>
    <w:rsid w:val="00B21A7B"/>
    <w:rsid w:val="00B2284F"/>
    <w:rsid w:val="00B22ADF"/>
    <w:rsid w:val="00B24313"/>
    <w:rsid w:val="00B2648A"/>
    <w:rsid w:val="00B27051"/>
    <w:rsid w:val="00B2738D"/>
    <w:rsid w:val="00B32310"/>
    <w:rsid w:val="00B32380"/>
    <w:rsid w:val="00B33413"/>
    <w:rsid w:val="00B3549B"/>
    <w:rsid w:val="00B354EB"/>
    <w:rsid w:val="00B35512"/>
    <w:rsid w:val="00B363FA"/>
    <w:rsid w:val="00B3643A"/>
    <w:rsid w:val="00B3674C"/>
    <w:rsid w:val="00B36BB4"/>
    <w:rsid w:val="00B50E5C"/>
    <w:rsid w:val="00B50E70"/>
    <w:rsid w:val="00B51957"/>
    <w:rsid w:val="00B52EC0"/>
    <w:rsid w:val="00B53626"/>
    <w:rsid w:val="00B53CA0"/>
    <w:rsid w:val="00B563F1"/>
    <w:rsid w:val="00B571D8"/>
    <w:rsid w:val="00B603DA"/>
    <w:rsid w:val="00B61229"/>
    <w:rsid w:val="00B62FEE"/>
    <w:rsid w:val="00B6310B"/>
    <w:rsid w:val="00B6346A"/>
    <w:rsid w:val="00B63587"/>
    <w:rsid w:val="00B7085A"/>
    <w:rsid w:val="00B710FB"/>
    <w:rsid w:val="00B73013"/>
    <w:rsid w:val="00B74264"/>
    <w:rsid w:val="00B743FC"/>
    <w:rsid w:val="00B7510D"/>
    <w:rsid w:val="00B75402"/>
    <w:rsid w:val="00B75BEA"/>
    <w:rsid w:val="00B77209"/>
    <w:rsid w:val="00B77B48"/>
    <w:rsid w:val="00B77E18"/>
    <w:rsid w:val="00B8119F"/>
    <w:rsid w:val="00B824FD"/>
    <w:rsid w:val="00B8274F"/>
    <w:rsid w:val="00B8383D"/>
    <w:rsid w:val="00B83A9E"/>
    <w:rsid w:val="00B85827"/>
    <w:rsid w:val="00B912DF"/>
    <w:rsid w:val="00B945CE"/>
    <w:rsid w:val="00B949F8"/>
    <w:rsid w:val="00B94B7E"/>
    <w:rsid w:val="00B94C10"/>
    <w:rsid w:val="00BA0C01"/>
    <w:rsid w:val="00BA1DAC"/>
    <w:rsid w:val="00BA374A"/>
    <w:rsid w:val="00BA638C"/>
    <w:rsid w:val="00BB09A9"/>
    <w:rsid w:val="00BB3656"/>
    <w:rsid w:val="00BB3838"/>
    <w:rsid w:val="00BC01F4"/>
    <w:rsid w:val="00BC0B7F"/>
    <w:rsid w:val="00BC20E3"/>
    <w:rsid w:val="00BC368E"/>
    <w:rsid w:val="00BC36C9"/>
    <w:rsid w:val="00BC37F7"/>
    <w:rsid w:val="00BC3B78"/>
    <w:rsid w:val="00BC45ED"/>
    <w:rsid w:val="00BC4B26"/>
    <w:rsid w:val="00BC68B1"/>
    <w:rsid w:val="00BC6BCC"/>
    <w:rsid w:val="00BD056A"/>
    <w:rsid w:val="00BD0616"/>
    <w:rsid w:val="00BD1E40"/>
    <w:rsid w:val="00BD2501"/>
    <w:rsid w:val="00BD2D8B"/>
    <w:rsid w:val="00BD37C5"/>
    <w:rsid w:val="00BD3DE3"/>
    <w:rsid w:val="00BD76B8"/>
    <w:rsid w:val="00BD7FA4"/>
    <w:rsid w:val="00BE0DCC"/>
    <w:rsid w:val="00BE0FC5"/>
    <w:rsid w:val="00BE2724"/>
    <w:rsid w:val="00BE30DF"/>
    <w:rsid w:val="00BE40CD"/>
    <w:rsid w:val="00BE4CA3"/>
    <w:rsid w:val="00BE71DD"/>
    <w:rsid w:val="00BF0D8F"/>
    <w:rsid w:val="00C00389"/>
    <w:rsid w:val="00C03CD8"/>
    <w:rsid w:val="00C04B7E"/>
    <w:rsid w:val="00C11502"/>
    <w:rsid w:val="00C11A0F"/>
    <w:rsid w:val="00C11E3D"/>
    <w:rsid w:val="00C16527"/>
    <w:rsid w:val="00C1652E"/>
    <w:rsid w:val="00C16908"/>
    <w:rsid w:val="00C16E2E"/>
    <w:rsid w:val="00C204DC"/>
    <w:rsid w:val="00C21D0E"/>
    <w:rsid w:val="00C222CF"/>
    <w:rsid w:val="00C31FEC"/>
    <w:rsid w:val="00C3267F"/>
    <w:rsid w:val="00C326F6"/>
    <w:rsid w:val="00C32F27"/>
    <w:rsid w:val="00C33517"/>
    <w:rsid w:val="00C34A3E"/>
    <w:rsid w:val="00C4038D"/>
    <w:rsid w:val="00C42454"/>
    <w:rsid w:val="00C42971"/>
    <w:rsid w:val="00C43995"/>
    <w:rsid w:val="00C4414A"/>
    <w:rsid w:val="00C4633B"/>
    <w:rsid w:val="00C4707C"/>
    <w:rsid w:val="00C575CE"/>
    <w:rsid w:val="00C6178E"/>
    <w:rsid w:val="00C61A1A"/>
    <w:rsid w:val="00C61E29"/>
    <w:rsid w:val="00C620D9"/>
    <w:rsid w:val="00C62FD9"/>
    <w:rsid w:val="00C65025"/>
    <w:rsid w:val="00C71976"/>
    <w:rsid w:val="00C73CB7"/>
    <w:rsid w:val="00C740B4"/>
    <w:rsid w:val="00C74166"/>
    <w:rsid w:val="00C75A69"/>
    <w:rsid w:val="00C77176"/>
    <w:rsid w:val="00C80255"/>
    <w:rsid w:val="00C80A47"/>
    <w:rsid w:val="00C81419"/>
    <w:rsid w:val="00C846CA"/>
    <w:rsid w:val="00C8592F"/>
    <w:rsid w:val="00C86036"/>
    <w:rsid w:val="00C8610F"/>
    <w:rsid w:val="00C862C9"/>
    <w:rsid w:val="00C869F3"/>
    <w:rsid w:val="00C8730B"/>
    <w:rsid w:val="00C906A0"/>
    <w:rsid w:val="00C911A2"/>
    <w:rsid w:val="00C92CD9"/>
    <w:rsid w:val="00C94988"/>
    <w:rsid w:val="00C94EC7"/>
    <w:rsid w:val="00C957C5"/>
    <w:rsid w:val="00C96C23"/>
    <w:rsid w:val="00C96D02"/>
    <w:rsid w:val="00CA0006"/>
    <w:rsid w:val="00CA07A4"/>
    <w:rsid w:val="00CA168B"/>
    <w:rsid w:val="00CA1CBA"/>
    <w:rsid w:val="00CA530B"/>
    <w:rsid w:val="00CA565A"/>
    <w:rsid w:val="00CA5A7C"/>
    <w:rsid w:val="00CA6089"/>
    <w:rsid w:val="00CA6BB1"/>
    <w:rsid w:val="00CA72FB"/>
    <w:rsid w:val="00CA788D"/>
    <w:rsid w:val="00CB0459"/>
    <w:rsid w:val="00CB1D5E"/>
    <w:rsid w:val="00CB3B61"/>
    <w:rsid w:val="00CB6E2F"/>
    <w:rsid w:val="00CC00C8"/>
    <w:rsid w:val="00CC1455"/>
    <w:rsid w:val="00CC161D"/>
    <w:rsid w:val="00CC32CB"/>
    <w:rsid w:val="00CC3548"/>
    <w:rsid w:val="00CC577E"/>
    <w:rsid w:val="00CC6685"/>
    <w:rsid w:val="00CD00A6"/>
    <w:rsid w:val="00CD0524"/>
    <w:rsid w:val="00CD1C7E"/>
    <w:rsid w:val="00CD39F9"/>
    <w:rsid w:val="00CD6316"/>
    <w:rsid w:val="00CD6816"/>
    <w:rsid w:val="00CD7FBB"/>
    <w:rsid w:val="00CE0AD5"/>
    <w:rsid w:val="00CE0AD7"/>
    <w:rsid w:val="00CE1D8A"/>
    <w:rsid w:val="00CE202A"/>
    <w:rsid w:val="00CE25B2"/>
    <w:rsid w:val="00CE5459"/>
    <w:rsid w:val="00CF3A1C"/>
    <w:rsid w:val="00CF3ED1"/>
    <w:rsid w:val="00CF5221"/>
    <w:rsid w:val="00CF6382"/>
    <w:rsid w:val="00CF77F2"/>
    <w:rsid w:val="00D01483"/>
    <w:rsid w:val="00D02121"/>
    <w:rsid w:val="00D0291A"/>
    <w:rsid w:val="00D0461C"/>
    <w:rsid w:val="00D06C27"/>
    <w:rsid w:val="00D07A35"/>
    <w:rsid w:val="00D07E5B"/>
    <w:rsid w:val="00D129CF"/>
    <w:rsid w:val="00D12EDF"/>
    <w:rsid w:val="00D15DA7"/>
    <w:rsid w:val="00D16161"/>
    <w:rsid w:val="00D17E9A"/>
    <w:rsid w:val="00D21533"/>
    <w:rsid w:val="00D223DA"/>
    <w:rsid w:val="00D22F30"/>
    <w:rsid w:val="00D231A6"/>
    <w:rsid w:val="00D24EAA"/>
    <w:rsid w:val="00D24EAB"/>
    <w:rsid w:val="00D24F72"/>
    <w:rsid w:val="00D269F2"/>
    <w:rsid w:val="00D274D4"/>
    <w:rsid w:val="00D27744"/>
    <w:rsid w:val="00D31CDB"/>
    <w:rsid w:val="00D31E5B"/>
    <w:rsid w:val="00D321D9"/>
    <w:rsid w:val="00D34A09"/>
    <w:rsid w:val="00D34AD6"/>
    <w:rsid w:val="00D35CFB"/>
    <w:rsid w:val="00D36DFB"/>
    <w:rsid w:val="00D375DB"/>
    <w:rsid w:val="00D41828"/>
    <w:rsid w:val="00D442DA"/>
    <w:rsid w:val="00D44358"/>
    <w:rsid w:val="00D44614"/>
    <w:rsid w:val="00D44CB3"/>
    <w:rsid w:val="00D4569E"/>
    <w:rsid w:val="00D4585F"/>
    <w:rsid w:val="00D45C03"/>
    <w:rsid w:val="00D50475"/>
    <w:rsid w:val="00D54D62"/>
    <w:rsid w:val="00D555C2"/>
    <w:rsid w:val="00D57149"/>
    <w:rsid w:val="00D60CAA"/>
    <w:rsid w:val="00D611D8"/>
    <w:rsid w:val="00D64DEA"/>
    <w:rsid w:val="00D65159"/>
    <w:rsid w:val="00D65BDF"/>
    <w:rsid w:val="00D6610C"/>
    <w:rsid w:val="00D67CEC"/>
    <w:rsid w:val="00D71788"/>
    <w:rsid w:val="00D72DB4"/>
    <w:rsid w:val="00D72F8C"/>
    <w:rsid w:val="00D73649"/>
    <w:rsid w:val="00D74046"/>
    <w:rsid w:val="00D74211"/>
    <w:rsid w:val="00D74342"/>
    <w:rsid w:val="00D762E7"/>
    <w:rsid w:val="00D7797F"/>
    <w:rsid w:val="00D81396"/>
    <w:rsid w:val="00D8189D"/>
    <w:rsid w:val="00D835EC"/>
    <w:rsid w:val="00D83DAF"/>
    <w:rsid w:val="00D84653"/>
    <w:rsid w:val="00D84B4D"/>
    <w:rsid w:val="00D8629E"/>
    <w:rsid w:val="00D8643A"/>
    <w:rsid w:val="00D90719"/>
    <w:rsid w:val="00D9118F"/>
    <w:rsid w:val="00D93029"/>
    <w:rsid w:val="00D955D8"/>
    <w:rsid w:val="00D96CD2"/>
    <w:rsid w:val="00D97CD9"/>
    <w:rsid w:val="00D97CF5"/>
    <w:rsid w:val="00DA18B7"/>
    <w:rsid w:val="00DA1C74"/>
    <w:rsid w:val="00DA2277"/>
    <w:rsid w:val="00DA2375"/>
    <w:rsid w:val="00DA2A26"/>
    <w:rsid w:val="00DA451C"/>
    <w:rsid w:val="00DA5923"/>
    <w:rsid w:val="00DA608A"/>
    <w:rsid w:val="00DA655A"/>
    <w:rsid w:val="00DA78E7"/>
    <w:rsid w:val="00DA7AE5"/>
    <w:rsid w:val="00DB20CE"/>
    <w:rsid w:val="00DB2D5E"/>
    <w:rsid w:val="00DB4B28"/>
    <w:rsid w:val="00DB71D3"/>
    <w:rsid w:val="00DB7B79"/>
    <w:rsid w:val="00DC22C7"/>
    <w:rsid w:val="00DC52E1"/>
    <w:rsid w:val="00DC60DD"/>
    <w:rsid w:val="00DC67E4"/>
    <w:rsid w:val="00DC6838"/>
    <w:rsid w:val="00DC6F5D"/>
    <w:rsid w:val="00DC785F"/>
    <w:rsid w:val="00DC7C37"/>
    <w:rsid w:val="00DD24D1"/>
    <w:rsid w:val="00DD3DB6"/>
    <w:rsid w:val="00DD58A3"/>
    <w:rsid w:val="00DD66B3"/>
    <w:rsid w:val="00DD78F0"/>
    <w:rsid w:val="00DE00AD"/>
    <w:rsid w:val="00DE1A9E"/>
    <w:rsid w:val="00DE3268"/>
    <w:rsid w:val="00DE3380"/>
    <w:rsid w:val="00DE36E8"/>
    <w:rsid w:val="00DE3A9C"/>
    <w:rsid w:val="00DE3C90"/>
    <w:rsid w:val="00DE6169"/>
    <w:rsid w:val="00DE6230"/>
    <w:rsid w:val="00DE7055"/>
    <w:rsid w:val="00DE7BB8"/>
    <w:rsid w:val="00DF00DA"/>
    <w:rsid w:val="00DF209A"/>
    <w:rsid w:val="00DF25C4"/>
    <w:rsid w:val="00DF25F6"/>
    <w:rsid w:val="00DF4D28"/>
    <w:rsid w:val="00DF4DCF"/>
    <w:rsid w:val="00DF5005"/>
    <w:rsid w:val="00DF5365"/>
    <w:rsid w:val="00DF55B2"/>
    <w:rsid w:val="00DF5B59"/>
    <w:rsid w:val="00DF60AB"/>
    <w:rsid w:val="00DF7060"/>
    <w:rsid w:val="00E010CB"/>
    <w:rsid w:val="00E01F31"/>
    <w:rsid w:val="00E01F73"/>
    <w:rsid w:val="00E02819"/>
    <w:rsid w:val="00E02CEE"/>
    <w:rsid w:val="00E03458"/>
    <w:rsid w:val="00E04C15"/>
    <w:rsid w:val="00E07748"/>
    <w:rsid w:val="00E10AAF"/>
    <w:rsid w:val="00E1114C"/>
    <w:rsid w:val="00E115A1"/>
    <w:rsid w:val="00E11E2D"/>
    <w:rsid w:val="00E123AA"/>
    <w:rsid w:val="00E126DB"/>
    <w:rsid w:val="00E13854"/>
    <w:rsid w:val="00E13F15"/>
    <w:rsid w:val="00E1435C"/>
    <w:rsid w:val="00E16746"/>
    <w:rsid w:val="00E17CA0"/>
    <w:rsid w:val="00E2046F"/>
    <w:rsid w:val="00E22BF2"/>
    <w:rsid w:val="00E23F3C"/>
    <w:rsid w:val="00E252E4"/>
    <w:rsid w:val="00E25EE4"/>
    <w:rsid w:val="00E26239"/>
    <w:rsid w:val="00E26564"/>
    <w:rsid w:val="00E2665A"/>
    <w:rsid w:val="00E2737F"/>
    <w:rsid w:val="00E32C1E"/>
    <w:rsid w:val="00E36542"/>
    <w:rsid w:val="00E404C5"/>
    <w:rsid w:val="00E4106A"/>
    <w:rsid w:val="00E42E84"/>
    <w:rsid w:val="00E43840"/>
    <w:rsid w:val="00E44459"/>
    <w:rsid w:val="00E4493F"/>
    <w:rsid w:val="00E45B19"/>
    <w:rsid w:val="00E462DF"/>
    <w:rsid w:val="00E468F9"/>
    <w:rsid w:val="00E479F6"/>
    <w:rsid w:val="00E50654"/>
    <w:rsid w:val="00E527A0"/>
    <w:rsid w:val="00E534AF"/>
    <w:rsid w:val="00E540AF"/>
    <w:rsid w:val="00E54491"/>
    <w:rsid w:val="00E54539"/>
    <w:rsid w:val="00E54BA9"/>
    <w:rsid w:val="00E55670"/>
    <w:rsid w:val="00E57E39"/>
    <w:rsid w:val="00E60468"/>
    <w:rsid w:val="00E60D28"/>
    <w:rsid w:val="00E6753C"/>
    <w:rsid w:val="00E67915"/>
    <w:rsid w:val="00E67AC3"/>
    <w:rsid w:val="00E67C8F"/>
    <w:rsid w:val="00E71170"/>
    <w:rsid w:val="00E71DCC"/>
    <w:rsid w:val="00E71EE6"/>
    <w:rsid w:val="00E72707"/>
    <w:rsid w:val="00E73581"/>
    <w:rsid w:val="00E74E77"/>
    <w:rsid w:val="00E75FA8"/>
    <w:rsid w:val="00E7689F"/>
    <w:rsid w:val="00E81694"/>
    <w:rsid w:val="00E831B7"/>
    <w:rsid w:val="00E84DDE"/>
    <w:rsid w:val="00E866AE"/>
    <w:rsid w:val="00E910AF"/>
    <w:rsid w:val="00E912AC"/>
    <w:rsid w:val="00E91B93"/>
    <w:rsid w:val="00E9205E"/>
    <w:rsid w:val="00E922C3"/>
    <w:rsid w:val="00E93A06"/>
    <w:rsid w:val="00E943C5"/>
    <w:rsid w:val="00E95E3D"/>
    <w:rsid w:val="00E975B0"/>
    <w:rsid w:val="00EA0273"/>
    <w:rsid w:val="00EA0943"/>
    <w:rsid w:val="00EA162E"/>
    <w:rsid w:val="00EA2378"/>
    <w:rsid w:val="00EA342D"/>
    <w:rsid w:val="00EA3C4E"/>
    <w:rsid w:val="00EA4D6B"/>
    <w:rsid w:val="00EA6415"/>
    <w:rsid w:val="00EA66F8"/>
    <w:rsid w:val="00EB0ABC"/>
    <w:rsid w:val="00EB0B3F"/>
    <w:rsid w:val="00EB0B88"/>
    <w:rsid w:val="00EB0BEF"/>
    <w:rsid w:val="00EB1F29"/>
    <w:rsid w:val="00EB2657"/>
    <w:rsid w:val="00EB531B"/>
    <w:rsid w:val="00EB61F5"/>
    <w:rsid w:val="00EC07F5"/>
    <w:rsid w:val="00EC0912"/>
    <w:rsid w:val="00EC2FF1"/>
    <w:rsid w:val="00EC3B5C"/>
    <w:rsid w:val="00EC3D59"/>
    <w:rsid w:val="00EC3EAF"/>
    <w:rsid w:val="00EC499D"/>
    <w:rsid w:val="00EC57CB"/>
    <w:rsid w:val="00ED06A3"/>
    <w:rsid w:val="00ED156A"/>
    <w:rsid w:val="00ED4AF4"/>
    <w:rsid w:val="00ED6A6A"/>
    <w:rsid w:val="00ED75E0"/>
    <w:rsid w:val="00ED77C9"/>
    <w:rsid w:val="00EE018B"/>
    <w:rsid w:val="00EE28B8"/>
    <w:rsid w:val="00EE40BE"/>
    <w:rsid w:val="00EE5B84"/>
    <w:rsid w:val="00EE6060"/>
    <w:rsid w:val="00EE6DC7"/>
    <w:rsid w:val="00EE7897"/>
    <w:rsid w:val="00EF18D6"/>
    <w:rsid w:val="00EF198A"/>
    <w:rsid w:val="00EF1D1B"/>
    <w:rsid w:val="00EF3B7F"/>
    <w:rsid w:val="00EF4D46"/>
    <w:rsid w:val="00EF5001"/>
    <w:rsid w:val="00EF58C4"/>
    <w:rsid w:val="00F042DC"/>
    <w:rsid w:val="00F049A1"/>
    <w:rsid w:val="00F05D35"/>
    <w:rsid w:val="00F061D3"/>
    <w:rsid w:val="00F06A2F"/>
    <w:rsid w:val="00F10889"/>
    <w:rsid w:val="00F10C02"/>
    <w:rsid w:val="00F126A8"/>
    <w:rsid w:val="00F12E4E"/>
    <w:rsid w:val="00F13141"/>
    <w:rsid w:val="00F13773"/>
    <w:rsid w:val="00F143DD"/>
    <w:rsid w:val="00F145B0"/>
    <w:rsid w:val="00F150CE"/>
    <w:rsid w:val="00F20277"/>
    <w:rsid w:val="00F2346E"/>
    <w:rsid w:val="00F23E51"/>
    <w:rsid w:val="00F2410C"/>
    <w:rsid w:val="00F2455F"/>
    <w:rsid w:val="00F24C6F"/>
    <w:rsid w:val="00F2586B"/>
    <w:rsid w:val="00F25C8A"/>
    <w:rsid w:val="00F26CC4"/>
    <w:rsid w:val="00F30D50"/>
    <w:rsid w:val="00F319CB"/>
    <w:rsid w:val="00F32603"/>
    <w:rsid w:val="00F33D18"/>
    <w:rsid w:val="00F343FC"/>
    <w:rsid w:val="00F34E27"/>
    <w:rsid w:val="00F3552D"/>
    <w:rsid w:val="00F430D4"/>
    <w:rsid w:val="00F433B0"/>
    <w:rsid w:val="00F43EE9"/>
    <w:rsid w:val="00F4528C"/>
    <w:rsid w:val="00F46522"/>
    <w:rsid w:val="00F50BBE"/>
    <w:rsid w:val="00F50D4B"/>
    <w:rsid w:val="00F51E24"/>
    <w:rsid w:val="00F52B75"/>
    <w:rsid w:val="00F52D79"/>
    <w:rsid w:val="00F5313C"/>
    <w:rsid w:val="00F53528"/>
    <w:rsid w:val="00F537A0"/>
    <w:rsid w:val="00F55A5A"/>
    <w:rsid w:val="00F55C60"/>
    <w:rsid w:val="00F5663A"/>
    <w:rsid w:val="00F608A6"/>
    <w:rsid w:val="00F61532"/>
    <w:rsid w:val="00F61734"/>
    <w:rsid w:val="00F6244C"/>
    <w:rsid w:val="00F62627"/>
    <w:rsid w:val="00F63991"/>
    <w:rsid w:val="00F64481"/>
    <w:rsid w:val="00F6475E"/>
    <w:rsid w:val="00F64B15"/>
    <w:rsid w:val="00F671B5"/>
    <w:rsid w:val="00F6775B"/>
    <w:rsid w:val="00F71146"/>
    <w:rsid w:val="00F719F9"/>
    <w:rsid w:val="00F7215B"/>
    <w:rsid w:val="00F73201"/>
    <w:rsid w:val="00F740F2"/>
    <w:rsid w:val="00F75460"/>
    <w:rsid w:val="00F77042"/>
    <w:rsid w:val="00F775CD"/>
    <w:rsid w:val="00F807DC"/>
    <w:rsid w:val="00F8288A"/>
    <w:rsid w:val="00F830CD"/>
    <w:rsid w:val="00F865C4"/>
    <w:rsid w:val="00F901E0"/>
    <w:rsid w:val="00F92746"/>
    <w:rsid w:val="00F93003"/>
    <w:rsid w:val="00F938B8"/>
    <w:rsid w:val="00F93DD9"/>
    <w:rsid w:val="00F9411E"/>
    <w:rsid w:val="00F946A3"/>
    <w:rsid w:val="00F966F6"/>
    <w:rsid w:val="00F96BA6"/>
    <w:rsid w:val="00F96D0C"/>
    <w:rsid w:val="00F976E9"/>
    <w:rsid w:val="00FA27A0"/>
    <w:rsid w:val="00FA291C"/>
    <w:rsid w:val="00FA76A7"/>
    <w:rsid w:val="00FB0306"/>
    <w:rsid w:val="00FB0787"/>
    <w:rsid w:val="00FB1336"/>
    <w:rsid w:val="00FB17FD"/>
    <w:rsid w:val="00FB260D"/>
    <w:rsid w:val="00FB2AE4"/>
    <w:rsid w:val="00FB2CE2"/>
    <w:rsid w:val="00FB3912"/>
    <w:rsid w:val="00FB7152"/>
    <w:rsid w:val="00FC31E3"/>
    <w:rsid w:val="00FC3C7C"/>
    <w:rsid w:val="00FC4BA6"/>
    <w:rsid w:val="00FC599B"/>
    <w:rsid w:val="00FD0E32"/>
    <w:rsid w:val="00FD3875"/>
    <w:rsid w:val="00FD3E98"/>
    <w:rsid w:val="00FD409D"/>
    <w:rsid w:val="00FD563B"/>
    <w:rsid w:val="00FD5784"/>
    <w:rsid w:val="00FD57A6"/>
    <w:rsid w:val="00FE1A45"/>
    <w:rsid w:val="00FE2A97"/>
    <w:rsid w:val="00FE466E"/>
    <w:rsid w:val="00FE6385"/>
    <w:rsid w:val="00FE696E"/>
    <w:rsid w:val="00FE754D"/>
    <w:rsid w:val="00FF2120"/>
    <w:rsid w:val="00FF24D9"/>
    <w:rsid w:val="00FF33D1"/>
    <w:rsid w:val="00FF33FA"/>
    <w:rsid w:val="00FF3736"/>
    <w:rsid w:val="00FF37A9"/>
    <w:rsid w:val="00FF4C29"/>
    <w:rsid w:val="00FF55E9"/>
    <w:rsid w:val="00FF5F2F"/>
    <w:rsid w:val="00FF6A6E"/>
    <w:rsid w:val="00FF7A5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E3A3D"/>
    <w:pPr>
      <w:spacing w:before="240" w:after="0" w:line="360" w:lineRule="auto"/>
    </w:pPr>
    <w:rPr>
      <w:rFonts w:asciiTheme="minorHAnsi" w:hAnsiTheme="minorHAnsi"/>
      <w:sz w:val="24"/>
      <w:lang w:val="de-DE"/>
    </w:rPr>
  </w:style>
  <w:style w:type="paragraph" w:styleId="berschrift1">
    <w:name w:val="heading 1"/>
    <w:basedOn w:val="Standard"/>
    <w:next w:val="Standard"/>
    <w:link w:val="berschrift1Zchn"/>
    <w:uiPriority w:val="9"/>
    <w:qFormat/>
    <w:rsid w:val="005E46CB"/>
    <w:pPr>
      <w:numPr>
        <w:numId w:val="2"/>
      </w:numPr>
      <w:pBdr>
        <w:bottom w:val="single" w:sz="4" w:space="1" w:color="auto"/>
      </w:pBdr>
      <w:spacing w:after="360"/>
      <w:ind w:left="0" w:firstLine="0"/>
      <w:contextualSpacing/>
      <w:outlineLvl w:val="0"/>
    </w:pPr>
    <w:rPr>
      <w:smallCaps/>
      <w:sz w:val="52"/>
      <w:szCs w:val="36"/>
    </w:rPr>
  </w:style>
  <w:style w:type="paragraph" w:styleId="berschrift2">
    <w:name w:val="heading 2"/>
    <w:basedOn w:val="Standard"/>
    <w:next w:val="Standard"/>
    <w:link w:val="berschrift2Zchn"/>
    <w:uiPriority w:val="9"/>
    <w:unhideWhenUsed/>
    <w:qFormat/>
    <w:rsid w:val="006B429A"/>
    <w:pPr>
      <w:numPr>
        <w:ilvl w:val="1"/>
        <w:numId w:val="2"/>
      </w:numPr>
      <w:spacing w:before="200" w:after="120" w:line="271" w:lineRule="auto"/>
      <w:outlineLvl w:val="1"/>
    </w:pPr>
    <w:rPr>
      <w:smallCaps/>
      <w:sz w:val="32"/>
      <w:szCs w:val="28"/>
    </w:rPr>
  </w:style>
  <w:style w:type="paragraph" w:styleId="berschrift3">
    <w:name w:val="heading 3"/>
    <w:basedOn w:val="Standard"/>
    <w:next w:val="Standard"/>
    <w:link w:val="berschrift3Zchn"/>
    <w:uiPriority w:val="9"/>
    <w:unhideWhenUsed/>
    <w:qFormat/>
    <w:rsid w:val="00BC20E3"/>
    <w:pPr>
      <w:numPr>
        <w:ilvl w:val="2"/>
        <w:numId w:val="2"/>
      </w:numPr>
      <w:spacing w:before="200" w:after="240" w:line="271" w:lineRule="auto"/>
      <w:outlineLvl w:val="2"/>
    </w:pPr>
    <w:rPr>
      <w:iCs/>
      <w:smallCaps/>
      <w:spacing w:val="5"/>
      <w:sz w:val="28"/>
      <w:szCs w:val="26"/>
    </w:rPr>
  </w:style>
  <w:style w:type="paragraph" w:styleId="berschrift4">
    <w:name w:val="heading 4"/>
    <w:basedOn w:val="Standard"/>
    <w:next w:val="Standard"/>
    <w:link w:val="berschrift4Zchn"/>
    <w:uiPriority w:val="9"/>
    <w:unhideWhenUsed/>
    <w:qFormat/>
    <w:rsid w:val="006B429A"/>
    <w:pPr>
      <w:numPr>
        <w:ilvl w:val="3"/>
        <w:numId w:val="2"/>
      </w:numPr>
      <w:spacing w:line="271" w:lineRule="auto"/>
      <w:outlineLvl w:val="3"/>
    </w:pPr>
    <w:rPr>
      <w:bCs/>
      <w:smallCaps/>
      <w:spacing w:val="5"/>
      <w:szCs w:val="24"/>
    </w:rPr>
  </w:style>
  <w:style w:type="paragraph" w:styleId="berschrift5">
    <w:name w:val="heading 5"/>
    <w:basedOn w:val="Standard"/>
    <w:next w:val="Standard"/>
    <w:link w:val="berschrift5Zchn"/>
    <w:uiPriority w:val="9"/>
    <w:semiHidden/>
    <w:unhideWhenUsed/>
    <w:qFormat/>
    <w:rsid w:val="00EF5001"/>
    <w:pPr>
      <w:spacing w:line="271" w:lineRule="auto"/>
      <w:outlineLvl w:val="4"/>
    </w:pPr>
    <w:rPr>
      <w:i/>
      <w:iCs/>
      <w:szCs w:val="24"/>
    </w:rPr>
  </w:style>
  <w:style w:type="paragraph" w:styleId="berschrift6">
    <w:name w:val="heading 6"/>
    <w:basedOn w:val="Standard"/>
    <w:next w:val="Standard"/>
    <w:link w:val="berschrift6Zchn"/>
    <w:uiPriority w:val="9"/>
    <w:semiHidden/>
    <w:unhideWhenUsed/>
    <w:qFormat/>
    <w:rsid w:val="00EF5001"/>
    <w:pPr>
      <w:shd w:val="clear" w:color="auto" w:fill="FFFFFF" w:themeFill="background1"/>
      <w:spacing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EF5001"/>
    <w:pPr>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EF5001"/>
    <w:pPr>
      <w:outlineLvl w:val="7"/>
    </w:pPr>
    <w:rPr>
      <w:b/>
      <w:bCs/>
      <w:color w:val="7F7F7F" w:themeColor="text1" w:themeTint="80"/>
      <w:sz w:val="20"/>
      <w:szCs w:val="20"/>
    </w:rPr>
  </w:style>
  <w:style w:type="paragraph" w:styleId="berschrift9">
    <w:name w:val="heading 9"/>
    <w:basedOn w:val="berschrift1"/>
    <w:next w:val="Standard"/>
    <w:link w:val="berschrift9Zchn"/>
    <w:uiPriority w:val="9"/>
    <w:semiHidden/>
    <w:rsid w:val="004B194A"/>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E46CB"/>
    <w:rPr>
      <w:rFonts w:asciiTheme="minorHAnsi" w:hAnsiTheme="minorHAnsi"/>
      <w:smallCaps/>
      <w:sz w:val="52"/>
      <w:szCs w:val="36"/>
    </w:rPr>
  </w:style>
  <w:style w:type="character" w:customStyle="1" w:styleId="berschrift2Zchn">
    <w:name w:val="Überschrift 2 Zchn"/>
    <w:basedOn w:val="Absatz-Standardschriftart"/>
    <w:link w:val="berschrift2"/>
    <w:uiPriority w:val="9"/>
    <w:rsid w:val="006B429A"/>
    <w:rPr>
      <w:rFonts w:asciiTheme="minorHAnsi" w:hAnsiTheme="minorHAnsi"/>
      <w:smallCaps/>
      <w:sz w:val="32"/>
      <w:szCs w:val="28"/>
    </w:rPr>
  </w:style>
  <w:style w:type="character" w:customStyle="1" w:styleId="berschrift3Zchn">
    <w:name w:val="Überschrift 3 Zchn"/>
    <w:basedOn w:val="Absatz-Standardschriftart"/>
    <w:link w:val="berschrift3"/>
    <w:uiPriority w:val="9"/>
    <w:rsid w:val="00BC20E3"/>
    <w:rPr>
      <w:rFonts w:asciiTheme="minorHAnsi" w:hAnsiTheme="minorHAnsi"/>
      <w:iCs/>
      <w:smallCaps/>
      <w:spacing w:val="5"/>
      <w:sz w:val="28"/>
      <w:szCs w:val="26"/>
    </w:rPr>
  </w:style>
  <w:style w:type="character" w:customStyle="1" w:styleId="berschrift4Zchn">
    <w:name w:val="Überschrift 4 Zchn"/>
    <w:basedOn w:val="Absatz-Standardschriftart"/>
    <w:link w:val="berschrift4"/>
    <w:uiPriority w:val="9"/>
    <w:rsid w:val="006B429A"/>
    <w:rPr>
      <w:rFonts w:asciiTheme="minorHAnsi" w:hAnsiTheme="minorHAnsi"/>
      <w:bCs/>
      <w:smallCaps/>
      <w:spacing w:val="5"/>
      <w:sz w:val="24"/>
      <w:szCs w:val="24"/>
    </w:rPr>
  </w:style>
  <w:style w:type="character" w:customStyle="1" w:styleId="berschrift5Zchn">
    <w:name w:val="Überschrift 5 Zchn"/>
    <w:basedOn w:val="Absatz-Standardschriftart"/>
    <w:link w:val="berschrift5"/>
    <w:uiPriority w:val="9"/>
    <w:semiHidden/>
    <w:rsid w:val="00EF5001"/>
    <w:rPr>
      <w:i/>
      <w:iCs/>
      <w:sz w:val="24"/>
      <w:szCs w:val="24"/>
    </w:rPr>
  </w:style>
  <w:style w:type="character" w:customStyle="1" w:styleId="berschrift6Zchn">
    <w:name w:val="Überschrift 6 Zchn"/>
    <w:basedOn w:val="Absatz-Standardschriftart"/>
    <w:link w:val="berschrift6"/>
    <w:uiPriority w:val="9"/>
    <w:semiHidden/>
    <w:rsid w:val="00EF5001"/>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EF5001"/>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EF5001"/>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4B194A"/>
    <w:rPr>
      <w:rFonts w:asciiTheme="minorHAnsi" w:hAnsiTheme="minorHAnsi"/>
      <w:smallCaps/>
      <w:sz w:val="52"/>
      <w:szCs w:val="36"/>
    </w:rPr>
  </w:style>
  <w:style w:type="paragraph" w:styleId="Titel">
    <w:name w:val="Title"/>
    <w:basedOn w:val="Standard"/>
    <w:next w:val="Standard"/>
    <w:link w:val="TitelZchn"/>
    <w:uiPriority w:val="10"/>
    <w:qFormat/>
    <w:rsid w:val="00854B4F"/>
    <w:pPr>
      <w:spacing w:after="360" w:line="240" w:lineRule="auto"/>
      <w:contextualSpacing/>
    </w:pPr>
    <w:rPr>
      <w:smallCaps/>
      <w:sz w:val="52"/>
      <w:szCs w:val="52"/>
    </w:rPr>
  </w:style>
  <w:style w:type="character" w:customStyle="1" w:styleId="TitelZchn">
    <w:name w:val="Titel Zchn"/>
    <w:basedOn w:val="Absatz-Standardschriftart"/>
    <w:link w:val="Titel"/>
    <w:uiPriority w:val="10"/>
    <w:rsid w:val="00854B4F"/>
    <w:rPr>
      <w:rFonts w:asciiTheme="minorHAnsi" w:hAnsiTheme="minorHAnsi"/>
      <w:smallCaps/>
      <w:sz w:val="52"/>
      <w:szCs w:val="52"/>
    </w:rPr>
  </w:style>
  <w:style w:type="paragraph" w:styleId="Untertitel">
    <w:name w:val="Subtitle"/>
    <w:basedOn w:val="Titel"/>
    <w:next w:val="Standard"/>
    <w:link w:val="UntertitelZchn"/>
    <w:uiPriority w:val="11"/>
    <w:qFormat/>
    <w:rsid w:val="004B6500"/>
    <w:pPr>
      <w:spacing w:after="120"/>
    </w:pPr>
    <w:rPr>
      <w:iCs/>
      <w:sz w:val="36"/>
      <w:szCs w:val="28"/>
    </w:rPr>
  </w:style>
  <w:style w:type="character" w:customStyle="1" w:styleId="UntertitelZchn">
    <w:name w:val="Untertitel Zchn"/>
    <w:basedOn w:val="Absatz-Standardschriftart"/>
    <w:link w:val="Untertitel"/>
    <w:uiPriority w:val="11"/>
    <w:rsid w:val="004B6500"/>
    <w:rPr>
      <w:rFonts w:ascii="Times New Roman" w:hAnsi="Times New Roman"/>
      <w:iCs/>
      <w:smallCaps/>
      <w:sz w:val="36"/>
      <w:szCs w:val="28"/>
    </w:rPr>
  </w:style>
  <w:style w:type="character" w:styleId="Fett">
    <w:name w:val="Strong"/>
    <w:uiPriority w:val="22"/>
    <w:qFormat/>
    <w:rsid w:val="00EF5001"/>
    <w:rPr>
      <w:b/>
      <w:bCs/>
    </w:rPr>
  </w:style>
  <w:style w:type="character" w:styleId="Hervorhebung">
    <w:name w:val="Emphasis"/>
    <w:uiPriority w:val="20"/>
    <w:qFormat/>
    <w:rsid w:val="00EF5001"/>
    <w:rPr>
      <w:b/>
      <w:bCs/>
      <w:i/>
      <w:iCs/>
      <w:spacing w:val="10"/>
    </w:rPr>
  </w:style>
  <w:style w:type="paragraph" w:styleId="KeinLeerraum">
    <w:name w:val="No Spacing"/>
    <w:basedOn w:val="Standard"/>
    <w:link w:val="KeinLeerraumZchn"/>
    <w:uiPriority w:val="1"/>
    <w:qFormat/>
    <w:rsid w:val="00854B4F"/>
    <w:pPr>
      <w:spacing w:before="0" w:line="240" w:lineRule="auto"/>
    </w:pPr>
  </w:style>
  <w:style w:type="paragraph" w:styleId="Listenabsatz">
    <w:name w:val="List Paragraph"/>
    <w:basedOn w:val="Standard"/>
    <w:uiPriority w:val="34"/>
    <w:qFormat/>
    <w:rsid w:val="00EF5001"/>
    <w:pPr>
      <w:ind w:left="720"/>
      <w:contextualSpacing/>
    </w:pPr>
  </w:style>
  <w:style w:type="paragraph" w:styleId="Anfhrungszeichen">
    <w:name w:val="Quote"/>
    <w:basedOn w:val="Standard"/>
    <w:next w:val="Standard"/>
    <w:link w:val="AnfhrungszeichenZchn"/>
    <w:uiPriority w:val="29"/>
    <w:qFormat/>
    <w:rsid w:val="00EF5001"/>
    <w:rPr>
      <w:i/>
      <w:iCs/>
    </w:rPr>
  </w:style>
  <w:style w:type="character" w:customStyle="1" w:styleId="AnfhrungszeichenZchn">
    <w:name w:val="Anführungszeichen Zchn"/>
    <w:basedOn w:val="Absatz-Standardschriftart"/>
    <w:link w:val="Anfhrungszeichen"/>
    <w:uiPriority w:val="29"/>
    <w:rsid w:val="00EF5001"/>
    <w:rPr>
      <w:i/>
      <w:iCs/>
    </w:rPr>
  </w:style>
  <w:style w:type="paragraph" w:styleId="IntensivesAnfhrungszeichen">
    <w:name w:val="Intense Quote"/>
    <w:aliases w:val="Code"/>
    <w:basedOn w:val="Standard"/>
    <w:next w:val="Standard"/>
    <w:link w:val="IntensivesAnfhrungszeichenZchn"/>
    <w:uiPriority w:val="30"/>
    <w:qFormat/>
    <w:rsid w:val="009423E1"/>
    <w:pPr>
      <w:pBdr>
        <w:top w:val="single" w:sz="4" w:space="10" w:color="000000" w:themeColor="text1"/>
        <w:left w:val="single" w:sz="4" w:space="0" w:color="000000" w:themeColor="text1"/>
        <w:bottom w:val="single" w:sz="4" w:space="10" w:color="000000" w:themeColor="text1"/>
        <w:right w:val="single" w:sz="4" w:space="0" w:color="000000" w:themeColor="text1"/>
      </w:pBdr>
      <w:spacing w:before="60" w:after="60" w:line="240" w:lineRule="auto"/>
      <w:ind w:left="851" w:right="851"/>
      <w:mirrorIndents/>
    </w:pPr>
    <w:rPr>
      <w:rFonts w:ascii="Courier New" w:hAnsi="Courier New"/>
      <w:iCs/>
      <w:sz w:val="16"/>
    </w:rPr>
  </w:style>
  <w:style w:type="character" w:customStyle="1" w:styleId="IntensivesAnfhrungszeichenZchn">
    <w:name w:val="Intensives Anführungszeichen Zchn"/>
    <w:aliases w:val="Code Zchn"/>
    <w:basedOn w:val="Absatz-Standardschriftart"/>
    <w:link w:val="IntensivesAnfhrungszeichen"/>
    <w:uiPriority w:val="30"/>
    <w:rsid w:val="009423E1"/>
    <w:rPr>
      <w:rFonts w:ascii="Courier New" w:hAnsi="Courier New"/>
      <w:iCs/>
      <w:sz w:val="16"/>
    </w:rPr>
  </w:style>
  <w:style w:type="character" w:styleId="SchwacheHervorhebung">
    <w:name w:val="Subtle Emphasis"/>
    <w:uiPriority w:val="19"/>
    <w:qFormat/>
    <w:rsid w:val="00EF5001"/>
    <w:rPr>
      <w:i/>
      <w:iCs/>
    </w:rPr>
  </w:style>
  <w:style w:type="character" w:styleId="IntensiveHervorhebung">
    <w:name w:val="Intense Emphasis"/>
    <w:uiPriority w:val="21"/>
    <w:qFormat/>
    <w:rsid w:val="00EF5001"/>
    <w:rPr>
      <w:b/>
      <w:bCs/>
      <w:i/>
      <w:iCs/>
    </w:rPr>
  </w:style>
  <w:style w:type="character" w:styleId="SchwacherVerweis">
    <w:name w:val="Subtle Reference"/>
    <w:basedOn w:val="Absatz-Standardschriftart"/>
    <w:uiPriority w:val="31"/>
    <w:qFormat/>
    <w:rsid w:val="00EF5001"/>
    <w:rPr>
      <w:smallCaps/>
    </w:rPr>
  </w:style>
  <w:style w:type="character" w:styleId="IntensiverVerweis">
    <w:name w:val="Intense Reference"/>
    <w:uiPriority w:val="32"/>
    <w:qFormat/>
    <w:rsid w:val="00EF5001"/>
    <w:rPr>
      <w:b/>
      <w:bCs/>
      <w:smallCaps/>
    </w:rPr>
  </w:style>
  <w:style w:type="character" w:styleId="Buchtitel">
    <w:name w:val="Book Title"/>
    <w:basedOn w:val="Absatz-Standardschriftart"/>
    <w:uiPriority w:val="33"/>
    <w:qFormat/>
    <w:rsid w:val="00EF5001"/>
    <w:rPr>
      <w:i/>
      <w:iCs/>
      <w:smallCaps/>
      <w:spacing w:val="5"/>
    </w:rPr>
  </w:style>
  <w:style w:type="paragraph" w:styleId="Inhaltsverzeichnisberschrift">
    <w:name w:val="TOC Heading"/>
    <w:basedOn w:val="berschrift1"/>
    <w:next w:val="Standard"/>
    <w:uiPriority w:val="39"/>
    <w:unhideWhenUsed/>
    <w:qFormat/>
    <w:rsid w:val="00EF5001"/>
    <w:pPr>
      <w:outlineLvl w:val="9"/>
    </w:pPr>
    <w:rPr>
      <w:lang w:bidi="en-US"/>
    </w:rPr>
  </w:style>
  <w:style w:type="paragraph" w:styleId="Verzeichnis1">
    <w:name w:val="toc 1"/>
    <w:basedOn w:val="Standard"/>
    <w:next w:val="Standard"/>
    <w:autoRedefine/>
    <w:uiPriority w:val="39"/>
    <w:unhideWhenUsed/>
    <w:qFormat/>
    <w:rsid w:val="004477F6"/>
    <w:pPr>
      <w:tabs>
        <w:tab w:val="right" w:leader="dot" w:pos="9063"/>
      </w:tabs>
      <w:spacing w:before="60" w:line="240" w:lineRule="auto"/>
    </w:pPr>
    <w:rPr>
      <w:rFonts w:cstheme="minorHAnsi"/>
      <w:b/>
      <w:bCs/>
      <w:smallCaps/>
      <w:sz w:val="20"/>
      <w:szCs w:val="20"/>
    </w:rPr>
  </w:style>
  <w:style w:type="paragraph" w:styleId="Verzeichnis2">
    <w:name w:val="toc 2"/>
    <w:basedOn w:val="Standard"/>
    <w:next w:val="Standard"/>
    <w:autoRedefine/>
    <w:uiPriority w:val="39"/>
    <w:unhideWhenUsed/>
    <w:qFormat/>
    <w:rsid w:val="00FF4C29"/>
    <w:pPr>
      <w:spacing w:before="60" w:line="240" w:lineRule="auto"/>
      <w:ind w:left="221"/>
    </w:pPr>
    <w:rPr>
      <w:rFonts w:cstheme="minorHAnsi"/>
      <w:sz w:val="20"/>
      <w:szCs w:val="20"/>
    </w:rPr>
  </w:style>
  <w:style w:type="paragraph" w:styleId="Verzeichnis3">
    <w:name w:val="toc 3"/>
    <w:basedOn w:val="Standard"/>
    <w:next w:val="Standard"/>
    <w:autoRedefine/>
    <w:uiPriority w:val="39"/>
    <w:unhideWhenUsed/>
    <w:qFormat/>
    <w:rsid w:val="00A77B7A"/>
    <w:pPr>
      <w:tabs>
        <w:tab w:val="left" w:pos="1100"/>
        <w:tab w:val="right" w:leader="dot" w:pos="9072"/>
      </w:tabs>
      <w:spacing w:before="60" w:line="240" w:lineRule="auto"/>
      <w:ind w:left="442"/>
    </w:pPr>
    <w:rPr>
      <w:rFonts w:cstheme="minorHAnsi"/>
      <w:iCs/>
      <w:sz w:val="20"/>
      <w:szCs w:val="20"/>
    </w:rPr>
  </w:style>
  <w:style w:type="character" w:styleId="Hyperlink">
    <w:name w:val="Hyperlink"/>
    <w:basedOn w:val="Absatz-Standardschriftart"/>
    <w:uiPriority w:val="99"/>
    <w:unhideWhenUsed/>
    <w:rsid w:val="00EF5001"/>
    <w:rPr>
      <w:color w:val="0000FF" w:themeColor="hyperlink"/>
      <w:u w:val="single"/>
    </w:rPr>
  </w:style>
  <w:style w:type="paragraph" w:styleId="Sprechblasentext">
    <w:name w:val="Balloon Text"/>
    <w:basedOn w:val="Standard"/>
    <w:link w:val="SprechblasentextZchn"/>
    <w:uiPriority w:val="99"/>
    <w:semiHidden/>
    <w:unhideWhenUsed/>
    <w:rsid w:val="00EF5001"/>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5001"/>
    <w:rPr>
      <w:rFonts w:ascii="Tahoma" w:hAnsi="Tahoma" w:cs="Tahoma"/>
      <w:sz w:val="16"/>
      <w:szCs w:val="16"/>
    </w:rPr>
  </w:style>
  <w:style w:type="character" w:customStyle="1" w:styleId="KeinLeerraumZchn">
    <w:name w:val="Kein Leerraum Zchn"/>
    <w:basedOn w:val="Absatz-Standardschriftart"/>
    <w:link w:val="KeinLeerraum"/>
    <w:uiPriority w:val="1"/>
    <w:rsid w:val="00854B4F"/>
    <w:rPr>
      <w:rFonts w:asciiTheme="minorHAnsi" w:hAnsiTheme="minorHAnsi"/>
      <w:sz w:val="24"/>
    </w:rPr>
  </w:style>
  <w:style w:type="paragraph" w:styleId="Kopfzeile">
    <w:name w:val="header"/>
    <w:basedOn w:val="Standard"/>
    <w:link w:val="KopfzeileZchn"/>
    <w:uiPriority w:val="99"/>
    <w:unhideWhenUsed/>
    <w:rsid w:val="00C4414A"/>
    <w:pPr>
      <w:tabs>
        <w:tab w:val="center" w:pos="4703"/>
        <w:tab w:val="right" w:pos="9406"/>
      </w:tabs>
    </w:pPr>
  </w:style>
  <w:style w:type="character" w:customStyle="1" w:styleId="KopfzeileZchn">
    <w:name w:val="Kopfzeile Zchn"/>
    <w:basedOn w:val="Absatz-Standardschriftart"/>
    <w:link w:val="Kopfzeile"/>
    <w:uiPriority w:val="99"/>
    <w:rsid w:val="00C4414A"/>
  </w:style>
  <w:style w:type="paragraph" w:styleId="Fuzeile">
    <w:name w:val="footer"/>
    <w:basedOn w:val="Standard"/>
    <w:link w:val="FuzeileZchn"/>
    <w:uiPriority w:val="99"/>
    <w:unhideWhenUsed/>
    <w:rsid w:val="00C4414A"/>
    <w:pPr>
      <w:tabs>
        <w:tab w:val="center" w:pos="4703"/>
        <w:tab w:val="right" w:pos="9406"/>
      </w:tabs>
    </w:pPr>
  </w:style>
  <w:style w:type="character" w:customStyle="1" w:styleId="FuzeileZchn">
    <w:name w:val="Fußzeile Zchn"/>
    <w:basedOn w:val="Absatz-Standardschriftart"/>
    <w:link w:val="Fuzeile"/>
    <w:uiPriority w:val="99"/>
    <w:rsid w:val="00C4414A"/>
  </w:style>
  <w:style w:type="paragraph" w:styleId="Verzeichnis4">
    <w:name w:val="toc 4"/>
    <w:basedOn w:val="Standard"/>
    <w:next w:val="Standard"/>
    <w:autoRedefine/>
    <w:uiPriority w:val="39"/>
    <w:unhideWhenUsed/>
    <w:rsid w:val="00854B4F"/>
    <w:pPr>
      <w:spacing w:before="60" w:line="240" w:lineRule="auto"/>
      <w:ind w:left="658"/>
    </w:pPr>
    <w:rPr>
      <w:rFonts w:cstheme="minorHAnsi"/>
      <w:sz w:val="20"/>
      <w:szCs w:val="18"/>
    </w:rPr>
  </w:style>
  <w:style w:type="paragraph" w:styleId="Verzeichnis5">
    <w:name w:val="toc 5"/>
    <w:basedOn w:val="Standard"/>
    <w:next w:val="Standard"/>
    <w:autoRedefine/>
    <w:uiPriority w:val="39"/>
    <w:unhideWhenUsed/>
    <w:rsid w:val="003D7E2B"/>
    <w:pPr>
      <w:ind w:left="880"/>
    </w:pPr>
    <w:rPr>
      <w:rFonts w:cstheme="minorHAnsi"/>
      <w:sz w:val="18"/>
      <w:szCs w:val="18"/>
    </w:rPr>
  </w:style>
  <w:style w:type="paragraph" w:styleId="Verzeichnis6">
    <w:name w:val="toc 6"/>
    <w:basedOn w:val="Standard"/>
    <w:next w:val="Standard"/>
    <w:autoRedefine/>
    <w:uiPriority w:val="39"/>
    <w:unhideWhenUsed/>
    <w:rsid w:val="003D7E2B"/>
    <w:pPr>
      <w:ind w:left="1100"/>
    </w:pPr>
    <w:rPr>
      <w:rFonts w:cstheme="minorHAnsi"/>
      <w:sz w:val="18"/>
      <w:szCs w:val="18"/>
    </w:rPr>
  </w:style>
  <w:style w:type="paragraph" w:styleId="Verzeichnis7">
    <w:name w:val="toc 7"/>
    <w:basedOn w:val="Standard"/>
    <w:next w:val="Standard"/>
    <w:autoRedefine/>
    <w:uiPriority w:val="39"/>
    <w:unhideWhenUsed/>
    <w:rsid w:val="003D7E2B"/>
    <w:pPr>
      <w:ind w:left="1320"/>
    </w:pPr>
    <w:rPr>
      <w:rFonts w:cstheme="minorHAnsi"/>
      <w:sz w:val="18"/>
      <w:szCs w:val="18"/>
    </w:rPr>
  </w:style>
  <w:style w:type="paragraph" w:styleId="Verzeichnis8">
    <w:name w:val="toc 8"/>
    <w:basedOn w:val="Standard"/>
    <w:next w:val="Standard"/>
    <w:autoRedefine/>
    <w:uiPriority w:val="39"/>
    <w:unhideWhenUsed/>
    <w:rsid w:val="003D7E2B"/>
    <w:pPr>
      <w:ind w:left="1540"/>
    </w:pPr>
    <w:rPr>
      <w:rFonts w:cstheme="minorHAnsi"/>
      <w:sz w:val="18"/>
      <w:szCs w:val="18"/>
    </w:rPr>
  </w:style>
  <w:style w:type="paragraph" w:styleId="Verzeichnis9">
    <w:name w:val="toc 9"/>
    <w:basedOn w:val="Standard"/>
    <w:next w:val="Standard"/>
    <w:autoRedefine/>
    <w:uiPriority w:val="39"/>
    <w:unhideWhenUsed/>
    <w:rsid w:val="003D7E2B"/>
    <w:pPr>
      <w:ind w:left="1760"/>
    </w:pPr>
    <w:rPr>
      <w:rFonts w:cstheme="minorHAnsi"/>
      <w:sz w:val="18"/>
      <w:szCs w:val="18"/>
    </w:rPr>
  </w:style>
  <w:style w:type="paragraph" w:styleId="Dokumentstruktur">
    <w:name w:val="Document Map"/>
    <w:basedOn w:val="Standard"/>
    <w:link w:val="DokumentstrukturZchn"/>
    <w:uiPriority w:val="99"/>
    <w:semiHidden/>
    <w:unhideWhenUsed/>
    <w:rsid w:val="00B17277"/>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17277"/>
    <w:rPr>
      <w:rFonts w:ascii="Tahoma" w:hAnsi="Tahoma" w:cs="Tahoma"/>
      <w:sz w:val="16"/>
      <w:szCs w:val="16"/>
    </w:rPr>
  </w:style>
  <w:style w:type="table" w:styleId="Tabellengitternetz">
    <w:name w:val="Table Grid"/>
    <w:basedOn w:val="NormaleTabelle"/>
    <w:uiPriority w:val="59"/>
    <w:rsid w:val="001864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chriftung">
    <w:name w:val="caption"/>
    <w:basedOn w:val="Standard"/>
    <w:next w:val="Standard"/>
    <w:uiPriority w:val="35"/>
    <w:unhideWhenUsed/>
    <w:rsid w:val="00282183"/>
    <w:pPr>
      <w:spacing w:before="120"/>
    </w:pPr>
    <w:rPr>
      <w:b/>
      <w:bCs/>
      <w:color w:val="000000" w:themeColor="text1"/>
      <w:sz w:val="18"/>
      <w:szCs w:val="18"/>
    </w:rPr>
  </w:style>
  <w:style w:type="paragraph" w:styleId="Abbildungsverzeichnis">
    <w:name w:val="table of figures"/>
    <w:basedOn w:val="Standard"/>
    <w:next w:val="Standard"/>
    <w:uiPriority w:val="99"/>
    <w:unhideWhenUsed/>
    <w:rsid w:val="00ED75E0"/>
    <w:pPr>
      <w:spacing w:before="0"/>
    </w:pPr>
    <w:rPr>
      <w:sz w:val="20"/>
    </w:rPr>
  </w:style>
  <w:style w:type="paragraph" w:styleId="Literaturverzeichnis">
    <w:name w:val="Bibliography"/>
    <w:basedOn w:val="Standard"/>
    <w:next w:val="Standard"/>
    <w:uiPriority w:val="37"/>
    <w:unhideWhenUsed/>
    <w:rsid w:val="002C4F42"/>
  </w:style>
  <w:style w:type="character" w:styleId="Kommentarzeichen">
    <w:name w:val="annotation reference"/>
    <w:basedOn w:val="Absatz-Standardschriftart"/>
    <w:uiPriority w:val="99"/>
    <w:semiHidden/>
    <w:unhideWhenUsed/>
    <w:rsid w:val="00400A86"/>
    <w:rPr>
      <w:sz w:val="16"/>
      <w:szCs w:val="16"/>
    </w:rPr>
  </w:style>
  <w:style w:type="paragraph" w:styleId="Kommentartext">
    <w:name w:val="annotation text"/>
    <w:basedOn w:val="Standard"/>
    <w:link w:val="KommentartextZchn"/>
    <w:uiPriority w:val="99"/>
    <w:semiHidden/>
    <w:unhideWhenUsed/>
    <w:rsid w:val="00400A86"/>
    <w:rPr>
      <w:sz w:val="20"/>
      <w:szCs w:val="20"/>
    </w:rPr>
  </w:style>
  <w:style w:type="character" w:customStyle="1" w:styleId="KommentartextZchn">
    <w:name w:val="Kommentartext Zchn"/>
    <w:basedOn w:val="Absatz-Standardschriftart"/>
    <w:link w:val="Kommentartext"/>
    <w:uiPriority w:val="99"/>
    <w:semiHidden/>
    <w:rsid w:val="00400A86"/>
    <w:rPr>
      <w:sz w:val="20"/>
      <w:szCs w:val="20"/>
    </w:rPr>
  </w:style>
  <w:style w:type="paragraph" w:styleId="Kommentarthema">
    <w:name w:val="annotation subject"/>
    <w:basedOn w:val="Kommentartext"/>
    <w:next w:val="Kommentartext"/>
    <w:link w:val="KommentarthemaZchn"/>
    <w:uiPriority w:val="99"/>
    <w:semiHidden/>
    <w:unhideWhenUsed/>
    <w:rsid w:val="00400A86"/>
    <w:rPr>
      <w:b/>
      <w:bCs/>
    </w:rPr>
  </w:style>
  <w:style w:type="character" w:customStyle="1" w:styleId="KommentarthemaZchn">
    <w:name w:val="Kommentarthema Zchn"/>
    <w:basedOn w:val="KommentartextZchn"/>
    <w:link w:val="Kommentarthema"/>
    <w:uiPriority w:val="99"/>
    <w:semiHidden/>
    <w:rsid w:val="00400A86"/>
    <w:rPr>
      <w:b/>
      <w:bCs/>
      <w:sz w:val="20"/>
      <w:szCs w:val="20"/>
    </w:rPr>
  </w:style>
  <w:style w:type="paragraph" w:styleId="Rechtsgrundlagenverzeichnis">
    <w:name w:val="table of authorities"/>
    <w:basedOn w:val="Standard"/>
    <w:next w:val="Standard"/>
    <w:uiPriority w:val="99"/>
    <w:semiHidden/>
    <w:unhideWhenUsed/>
    <w:rsid w:val="00963712"/>
    <w:pPr>
      <w:ind w:left="220" w:hanging="220"/>
    </w:pPr>
  </w:style>
  <w:style w:type="paragraph" w:styleId="RGV-berschrift">
    <w:name w:val="toa heading"/>
    <w:basedOn w:val="Standard"/>
    <w:next w:val="Standard"/>
    <w:uiPriority w:val="99"/>
    <w:unhideWhenUsed/>
    <w:rsid w:val="00963712"/>
    <w:pPr>
      <w:spacing w:before="120"/>
    </w:pPr>
    <w:rPr>
      <w:b/>
      <w:bCs/>
      <w:szCs w:val="24"/>
    </w:rPr>
  </w:style>
  <w:style w:type="paragraph" w:styleId="Endnotentext">
    <w:name w:val="endnote text"/>
    <w:basedOn w:val="Standard"/>
    <w:link w:val="EndnotentextZchn"/>
    <w:uiPriority w:val="99"/>
    <w:semiHidden/>
    <w:unhideWhenUsed/>
    <w:rsid w:val="001D77EF"/>
    <w:rPr>
      <w:sz w:val="20"/>
      <w:szCs w:val="20"/>
    </w:rPr>
  </w:style>
  <w:style w:type="character" w:customStyle="1" w:styleId="EndnotentextZchn">
    <w:name w:val="Endnotentext Zchn"/>
    <w:basedOn w:val="Absatz-Standardschriftart"/>
    <w:link w:val="Endnotentext"/>
    <w:uiPriority w:val="99"/>
    <w:semiHidden/>
    <w:rsid w:val="001D77EF"/>
    <w:rPr>
      <w:rFonts w:ascii="Times New Roman" w:hAnsi="Times New Roman"/>
      <w:sz w:val="20"/>
      <w:szCs w:val="20"/>
    </w:rPr>
  </w:style>
  <w:style w:type="character" w:styleId="Endnotenzeichen">
    <w:name w:val="endnote reference"/>
    <w:basedOn w:val="Absatz-Standardschriftart"/>
    <w:uiPriority w:val="99"/>
    <w:semiHidden/>
    <w:unhideWhenUsed/>
    <w:rsid w:val="001D77EF"/>
    <w:rPr>
      <w:vertAlign w:val="superscript"/>
    </w:rPr>
  </w:style>
  <w:style w:type="table" w:styleId="HelleListe">
    <w:name w:val="Light List"/>
    <w:basedOn w:val="NormaleTabelle"/>
    <w:uiPriority w:val="61"/>
    <w:rsid w:val="000349B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6037CE"/>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D9D9D9" w:themeFill="background1" w:themeFillShade="D9"/>
      </w:tcPr>
    </w:tblStylePr>
  </w:style>
  <w:style w:type="table" w:styleId="MittleresRaster3">
    <w:name w:val="Medium Grid 3"/>
    <w:basedOn w:val="NormaleTabelle"/>
    <w:uiPriority w:val="69"/>
    <w:rsid w:val="000349B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Liste2">
    <w:name w:val="Medium List 2"/>
    <w:basedOn w:val="NormaleTabelle"/>
    <w:uiPriority w:val="66"/>
    <w:rsid w:val="000349B5"/>
    <w:pPr>
      <w:spacing w:after="0" w:line="240" w:lineRule="auto"/>
    </w:pPr>
    <w:rPr>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
    <w:name w:val="Light Shading"/>
    <w:basedOn w:val="NormaleTabelle"/>
    <w:uiPriority w:val="60"/>
    <w:rsid w:val="005B63F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pPr>
        <w:wordWrap/>
        <w:spacing w:beforeLines="0" w:beforeAutospacing="0" w:afterLines="0" w:afterAutospacing="0" w:line="240" w:lineRule="auto"/>
      </w:pPr>
      <w:tblPr/>
      <w:tcPr>
        <w:tcBorders>
          <w:left w:val="nil"/>
          <w:right w:val="nil"/>
          <w:insideH w:val="nil"/>
          <w:insideV w:val="nil"/>
        </w:tcBorders>
        <w:shd w:val="clear" w:color="auto" w:fill="C0C0C0" w:themeFill="text1" w:themeFillTint="3F"/>
      </w:tcPr>
    </w:tblStylePr>
  </w:style>
  <w:style w:type="table" w:customStyle="1" w:styleId="ThesisFinal">
    <w:name w:val="Thesis Final"/>
    <w:basedOn w:val="TabelleRaster1"/>
    <w:uiPriority w:val="99"/>
    <w:rsid w:val="003528C7"/>
    <w:pPr>
      <w:spacing w:after="0"/>
    </w:pPr>
    <w:rPr>
      <w:rFonts w:asciiTheme="minorHAnsi" w:hAnsiTheme="minorHAnsi"/>
      <w:sz w:val="20"/>
      <w:szCs w:val="20"/>
      <w:lang w:val="de-DE" w:eastAsia="de-DE"/>
    </w:rPr>
    <w:tblPr>
      <w:tblStyleRowBandSize w:val="1"/>
      <w:tblStyleColBandSize w:val="1"/>
      <w:jc w:val="center"/>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57" w:type="dxa"/>
        <w:left w:w="170" w:type="dxa"/>
        <w:bottom w:w="28" w:type="dxa"/>
        <w:right w:w="170" w:type="dxa"/>
      </w:tblCellMar>
    </w:tblPr>
    <w:trPr>
      <w:jc w:val="center"/>
    </w:trPr>
    <w:tcPr>
      <w:shd w:val="clear" w:color="auto" w:fill="D9D9D9" w:themeFill="background1" w:themeFillShade="D9"/>
    </w:tcPr>
    <w:tblStylePr w:type="firstRow">
      <w:pPr>
        <w:wordWrap/>
        <w:spacing w:beforeLines="0" w:beforeAutospacing="0" w:afterLines="0" w:afterAutospacing="0" w:line="240" w:lineRule="auto"/>
        <w:ind w:leftChars="0" w:left="170" w:rightChars="0" w:right="0" w:firstLineChars="0" w:firstLine="0"/>
        <w:jc w:val="both"/>
        <w:outlineLvl w:val="9"/>
      </w:pPr>
      <w:rPr>
        <w:rFonts w:asciiTheme="minorHAnsi" w:hAnsiTheme="minorHAnsi"/>
        <w:b/>
        <w:color w:val="F2F2F2" w:themeColor="background1" w:themeShade="F2"/>
        <w:sz w:val="22"/>
      </w:rPr>
      <w:tblPr/>
      <w:trPr>
        <w:tblHeader/>
      </w:trPr>
      <w:tcPr>
        <w:shd w:val="clear" w:color="auto" w:fill="F79646" w:themeFill="accent6"/>
      </w:tcPr>
    </w:tblStylePr>
    <w:tblStylePr w:type="lastRow">
      <w:pPr>
        <w:wordWrap/>
        <w:spacing w:beforeLines="0" w:beforeAutospacing="0" w:afterLines="0" w:afterAutospacing="0" w:line="240" w:lineRule="auto"/>
        <w:ind w:leftChars="0" w:left="170" w:rightChars="0" w:right="0" w:firstLineChars="0" w:firstLine="0"/>
        <w:jc w:val="both"/>
        <w:outlineLvl w:val="9"/>
      </w:pPr>
      <w:rPr>
        <w:rFonts w:asciiTheme="minorHAnsi" w:hAnsiTheme="minorHAnsi"/>
        <w:i w:val="0"/>
        <w:iCs/>
        <w:sz w:val="22"/>
      </w:rPr>
      <w:tblPr/>
      <w:tcPr>
        <w:tcBorders>
          <w:tl2br w:val="none" w:sz="0" w:space="0" w:color="auto"/>
          <w:tr2bl w:val="none" w:sz="0" w:space="0" w:color="auto"/>
        </w:tcBorders>
        <w:shd w:val="clear" w:color="auto" w:fill="FABF8F" w:themeFill="accent6" w:themeFillTint="99"/>
      </w:tcPr>
    </w:tblStylePr>
    <w:tblStylePr w:type="firstCol">
      <w:pPr>
        <w:wordWrap/>
        <w:spacing w:beforeLines="0" w:beforeAutospacing="0" w:afterLines="0" w:afterAutospacing="0" w:line="240" w:lineRule="auto"/>
        <w:ind w:leftChars="0" w:left="170" w:rightChars="0" w:right="0" w:firstLineChars="0" w:firstLine="0"/>
        <w:jc w:val="both"/>
        <w:outlineLvl w:val="9"/>
      </w:pPr>
      <w:rPr>
        <w:rFonts w:asciiTheme="minorHAnsi" w:hAnsiTheme="minorHAnsi"/>
        <w:b w:val="0"/>
        <w:sz w:val="22"/>
      </w:rPr>
    </w:tblStylePr>
    <w:tblStylePr w:type="lastCol">
      <w:rPr>
        <w:rFonts w:asciiTheme="minorHAnsi" w:hAnsiTheme="minorHAnsi"/>
        <w:i/>
        <w:iCs/>
        <w:sz w:val="22"/>
      </w:rPr>
      <w:tblPr/>
      <w:tcPr>
        <w:tcBorders>
          <w:tl2br w:val="none" w:sz="0" w:space="0" w:color="auto"/>
          <w:tr2bl w:val="none" w:sz="0" w:space="0" w:color="auto"/>
        </w:tcBorders>
      </w:tcPr>
    </w:tblStylePr>
    <w:tblStylePr w:type="band1Vert">
      <w:rPr>
        <w:rFonts w:asciiTheme="minorHAnsi" w:hAnsiTheme="minorHAnsi"/>
        <w:sz w:val="22"/>
      </w:rPr>
    </w:tblStylePr>
    <w:tblStylePr w:type="band2Vert">
      <w:rPr>
        <w:rFonts w:asciiTheme="minorHAnsi" w:hAnsiTheme="minorHAnsi"/>
        <w:sz w:val="22"/>
      </w:rPr>
    </w:tblStylePr>
    <w:tblStylePr w:type="band1Horz">
      <w:pPr>
        <w:wordWrap/>
        <w:spacing w:beforeLines="0" w:beforeAutospacing="0" w:afterLines="0" w:afterAutospacing="0" w:line="240" w:lineRule="auto"/>
        <w:ind w:leftChars="0" w:left="170" w:rightChars="0" w:right="0" w:firstLineChars="0" w:firstLine="0"/>
        <w:jc w:val="both"/>
        <w:outlineLvl w:val="9"/>
      </w:pPr>
      <w:rPr>
        <w:rFonts w:asciiTheme="minorHAnsi" w:hAnsiTheme="minorHAnsi"/>
        <w:sz w:val="22"/>
      </w:rPr>
      <w:tblPr/>
      <w:trPr>
        <w:cantSplit/>
      </w:trPr>
      <w:tcPr>
        <w:shd w:val="clear" w:color="auto" w:fill="FFFFFF" w:themeFill="background1"/>
      </w:tcPr>
    </w:tblStylePr>
    <w:tblStylePr w:type="band2Horz">
      <w:pPr>
        <w:wordWrap/>
        <w:spacing w:beforeLines="0" w:beforeAutospacing="0" w:afterLines="0" w:afterAutospacing="0" w:line="240" w:lineRule="auto"/>
        <w:ind w:leftChars="0" w:left="170" w:rightChars="0" w:right="0"/>
        <w:jc w:val="both"/>
        <w:outlineLvl w:val="9"/>
      </w:pPr>
      <w:rPr>
        <w:rFonts w:asciiTheme="minorHAnsi" w:hAnsiTheme="minorHAnsi"/>
        <w:sz w:val="22"/>
      </w:rPr>
      <w:tblPr/>
      <w:trPr>
        <w:cantSplit/>
      </w:trPr>
      <w:tcPr>
        <w:shd w:val="clear" w:color="auto" w:fill="FDE9D9" w:themeFill="accent6" w:themeFillTint="33"/>
      </w:tcPr>
    </w:tblStylePr>
    <w:tblStylePr w:type="neCell">
      <w:rPr>
        <w:rFonts w:asciiTheme="minorHAnsi" w:hAnsiTheme="minorHAnsi"/>
        <w:sz w:val="22"/>
      </w:rPr>
    </w:tblStylePr>
    <w:tblStylePr w:type="nwCell">
      <w:rPr>
        <w:rFonts w:asciiTheme="minorHAnsi" w:hAnsiTheme="minorHAnsi"/>
        <w:sz w:val="22"/>
      </w:rPr>
    </w:tblStylePr>
    <w:tblStylePr w:type="seCell">
      <w:rPr>
        <w:rFonts w:asciiTheme="minorHAnsi" w:hAnsiTheme="minorHAnsi"/>
        <w:sz w:val="22"/>
      </w:rPr>
    </w:tblStylePr>
    <w:tblStylePr w:type="swCell">
      <w:rPr>
        <w:rFonts w:asciiTheme="minorHAnsi" w:hAnsiTheme="minorHAnsi"/>
        <w:sz w:val="22"/>
      </w:rPr>
    </w:tblStylePr>
  </w:style>
  <w:style w:type="table" w:styleId="TabelleRaster1">
    <w:name w:val="Table Grid 1"/>
    <w:basedOn w:val="NormaleTabelle"/>
    <w:uiPriority w:val="99"/>
    <w:semiHidden/>
    <w:unhideWhenUsed/>
    <w:rsid w:val="00876E46"/>
    <w:pPr>
      <w:spacing w:line="24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Funotentext">
    <w:name w:val="footnote text"/>
    <w:basedOn w:val="Standard"/>
    <w:link w:val="FunotentextZchn"/>
    <w:uiPriority w:val="99"/>
    <w:semiHidden/>
    <w:unhideWhenUsed/>
    <w:rsid w:val="005C6180"/>
    <w:rPr>
      <w:sz w:val="20"/>
      <w:szCs w:val="20"/>
    </w:rPr>
  </w:style>
  <w:style w:type="character" w:customStyle="1" w:styleId="FunotentextZchn">
    <w:name w:val="Fußnotentext Zchn"/>
    <w:basedOn w:val="Absatz-Standardschriftart"/>
    <w:link w:val="Funotentext"/>
    <w:uiPriority w:val="99"/>
    <w:semiHidden/>
    <w:rsid w:val="005C6180"/>
    <w:rPr>
      <w:rFonts w:asciiTheme="minorHAnsi" w:hAnsiTheme="minorHAnsi"/>
      <w:sz w:val="20"/>
      <w:szCs w:val="20"/>
    </w:rPr>
  </w:style>
  <w:style w:type="character" w:styleId="Funotenzeichen">
    <w:name w:val="footnote reference"/>
    <w:basedOn w:val="Absatz-Standardschriftart"/>
    <w:uiPriority w:val="99"/>
    <w:semiHidden/>
    <w:unhideWhenUsed/>
    <w:rsid w:val="005C6180"/>
    <w:rPr>
      <w:vertAlign w:val="superscript"/>
    </w:rPr>
  </w:style>
  <w:style w:type="table" w:styleId="MittlereListe2-Akzent1">
    <w:name w:val="Medium List 2 Accent 1"/>
    <w:basedOn w:val="NormaleTabelle"/>
    <w:uiPriority w:val="66"/>
    <w:rsid w:val="00830FD3"/>
    <w:pPr>
      <w:spacing w:after="0" w:line="240" w:lineRule="auto"/>
    </w:pPr>
    <w:rPr>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BB3838"/>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Index1">
    <w:name w:val="index 1"/>
    <w:basedOn w:val="Standard"/>
    <w:next w:val="Standard"/>
    <w:autoRedefine/>
    <w:uiPriority w:val="99"/>
    <w:unhideWhenUsed/>
    <w:rsid w:val="00CF5221"/>
    <w:pPr>
      <w:spacing w:before="0" w:line="240" w:lineRule="auto"/>
      <w:ind w:left="240" w:hanging="240"/>
    </w:pPr>
  </w:style>
  <w:style w:type="paragraph" w:styleId="Index2">
    <w:name w:val="index 2"/>
    <w:basedOn w:val="Standard"/>
    <w:next w:val="Standard"/>
    <w:autoRedefine/>
    <w:uiPriority w:val="99"/>
    <w:semiHidden/>
    <w:unhideWhenUsed/>
    <w:rsid w:val="00CF5221"/>
    <w:pPr>
      <w:spacing w:before="0" w:line="240" w:lineRule="auto"/>
      <w:ind w:left="480" w:hanging="240"/>
    </w:pPr>
  </w:style>
  <w:style w:type="paragraph" w:customStyle="1" w:styleId="KapitelEinfhrung">
    <w:name w:val="Kapitel Einführung"/>
    <w:basedOn w:val="Standard"/>
    <w:next w:val="Standard"/>
    <w:qFormat/>
    <w:rsid w:val="003F72C8"/>
    <w:pPr>
      <w:spacing w:before="480" w:after="720"/>
      <w:jc w:val="center"/>
    </w:pPr>
    <w:rPr>
      <w:i/>
    </w:rPr>
  </w:style>
  <w:style w:type="character" w:styleId="Platzhaltertext">
    <w:name w:val="Placeholder Text"/>
    <w:basedOn w:val="Absatz-Standardschriftart"/>
    <w:uiPriority w:val="99"/>
    <w:semiHidden/>
    <w:rsid w:val="00422615"/>
    <w:rPr>
      <w:color w:val="808080"/>
    </w:rPr>
  </w:style>
  <w:style w:type="paragraph" w:customStyle="1" w:styleId="Anhang">
    <w:name w:val="Anhang"/>
    <w:next w:val="Standard"/>
    <w:qFormat/>
    <w:rsid w:val="004477F6"/>
    <w:pPr>
      <w:numPr>
        <w:numId w:val="3"/>
      </w:numPr>
      <w:spacing w:after="0" w:line="240" w:lineRule="auto"/>
      <w:ind w:left="357" w:hanging="357"/>
      <w:outlineLvl w:val="5"/>
    </w:pPr>
    <w:rPr>
      <w:rFonts w:asciiTheme="minorHAnsi" w:hAnsiTheme="minorHAnsi"/>
      <w:sz w:val="24"/>
    </w:rPr>
  </w:style>
  <w:style w:type="paragraph" w:styleId="berarbeitung">
    <w:name w:val="Revision"/>
    <w:hidden/>
    <w:uiPriority w:val="99"/>
    <w:semiHidden/>
    <w:rsid w:val="00A41F8D"/>
    <w:pPr>
      <w:spacing w:after="0" w:line="240" w:lineRule="auto"/>
    </w:pPr>
    <w:rPr>
      <w:rFonts w:asciiTheme="minorHAnsi" w:hAnsiTheme="minorHAnsi"/>
      <w:sz w:val="24"/>
    </w:rPr>
  </w:style>
  <w:style w:type="character" w:styleId="BesuchterHyperlink">
    <w:name w:val="FollowedHyperlink"/>
    <w:basedOn w:val="Absatz-Standardschriftart"/>
    <w:uiPriority w:val="99"/>
    <w:semiHidden/>
    <w:unhideWhenUsed/>
    <w:rsid w:val="003104A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5564134">
      <w:bodyDiv w:val="1"/>
      <w:marLeft w:val="0"/>
      <w:marRight w:val="0"/>
      <w:marTop w:val="0"/>
      <w:marBottom w:val="0"/>
      <w:divBdr>
        <w:top w:val="none" w:sz="0" w:space="0" w:color="auto"/>
        <w:left w:val="none" w:sz="0" w:space="0" w:color="auto"/>
        <w:bottom w:val="none" w:sz="0" w:space="0" w:color="auto"/>
        <w:right w:val="none" w:sz="0" w:space="0" w:color="auto"/>
      </w:divBdr>
    </w:div>
    <w:div w:id="184750430">
      <w:bodyDiv w:val="1"/>
      <w:marLeft w:val="0"/>
      <w:marRight w:val="0"/>
      <w:marTop w:val="0"/>
      <w:marBottom w:val="0"/>
      <w:divBdr>
        <w:top w:val="none" w:sz="0" w:space="0" w:color="auto"/>
        <w:left w:val="none" w:sz="0" w:space="0" w:color="auto"/>
        <w:bottom w:val="none" w:sz="0" w:space="0" w:color="auto"/>
        <w:right w:val="none" w:sz="0" w:space="0" w:color="auto"/>
      </w:divBdr>
    </w:div>
    <w:div w:id="293414244">
      <w:bodyDiv w:val="1"/>
      <w:marLeft w:val="0"/>
      <w:marRight w:val="0"/>
      <w:marTop w:val="0"/>
      <w:marBottom w:val="0"/>
      <w:divBdr>
        <w:top w:val="none" w:sz="0" w:space="0" w:color="auto"/>
        <w:left w:val="none" w:sz="0" w:space="0" w:color="auto"/>
        <w:bottom w:val="none" w:sz="0" w:space="0" w:color="auto"/>
        <w:right w:val="none" w:sz="0" w:space="0" w:color="auto"/>
      </w:divBdr>
      <w:divsChild>
        <w:div w:id="1877237910">
          <w:marLeft w:val="0"/>
          <w:marRight w:val="0"/>
          <w:marTop w:val="0"/>
          <w:marBottom w:val="0"/>
          <w:divBdr>
            <w:top w:val="none" w:sz="0" w:space="0" w:color="auto"/>
            <w:left w:val="none" w:sz="0" w:space="0" w:color="auto"/>
            <w:bottom w:val="none" w:sz="0" w:space="0" w:color="auto"/>
            <w:right w:val="none" w:sz="0" w:space="0" w:color="auto"/>
          </w:divBdr>
          <w:divsChild>
            <w:div w:id="801113208">
              <w:marLeft w:val="0"/>
              <w:marRight w:val="0"/>
              <w:marTop w:val="0"/>
              <w:marBottom w:val="0"/>
              <w:divBdr>
                <w:top w:val="none" w:sz="0" w:space="0" w:color="auto"/>
                <w:left w:val="none" w:sz="0" w:space="0" w:color="auto"/>
                <w:bottom w:val="none" w:sz="0" w:space="0" w:color="auto"/>
                <w:right w:val="none" w:sz="0" w:space="0" w:color="auto"/>
              </w:divBdr>
              <w:divsChild>
                <w:div w:id="1946813695">
                  <w:marLeft w:val="0"/>
                  <w:marRight w:val="0"/>
                  <w:marTop w:val="0"/>
                  <w:marBottom w:val="0"/>
                  <w:divBdr>
                    <w:top w:val="none" w:sz="0" w:space="0" w:color="auto"/>
                    <w:left w:val="none" w:sz="0" w:space="0" w:color="auto"/>
                    <w:bottom w:val="none" w:sz="0" w:space="0" w:color="auto"/>
                    <w:right w:val="none" w:sz="0" w:space="0" w:color="auto"/>
                  </w:divBdr>
                  <w:divsChild>
                    <w:div w:id="47076798">
                      <w:marLeft w:val="0"/>
                      <w:marRight w:val="0"/>
                      <w:marTop w:val="0"/>
                      <w:marBottom w:val="0"/>
                      <w:divBdr>
                        <w:top w:val="none" w:sz="0" w:space="0" w:color="auto"/>
                        <w:left w:val="none" w:sz="0" w:space="0" w:color="auto"/>
                        <w:bottom w:val="none" w:sz="0" w:space="0" w:color="auto"/>
                        <w:right w:val="none" w:sz="0" w:space="0" w:color="auto"/>
                      </w:divBdr>
                      <w:divsChild>
                        <w:div w:id="1891963131">
                          <w:marLeft w:val="0"/>
                          <w:marRight w:val="0"/>
                          <w:marTop w:val="0"/>
                          <w:marBottom w:val="0"/>
                          <w:divBdr>
                            <w:top w:val="none" w:sz="0" w:space="0" w:color="auto"/>
                            <w:left w:val="none" w:sz="0" w:space="0" w:color="auto"/>
                            <w:bottom w:val="none" w:sz="0" w:space="0" w:color="auto"/>
                            <w:right w:val="none" w:sz="0" w:space="0" w:color="auto"/>
                          </w:divBdr>
                          <w:divsChild>
                            <w:div w:id="1514346454">
                              <w:marLeft w:val="0"/>
                              <w:marRight w:val="0"/>
                              <w:marTop w:val="0"/>
                              <w:marBottom w:val="0"/>
                              <w:divBdr>
                                <w:top w:val="none" w:sz="0" w:space="0" w:color="auto"/>
                                <w:left w:val="none" w:sz="0" w:space="0" w:color="auto"/>
                                <w:bottom w:val="none" w:sz="0" w:space="0" w:color="auto"/>
                                <w:right w:val="none" w:sz="0" w:space="0" w:color="auto"/>
                              </w:divBdr>
                              <w:divsChild>
                                <w:div w:id="18470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998899">
      <w:bodyDiv w:val="1"/>
      <w:marLeft w:val="0"/>
      <w:marRight w:val="0"/>
      <w:marTop w:val="0"/>
      <w:marBottom w:val="0"/>
      <w:divBdr>
        <w:top w:val="none" w:sz="0" w:space="0" w:color="auto"/>
        <w:left w:val="none" w:sz="0" w:space="0" w:color="auto"/>
        <w:bottom w:val="none" w:sz="0" w:space="0" w:color="auto"/>
        <w:right w:val="none" w:sz="0" w:space="0" w:color="auto"/>
      </w:divBdr>
    </w:div>
    <w:div w:id="498736538">
      <w:bodyDiv w:val="1"/>
      <w:marLeft w:val="0"/>
      <w:marRight w:val="0"/>
      <w:marTop w:val="0"/>
      <w:marBottom w:val="0"/>
      <w:divBdr>
        <w:top w:val="none" w:sz="0" w:space="0" w:color="auto"/>
        <w:left w:val="none" w:sz="0" w:space="0" w:color="auto"/>
        <w:bottom w:val="none" w:sz="0" w:space="0" w:color="auto"/>
        <w:right w:val="none" w:sz="0" w:space="0" w:color="auto"/>
      </w:divBdr>
    </w:div>
    <w:div w:id="809907561">
      <w:bodyDiv w:val="1"/>
      <w:marLeft w:val="0"/>
      <w:marRight w:val="0"/>
      <w:marTop w:val="0"/>
      <w:marBottom w:val="0"/>
      <w:divBdr>
        <w:top w:val="none" w:sz="0" w:space="0" w:color="auto"/>
        <w:left w:val="none" w:sz="0" w:space="0" w:color="auto"/>
        <w:bottom w:val="none" w:sz="0" w:space="0" w:color="auto"/>
        <w:right w:val="none" w:sz="0" w:space="0" w:color="auto"/>
      </w:divBdr>
    </w:div>
    <w:div w:id="1167600264">
      <w:bodyDiv w:val="1"/>
      <w:marLeft w:val="0"/>
      <w:marRight w:val="0"/>
      <w:marTop w:val="0"/>
      <w:marBottom w:val="0"/>
      <w:divBdr>
        <w:top w:val="none" w:sz="0" w:space="0" w:color="auto"/>
        <w:left w:val="none" w:sz="0" w:space="0" w:color="auto"/>
        <w:bottom w:val="none" w:sz="0" w:space="0" w:color="auto"/>
        <w:right w:val="none" w:sz="0" w:space="0" w:color="auto"/>
      </w:divBdr>
      <w:divsChild>
        <w:div w:id="1042286251">
          <w:marLeft w:val="0"/>
          <w:marRight w:val="0"/>
          <w:marTop w:val="0"/>
          <w:marBottom w:val="0"/>
          <w:divBdr>
            <w:top w:val="none" w:sz="0" w:space="0" w:color="auto"/>
            <w:left w:val="none" w:sz="0" w:space="0" w:color="auto"/>
            <w:bottom w:val="none" w:sz="0" w:space="0" w:color="auto"/>
            <w:right w:val="none" w:sz="0" w:space="0" w:color="auto"/>
          </w:divBdr>
          <w:divsChild>
            <w:div w:id="477654939">
              <w:marLeft w:val="0"/>
              <w:marRight w:val="0"/>
              <w:marTop w:val="0"/>
              <w:marBottom w:val="0"/>
              <w:divBdr>
                <w:top w:val="none" w:sz="0" w:space="0" w:color="auto"/>
                <w:left w:val="none" w:sz="0" w:space="0" w:color="auto"/>
                <w:bottom w:val="none" w:sz="0" w:space="0" w:color="auto"/>
                <w:right w:val="none" w:sz="0" w:space="0" w:color="auto"/>
              </w:divBdr>
              <w:divsChild>
                <w:div w:id="370883852">
                  <w:marLeft w:val="0"/>
                  <w:marRight w:val="0"/>
                  <w:marTop w:val="0"/>
                  <w:marBottom w:val="0"/>
                  <w:divBdr>
                    <w:top w:val="none" w:sz="0" w:space="0" w:color="auto"/>
                    <w:left w:val="none" w:sz="0" w:space="0" w:color="auto"/>
                    <w:bottom w:val="none" w:sz="0" w:space="0" w:color="auto"/>
                    <w:right w:val="none" w:sz="0" w:space="0" w:color="auto"/>
                  </w:divBdr>
                  <w:divsChild>
                    <w:div w:id="2029716254">
                      <w:marLeft w:val="0"/>
                      <w:marRight w:val="0"/>
                      <w:marTop w:val="0"/>
                      <w:marBottom w:val="0"/>
                      <w:divBdr>
                        <w:top w:val="none" w:sz="0" w:space="0" w:color="auto"/>
                        <w:left w:val="none" w:sz="0" w:space="0" w:color="auto"/>
                        <w:bottom w:val="none" w:sz="0" w:space="0" w:color="auto"/>
                        <w:right w:val="none" w:sz="0" w:space="0" w:color="auto"/>
                      </w:divBdr>
                      <w:divsChild>
                        <w:div w:id="728845561">
                          <w:marLeft w:val="0"/>
                          <w:marRight w:val="0"/>
                          <w:marTop w:val="0"/>
                          <w:marBottom w:val="0"/>
                          <w:divBdr>
                            <w:top w:val="none" w:sz="0" w:space="0" w:color="auto"/>
                            <w:left w:val="none" w:sz="0" w:space="0" w:color="auto"/>
                            <w:bottom w:val="none" w:sz="0" w:space="0" w:color="auto"/>
                            <w:right w:val="none" w:sz="0" w:space="0" w:color="auto"/>
                          </w:divBdr>
                          <w:divsChild>
                            <w:div w:id="586961500">
                              <w:marLeft w:val="0"/>
                              <w:marRight w:val="0"/>
                              <w:marTop w:val="0"/>
                              <w:marBottom w:val="0"/>
                              <w:divBdr>
                                <w:top w:val="none" w:sz="0" w:space="0" w:color="auto"/>
                                <w:left w:val="none" w:sz="0" w:space="0" w:color="auto"/>
                                <w:bottom w:val="none" w:sz="0" w:space="0" w:color="auto"/>
                                <w:right w:val="none" w:sz="0" w:space="0" w:color="auto"/>
                              </w:divBdr>
                              <w:divsChild>
                                <w:div w:id="19113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560054">
      <w:bodyDiv w:val="1"/>
      <w:marLeft w:val="0"/>
      <w:marRight w:val="0"/>
      <w:marTop w:val="0"/>
      <w:marBottom w:val="0"/>
      <w:divBdr>
        <w:top w:val="none" w:sz="0" w:space="0" w:color="auto"/>
        <w:left w:val="none" w:sz="0" w:space="0" w:color="auto"/>
        <w:bottom w:val="none" w:sz="0" w:space="0" w:color="auto"/>
        <w:right w:val="none" w:sz="0" w:space="0" w:color="auto"/>
      </w:divBdr>
      <w:divsChild>
        <w:div w:id="265114462">
          <w:marLeft w:val="0"/>
          <w:marRight w:val="0"/>
          <w:marTop w:val="0"/>
          <w:marBottom w:val="0"/>
          <w:divBdr>
            <w:top w:val="single" w:sz="6" w:space="0" w:color="678FC2"/>
            <w:left w:val="single" w:sz="6" w:space="0" w:color="678FC2"/>
            <w:bottom w:val="single" w:sz="6" w:space="0" w:color="678FC2"/>
            <w:right w:val="single" w:sz="6" w:space="0" w:color="678FC2"/>
          </w:divBdr>
          <w:divsChild>
            <w:div w:id="1636136341">
              <w:marLeft w:val="0"/>
              <w:marRight w:val="0"/>
              <w:marTop w:val="0"/>
              <w:marBottom w:val="0"/>
              <w:divBdr>
                <w:top w:val="none" w:sz="0" w:space="0" w:color="auto"/>
                <w:left w:val="none" w:sz="0" w:space="0" w:color="auto"/>
                <w:bottom w:val="none" w:sz="0" w:space="0" w:color="auto"/>
                <w:right w:val="none" w:sz="0" w:space="0" w:color="auto"/>
              </w:divBdr>
              <w:divsChild>
                <w:div w:id="1444617043">
                  <w:marLeft w:val="150"/>
                  <w:marRight w:val="150"/>
                  <w:marTop w:val="0"/>
                  <w:marBottom w:val="0"/>
                  <w:divBdr>
                    <w:top w:val="none" w:sz="0" w:space="0" w:color="auto"/>
                    <w:left w:val="none" w:sz="0" w:space="0" w:color="auto"/>
                    <w:bottom w:val="none" w:sz="0" w:space="0" w:color="auto"/>
                    <w:right w:val="none" w:sz="0" w:space="0" w:color="auto"/>
                  </w:divBdr>
                  <w:divsChild>
                    <w:div w:id="805511173">
                      <w:marLeft w:val="0"/>
                      <w:marRight w:val="0"/>
                      <w:marTop w:val="0"/>
                      <w:marBottom w:val="0"/>
                      <w:divBdr>
                        <w:top w:val="none" w:sz="0" w:space="0" w:color="auto"/>
                        <w:left w:val="none" w:sz="0" w:space="0" w:color="auto"/>
                        <w:bottom w:val="none" w:sz="0" w:space="0" w:color="auto"/>
                        <w:right w:val="none" w:sz="0" w:space="0" w:color="auto"/>
                      </w:divBdr>
                      <w:divsChild>
                        <w:div w:id="602496795">
                          <w:marLeft w:val="0"/>
                          <w:marRight w:val="0"/>
                          <w:marTop w:val="0"/>
                          <w:marBottom w:val="0"/>
                          <w:divBdr>
                            <w:top w:val="none" w:sz="0" w:space="0" w:color="auto"/>
                            <w:left w:val="none" w:sz="0" w:space="0" w:color="auto"/>
                            <w:bottom w:val="none" w:sz="0" w:space="0" w:color="auto"/>
                            <w:right w:val="none" w:sz="0" w:space="0" w:color="auto"/>
                          </w:divBdr>
                          <w:divsChild>
                            <w:div w:id="1529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104402">
      <w:bodyDiv w:val="1"/>
      <w:marLeft w:val="0"/>
      <w:marRight w:val="0"/>
      <w:marTop w:val="0"/>
      <w:marBottom w:val="0"/>
      <w:divBdr>
        <w:top w:val="none" w:sz="0" w:space="0" w:color="auto"/>
        <w:left w:val="none" w:sz="0" w:space="0" w:color="auto"/>
        <w:bottom w:val="none" w:sz="0" w:space="0" w:color="auto"/>
        <w:right w:val="none" w:sz="0" w:space="0" w:color="auto"/>
      </w:divBdr>
      <w:divsChild>
        <w:div w:id="497774198">
          <w:marLeft w:val="0"/>
          <w:marRight w:val="0"/>
          <w:marTop w:val="0"/>
          <w:marBottom w:val="0"/>
          <w:divBdr>
            <w:top w:val="none" w:sz="0" w:space="0" w:color="auto"/>
            <w:left w:val="none" w:sz="0" w:space="0" w:color="auto"/>
            <w:bottom w:val="none" w:sz="0" w:space="0" w:color="auto"/>
            <w:right w:val="none" w:sz="0" w:space="0" w:color="auto"/>
          </w:divBdr>
          <w:divsChild>
            <w:div w:id="1737505844">
              <w:marLeft w:val="0"/>
              <w:marRight w:val="0"/>
              <w:marTop w:val="0"/>
              <w:marBottom w:val="0"/>
              <w:divBdr>
                <w:top w:val="none" w:sz="0" w:space="0" w:color="auto"/>
                <w:left w:val="none" w:sz="0" w:space="0" w:color="auto"/>
                <w:bottom w:val="none" w:sz="0" w:space="0" w:color="auto"/>
                <w:right w:val="none" w:sz="0" w:space="0" w:color="auto"/>
              </w:divBdr>
              <w:divsChild>
                <w:div w:id="593978598">
                  <w:marLeft w:val="0"/>
                  <w:marRight w:val="0"/>
                  <w:marTop w:val="0"/>
                  <w:marBottom w:val="0"/>
                  <w:divBdr>
                    <w:top w:val="none" w:sz="0" w:space="0" w:color="auto"/>
                    <w:left w:val="none" w:sz="0" w:space="0" w:color="auto"/>
                    <w:bottom w:val="none" w:sz="0" w:space="0" w:color="auto"/>
                    <w:right w:val="none" w:sz="0" w:space="0" w:color="auto"/>
                  </w:divBdr>
                  <w:divsChild>
                    <w:div w:id="1716781537">
                      <w:marLeft w:val="0"/>
                      <w:marRight w:val="0"/>
                      <w:marTop w:val="0"/>
                      <w:marBottom w:val="0"/>
                      <w:divBdr>
                        <w:top w:val="none" w:sz="0" w:space="0" w:color="auto"/>
                        <w:left w:val="none" w:sz="0" w:space="0" w:color="auto"/>
                        <w:bottom w:val="none" w:sz="0" w:space="0" w:color="auto"/>
                        <w:right w:val="none" w:sz="0" w:space="0" w:color="auto"/>
                      </w:divBdr>
                      <w:divsChild>
                        <w:div w:id="414936968">
                          <w:marLeft w:val="0"/>
                          <w:marRight w:val="0"/>
                          <w:marTop w:val="0"/>
                          <w:marBottom w:val="0"/>
                          <w:divBdr>
                            <w:top w:val="none" w:sz="0" w:space="0" w:color="auto"/>
                            <w:left w:val="none" w:sz="0" w:space="0" w:color="auto"/>
                            <w:bottom w:val="none" w:sz="0" w:space="0" w:color="auto"/>
                            <w:right w:val="none" w:sz="0" w:space="0" w:color="auto"/>
                          </w:divBdr>
                          <w:divsChild>
                            <w:div w:id="152306128">
                              <w:marLeft w:val="0"/>
                              <w:marRight w:val="0"/>
                              <w:marTop w:val="0"/>
                              <w:marBottom w:val="0"/>
                              <w:divBdr>
                                <w:top w:val="none" w:sz="0" w:space="0" w:color="auto"/>
                                <w:left w:val="none" w:sz="0" w:space="0" w:color="auto"/>
                                <w:bottom w:val="none" w:sz="0" w:space="0" w:color="auto"/>
                                <w:right w:val="none" w:sz="0" w:space="0" w:color="auto"/>
                              </w:divBdr>
                              <w:divsChild>
                                <w:div w:id="151684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342734">
      <w:bodyDiv w:val="1"/>
      <w:marLeft w:val="0"/>
      <w:marRight w:val="0"/>
      <w:marTop w:val="0"/>
      <w:marBottom w:val="0"/>
      <w:divBdr>
        <w:top w:val="none" w:sz="0" w:space="0" w:color="auto"/>
        <w:left w:val="none" w:sz="0" w:space="0" w:color="auto"/>
        <w:bottom w:val="none" w:sz="0" w:space="0" w:color="auto"/>
        <w:right w:val="none" w:sz="0" w:space="0" w:color="auto"/>
      </w:divBdr>
    </w:div>
    <w:div w:id="2067098685">
      <w:bodyDiv w:val="1"/>
      <w:marLeft w:val="0"/>
      <w:marRight w:val="0"/>
      <w:marTop w:val="0"/>
      <w:marBottom w:val="0"/>
      <w:divBdr>
        <w:top w:val="none" w:sz="0" w:space="0" w:color="auto"/>
        <w:left w:val="none" w:sz="0" w:space="0" w:color="auto"/>
        <w:bottom w:val="none" w:sz="0" w:space="0" w:color="auto"/>
        <w:right w:val="none" w:sz="0" w:space="0" w:color="auto"/>
      </w:divBdr>
      <w:divsChild>
        <w:div w:id="373192835">
          <w:marLeft w:val="547"/>
          <w:marRight w:val="0"/>
          <w:marTop w:val="67"/>
          <w:marBottom w:val="0"/>
          <w:divBdr>
            <w:top w:val="none" w:sz="0" w:space="0" w:color="auto"/>
            <w:left w:val="none" w:sz="0" w:space="0" w:color="auto"/>
            <w:bottom w:val="none" w:sz="0" w:space="0" w:color="auto"/>
            <w:right w:val="none" w:sz="0" w:space="0" w:color="auto"/>
          </w:divBdr>
        </w:div>
        <w:div w:id="398943847">
          <w:marLeft w:val="547"/>
          <w:marRight w:val="0"/>
          <w:marTop w:val="67"/>
          <w:marBottom w:val="0"/>
          <w:divBdr>
            <w:top w:val="none" w:sz="0" w:space="0" w:color="auto"/>
            <w:left w:val="none" w:sz="0" w:space="0" w:color="auto"/>
            <w:bottom w:val="none" w:sz="0" w:space="0" w:color="auto"/>
            <w:right w:val="none" w:sz="0" w:space="0" w:color="auto"/>
          </w:divBdr>
        </w:div>
        <w:div w:id="420564371">
          <w:marLeft w:val="547"/>
          <w:marRight w:val="0"/>
          <w:marTop w:val="67"/>
          <w:marBottom w:val="0"/>
          <w:divBdr>
            <w:top w:val="none" w:sz="0" w:space="0" w:color="auto"/>
            <w:left w:val="none" w:sz="0" w:space="0" w:color="auto"/>
            <w:bottom w:val="none" w:sz="0" w:space="0" w:color="auto"/>
            <w:right w:val="none" w:sz="0" w:space="0" w:color="auto"/>
          </w:divBdr>
        </w:div>
        <w:div w:id="580020196">
          <w:marLeft w:val="547"/>
          <w:marRight w:val="0"/>
          <w:marTop w:val="67"/>
          <w:marBottom w:val="0"/>
          <w:divBdr>
            <w:top w:val="none" w:sz="0" w:space="0" w:color="auto"/>
            <w:left w:val="none" w:sz="0" w:space="0" w:color="auto"/>
            <w:bottom w:val="none" w:sz="0" w:space="0" w:color="auto"/>
            <w:right w:val="none" w:sz="0" w:space="0" w:color="auto"/>
          </w:divBdr>
        </w:div>
        <w:div w:id="997926060">
          <w:marLeft w:val="547"/>
          <w:marRight w:val="0"/>
          <w:marTop w:val="67"/>
          <w:marBottom w:val="0"/>
          <w:divBdr>
            <w:top w:val="none" w:sz="0" w:space="0" w:color="auto"/>
            <w:left w:val="none" w:sz="0" w:space="0" w:color="auto"/>
            <w:bottom w:val="none" w:sz="0" w:space="0" w:color="auto"/>
            <w:right w:val="none" w:sz="0" w:space="0" w:color="auto"/>
          </w:divBdr>
        </w:div>
        <w:div w:id="1247110454">
          <w:marLeft w:val="547"/>
          <w:marRight w:val="0"/>
          <w:marTop w:val="67"/>
          <w:marBottom w:val="0"/>
          <w:divBdr>
            <w:top w:val="none" w:sz="0" w:space="0" w:color="auto"/>
            <w:left w:val="none" w:sz="0" w:space="0" w:color="auto"/>
            <w:bottom w:val="none" w:sz="0" w:space="0" w:color="auto"/>
            <w:right w:val="none" w:sz="0" w:space="0" w:color="auto"/>
          </w:divBdr>
        </w:div>
        <w:div w:id="1309940978">
          <w:marLeft w:val="547"/>
          <w:marRight w:val="0"/>
          <w:marTop w:val="67"/>
          <w:marBottom w:val="0"/>
          <w:divBdr>
            <w:top w:val="none" w:sz="0" w:space="0" w:color="auto"/>
            <w:left w:val="none" w:sz="0" w:space="0" w:color="auto"/>
            <w:bottom w:val="none" w:sz="0" w:space="0" w:color="auto"/>
            <w:right w:val="none" w:sz="0" w:space="0" w:color="auto"/>
          </w:divBdr>
        </w:div>
        <w:div w:id="1482648274">
          <w:marLeft w:val="547"/>
          <w:marRight w:val="0"/>
          <w:marTop w:val="67"/>
          <w:marBottom w:val="0"/>
          <w:divBdr>
            <w:top w:val="none" w:sz="0" w:space="0" w:color="auto"/>
            <w:left w:val="none" w:sz="0" w:space="0" w:color="auto"/>
            <w:bottom w:val="none" w:sz="0" w:space="0" w:color="auto"/>
            <w:right w:val="none" w:sz="0" w:space="0" w:color="auto"/>
          </w:divBdr>
        </w:div>
        <w:div w:id="1730957379">
          <w:marLeft w:val="547"/>
          <w:marRight w:val="0"/>
          <w:marTop w:val="67"/>
          <w:marBottom w:val="0"/>
          <w:divBdr>
            <w:top w:val="none" w:sz="0" w:space="0" w:color="auto"/>
            <w:left w:val="none" w:sz="0" w:space="0" w:color="auto"/>
            <w:bottom w:val="none" w:sz="0" w:space="0" w:color="auto"/>
            <w:right w:val="none" w:sz="0" w:space="0" w:color="auto"/>
          </w:divBdr>
        </w:div>
        <w:div w:id="1944922247">
          <w:marLeft w:val="547"/>
          <w:marRight w:val="0"/>
          <w:marTop w:val="67"/>
          <w:marBottom w:val="0"/>
          <w:divBdr>
            <w:top w:val="none" w:sz="0" w:space="0" w:color="auto"/>
            <w:left w:val="none" w:sz="0" w:space="0" w:color="auto"/>
            <w:bottom w:val="none" w:sz="0" w:space="0" w:color="auto"/>
            <w:right w:val="none" w:sz="0" w:space="0" w:color="auto"/>
          </w:divBdr>
        </w:div>
        <w:div w:id="1954634768">
          <w:marLeft w:val="547"/>
          <w:marRight w:val="0"/>
          <w:marTop w:val="67"/>
          <w:marBottom w:val="0"/>
          <w:divBdr>
            <w:top w:val="none" w:sz="0" w:space="0" w:color="auto"/>
            <w:left w:val="none" w:sz="0" w:space="0" w:color="auto"/>
            <w:bottom w:val="none" w:sz="0" w:space="0" w:color="auto"/>
            <w:right w:val="none" w:sz="0" w:space="0" w:color="auto"/>
          </w:divBdr>
        </w:div>
        <w:div w:id="2011247668">
          <w:marLeft w:val="547"/>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Downloads\TS030009795%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0123B7CD5AA42DD9089D658893EFF3F"/>
        <w:category>
          <w:name w:val="Allgemein"/>
          <w:gallery w:val="placeholder"/>
        </w:category>
        <w:types>
          <w:type w:val="bbPlcHdr"/>
        </w:types>
        <w:behaviors>
          <w:behavior w:val="content"/>
        </w:behaviors>
        <w:guid w:val="{29C8A79D-FA7B-4B3E-90D3-E33D66C61893}"/>
      </w:docPartPr>
      <w:docPartBody>
        <w:p w:rsidR="00816B90" w:rsidRDefault="00557BB0">
          <w:pPr>
            <w:pStyle w:val="A0123B7CD5AA42DD9089D658893EFF3F"/>
          </w:pPr>
          <w:r w:rsidRPr="00A36520">
            <w:rPr>
              <w:rStyle w:val="Platzhaltertext"/>
              <w:b/>
              <w:sz w:val="28"/>
            </w:rPr>
            <w:t>[Titel]</w:t>
          </w:r>
        </w:p>
      </w:docPartBody>
    </w:docPart>
    <w:docPart>
      <w:docPartPr>
        <w:name w:val="017F7ED857BA48BDADE211A7F95DA026"/>
        <w:category>
          <w:name w:val="Allgemein"/>
          <w:gallery w:val="placeholder"/>
        </w:category>
        <w:types>
          <w:type w:val="bbPlcHdr"/>
        </w:types>
        <w:behaviors>
          <w:behavior w:val="content"/>
        </w:behaviors>
        <w:guid w:val="{3E5D3651-2910-4FB0-9582-26D2B9EA5897}"/>
      </w:docPartPr>
      <w:docPartBody>
        <w:p w:rsidR="00816B90" w:rsidRDefault="00557BB0">
          <w:pPr>
            <w:pStyle w:val="017F7ED857BA48BDADE211A7F95DA026"/>
          </w:pPr>
          <w:r w:rsidRPr="00A36520">
            <w:rPr>
              <w:rStyle w:val="Platzhaltertext"/>
              <w:b/>
              <w:sz w:val="28"/>
            </w:rPr>
            <w:t>[Betreff]</w:t>
          </w:r>
        </w:p>
      </w:docPartBody>
    </w:docPart>
    <w:docPart>
      <w:docPartPr>
        <w:name w:val="3A03E612398B4539B6347BF9FE21FA69"/>
        <w:category>
          <w:name w:val="Allgemein"/>
          <w:gallery w:val="placeholder"/>
        </w:category>
        <w:types>
          <w:type w:val="bbPlcHdr"/>
        </w:types>
        <w:behaviors>
          <w:behavior w:val="content"/>
        </w:behaviors>
        <w:guid w:val="{8DD9403E-7B4E-4D04-9E37-411A8B33FAB7}"/>
      </w:docPartPr>
      <w:docPartBody>
        <w:p w:rsidR="00816B90" w:rsidRDefault="00557BB0">
          <w:pPr>
            <w:pStyle w:val="3A03E612398B4539B6347BF9FE21FA69"/>
          </w:pPr>
          <w:r w:rsidRPr="00A36520">
            <w:rPr>
              <w:color w:val="7F7F7F" w:themeColor="text1" w:themeTint="80"/>
              <w:sz w:val="28"/>
              <w:szCs w:val="24"/>
            </w:rPr>
            <w:t>[Studiengang]</w:t>
          </w:r>
        </w:p>
      </w:docPartBody>
    </w:docPart>
    <w:docPart>
      <w:docPartPr>
        <w:name w:val="45AC7FCA41774FAB9A3F53CF151DB545"/>
        <w:category>
          <w:name w:val="Allgemein"/>
          <w:gallery w:val="placeholder"/>
        </w:category>
        <w:types>
          <w:type w:val="bbPlcHdr"/>
        </w:types>
        <w:behaviors>
          <w:behavior w:val="content"/>
        </w:behaviors>
        <w:guid w:val="{A8F5C6C3-B2F4-49CE-9CB0-6B6E0CB7E16C}"/>
      </w:docPartPr>
      <w:docPartBody>
        <w:p w:rsidR="00816B90" w:rsidRDefault="00557BB0">
          <w:pPr>
            <w:pStyle w:val="45AC7FCA41774FAB9A3F53CF151DB545"/>
          </w:pPr>
          <w:r w:rsidRPr="00A36520">
            <w:rPr>
              <w:color w:val="7F7F7F" w:themeColor="text1" w:themeTint="80"/>
              <w:sz w:val="28"/>
            </w:rPr>
            <w:t>[Fakultät]</w:t>
          </w:r>
        </w:p>
      </w:docPartBody>
    </w:docPart>
    <w:docPart>
      <w:docPartPr>
        <w:name w:val="92074A5B2A9746169C44AD240A90F6EE"/>
        <w:category>
          <w:name w:val="Allgemein"/>
          <w:gallery w:val="placeholder"/>
        </w:category>
        <w:types>
          <w:type w:val="bbPlcHdr"/>
        </w:types>
        <w:behaviors>
          <w:behavior w:val="content"/>
        </w:behaviors>
        <w:guid w:val="{78742377-01E0-4440-BC96-222E06006E7C}"/>
      </w:docPartPr>
      <w:docPartBody>
        <w:p w:rsidR="00816B90" w:rsidRDefault="00557BB0">
          <w:pPr>
            <w:pStyle w:val="92074A5B2A9746169C44AD240A90F6EE"/>
          </w:pPr>
          <w:r w:rsidRPr="00A36520">
            <w:rPr>
              <w:color w:val="7F7F7F" w:themeColor="text1" w:themeTint="80"/>
              <w:sz w:val="28"/>
              <w:szCs w:val="24"/>
            </w:rPr>
            <w:t>[Hochschule]</w:t>
          </w:r>
        </w:p>
      </w:docPartBody>
    </w:docPart>
    <w:docPart>
      <w:docPartPr>
        <w:name w:val="87180573892A490EB314E836AA238B2E"/>
        <w:category>
          <w:name w:val="Allgemein"/>
          <w:gallery w:val="placeholder"/>
        </w:category>
        <w:types>
          <w:type w:val="bbPlcHdr"/>
        </w:types>
        <w:behaviors>
          <w:behavior w:val="content"/>
        </w:behaviors>
        <w:guid w:val="{23F6270E-DC47-4650-B4C1-264BD1750189}"/>
      </w:docPartPr>
      <w:docPartBody>
        <w:p w:rsidR="00816B90" w:rsidRDefault="00557BB0">
          <w:pPr>
            <w:pStyle w:val="87180573892A490EB314E836AA238B2E"/>
          </w:pPr>
          <w:r w:rsidRPr="009E25EC">
            <w:rPr>
              <w:color w:val="7F7F7F" w:themeColor="text1" w:themeTint="80"/>
              <w:szCs w:val="24"/>
            </w:rPr>
            <w:t>[</w:t>
          </w:r>
          <w:r>
            <w:rPr>
              <w:color w:val="7F7F7F" w:themeColor="text1" w:themeTint="80"/>
              <w:szCs w:val="24"/>
            </w:rPr>
            <w:t>1. Referent</w:t>
          </w:r>
          <w:r w:rsidRPr="009E25EC">
            <w:rPr>
              <w:color w:val="7F7F7F" w:themeColor="text1" w:themeTint="80"/>
              <w:szCs w:val="24"/>
            </w:rPr>
            <w: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57BB0"/>
    <w:rsid w:val="001346B9"/>
    <w:rsid w:val="00293912"/>
    <w:rsid w:val="004303A9"/>
    <w:rsid w:val="00471FA1"/>
    <w:rsid w:val="00557BB0"/>
    <w:rsid w:val="00613D31"/>
    <w:rsid w:val="00816B90"/>
    <w:rsid w:val="009C5BC3"/>
    <w:rsid w:val="00AD4086"/>
    <w:rsid w:val="00BF0264"/>
    <w:rsid w:val="00F34AF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71FA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71FA1"/>
    <w:rPr>
      <w:color w:val="808080"/>
    </w:rPr>
  </w:style>
  <w:style w:type="paragraph" w:customStyle="1" w:styleId="A0123B7CD5AA42DD9089D658893EFF3F">
    <w:name w:val="A0123B7CD5AA42DD9089D658893EFF3F"/>
    <w:rsid w:val="00471FA1"/>
  </w:style>
  <w:style w:type="paragraph" w:customStyle="1" w:styleId="017F7ED857BA48BDADE211A7F95DA026">
    <w:name w:val="017F7ED857BA48BDADE211A7F95DA026"/>
    <w:rsid w:val="00471FA1"/>
  </w:style>
  <w:style w:type="paragraph" w:customStyle="1" w:styleId="574C0F01961B44D785F7326C1EBC23AB">
    <w:name w:val="574C0F01961B44D785F7326C1EBC23AB"/>
    <w:rsid w:val="00471FA1"/>
  </w:style>
  <w:style w:type="paragraph" w:customStyle="1" w:styleId="3A03E612398B4539B6347BF9FE21FA69">
    <w:name w:val="3A03E612398B4539B6347BF9FE21FA69"/>
    <w:rsid w:val="00471FA1"/>
  </w:style>
  <w:style w:type="paragraph" w:customStyle="1" w:styleId="45AC7FCA41774FAB9A3F53CF151DB545">
    <w:name w:val="45AC7FCA41774FAB9A3F53CF151DB545"/>
    <w:rsid w:val="00471FA1"/>
  </w:style>
  <w:style w:type="paragraph" w:customStyle="1" w:styleId="92074A5B2A9746169C44AD240A90F6EE">
    <w:name w:val="92074A5B2A9746169C44AD240A90F6EE"/>
    <w:rsid w:val="00471FA1"/>
  </w:style>
  <w:style w:type="paragraph" w:customStyle="1" w:styleId="EF6605345F554A928FD19101608F496C">
    <w:name w:val="EF6605345F554A928FD19101608F496C"/>
    <w:rsid w:val="00471FA1"/>
  </w:style>
  <w:style w:type="paragraph" w:customStyle="1" w:styleId="87180573892A490EB314E836AA238B2E">
    <w:name w:val="87180573892A490EB314E836AA238B2E"/>
    <w:rsid w:val="00471FA1"/>
  </w:style>
  <w:style w:type="paragraph" w:customStyle="1" w:styleId="C215CC5A4F52451886218FC8D8B110B7">
    <w:name w:val="C215CC5A4F52451886218FC8D8B110B7"/>
    <w:rsid w:val="00471FA1"/>
  </w:style>
  <w:style w:type="paragraph" w:customStyle="1" w:styleId="2EFD5232067447FCB1A179E2D78AD016">
    <w:name w:val="2EFD5232067447FCB1A179E2D78AD016"/>
    <w:rsid w:val="00471FA1"/>
  </w:style>
  <w:style w:type="paragraph" w:customStyle="1" w:styleId="61FE812EFA3340A59D3B674B9F893AB7">
    <w:name w:val="61FE812EFA3340A59D3B674B9F893AB7"/>
    <w:rsid w:val="00471FA1"/>
  </w:style>
  <w:style w:type="paragraph" w:customStyle="1" w:styleId="0C25D32AF28743C988CC980C41DB1CD0">
    <w:name w:val="0C25D32AF28743C988CC980C41DB1CD0"/>
    <w:rsid w:val="00471FA1"/>
  </w:style>
  <w:style w:type="paragraph" w:customStyle="1" w:styleId="D8825D5859AB4B7BB82CD5D511E8EB10">
    <w:name w:val="D8825D5859AB4B7BB82CD5D511E8EB10"/>
    <w:rsid w:val="00471FA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2015-02-26T00:00:00</PublishDate>
  <Abstract/>
  <CompanyAddress/>
  <CompanyPhone/>
  <CompanyFax/>
  <CompanyEmail/>
</CoverPageProperties>
</file>

<file path=customXml/item2.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2EBDC8-91B0-4374-AFA0-4ABE732F5977}">
  <ds:schemaRefs>
    <ds:schemaRef ds:uri="urn:schemas-microsoft-com.VSTO2008Demos.ControlsStorage"/>
  </ds:schemaRefs>
</ds:datastoreItem>
</file>

<file path=customXml/itemProps3.xml><?xml version="1.0" encoding="utf-8"?>
<ds:datastoreItem xmlns:ds="http://schemas.openxmlformats.org/officeDocument/2006/customXml" ds:itemID="{FE8126B9-9605-4578-BC04-C65135CA3395}">
  <ds:schemaRefs>
    <ds:schemaRef ds:uri="http://schemas.microsoft.com/sharepoint/v3/contenttype/forms"/>
  </ds:schemaRefs>
</ds:datastoreItem>
</file>

<file path=customXml/itemProps4.xml><?xml version="1.0" encoding="utf-8"?>
<ds:datastoreItem xmlns:ds="http://schemas.openxmlformats.org/officeDocument/2006/customXml" ds:itemID="{E171B470-98E5-425C-BCC5-DB97A546D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TS030009795 (1).dotx</Template>
  <TotalTime>0</TotalTime>
  <Pages>14</Pages>
  <Words>1753</Words>
  <Characters>11048</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Praxisbericht</vt:lpstr>
    </vt:vector>
  </TitlesOfParts>
  <LinksUpToDate>false</LinksUpToDate>
  <CharactersWithSpaces>12776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dc:title>
  <dc:subject>Realisierung des Spiels Breakout mit C++ und OpenGL</dc:subject>
  <dc:creator/>
  <cp:keywords/>
  <dc:description/>
  <cp:lastModifiedBy/>
  <cp:revision>1</cp:revision>
  <dcterms:created xsi:type="dcterms:W3CDTF">2014-04-28T16:06:00Z</dcterms:created>
  <dcterms:modified xsi:type="dcterms:W3CDTF">2015-02-26T13:43:00Z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TC300097959990</vt:lpwstr>
  </property>
</Properties>
</file>